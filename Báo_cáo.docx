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0751F"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6229D4B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9D261FE"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7065499" w14:textId="77777777" w:rsidR="003218FF" w:rsidRPr="00B10E7E" w:rsidRDefault="003218FF" w:rsidP="003218FF">
      <w:pPr>
        <w:suppressAutoHyphens/>
        <w:autoSpaceDE w:val="0"/>
        <w:autoSpaceDN w:val="0"/>
        <w:adjustRightInd w:val="0"/>
        <w:ind w:firstLine="720"/>
        <w:jc w:val="center"/>
        <w:rPr>
          <w:lang w:val="en"/>
        </w:rPr>
      </w:pPr>
    </w:p>
    <w:p w14:paraId="68E826DB"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55BB774" wp14:editId="1A99C033">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D277F05" w14:textId="77777777" w:rsidR="003218FF" w:rsidRPr="00B10E7E" w:rsidRDefault="003218FF" w:rsidP="003218FF">
      <w:pPr>
        <w:suppressAutoHyphens/>
        <w:autoSpaceDE w:val="0"/>
        <w:autoSpaceDN w:val="0"/>
        <w:adjustRightInd w:val="0"/>
        <w:ind w:firstLine="720"/>
        <w:rPr>
          <w:b/>
          <w:bCs/>
          <w:sz w:val="28"/>
          <w:szCs w:val="28"/>
          <w:lang w:val="en"/>
        </w:rPr>
      </w:pPr>
    </w:p>
    <w:p w14:paraId="5F40A607" w14:textId="77777777" w:rsidR="003218FF" w:rsidRPr="00B10E7E" w:rsidRDefault="00E766EA" w:rsidP="00065024">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TẬP LỚN/</w:t>
      </w:r>
      <w:r w:rsidR="00DB7595">
        <w:rPr>
          <w:b/>
          <w:bCs/>
          <w:sz w:val="32"/>
          <w:szCs w:val="32"/>
          <w:lang w:val="en"/>
        </w:rPr>
        <w:t>ĐỒ ÁN</w:t>
      </w:r>
      <w:r>
        <w:rPr>
          <w:b/>
          <w:bCs/>
          <w:sz w:val="32"/>
          <w:szCs w:val="32"/>
          <w:lang w:val="en"/>
        </w:rPr>
        <w:t xml:space="preserve"> CUỐI KÌ</w:t>
      </w:r>
      <w:r w:rsidR="00DB7595">
        <w:rPr>
          <w:b/>
          <w:bCs/>
          <w:sz w:val="32"/>
          <w:szCs w:val="32"/>
          <w:lang w:val="en"/>
        </w:rPr>
        <w:t xml:space="preserve"> MÔN </w:t>
      </w:r>
      <w:r w:rsidR="00065024">
        <w:rPr>
          <w:b/>
          <w:bCs/>
          <w:sz w:val="32"/>
          <w:szCs w:val="32"/>
          <w:lang w:val="en"/>
        </w:rPr>
        <w:t>LẬP TRÌNH WEB VÀ ỨNG DỤNG</w:t>
      </w:r>
    </w:p>
    <w:p w14:paraId="4E2E31C2"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5D37C9CC" w14:textId="77777777" w:rsidR="003218FF" w:rsidRPr="00B10E7E" w:rsidRDefault="003218FF" w:rsidP="003218FF">
      <w:pPr>
        <w:suppressAutoHyphens/>
        <w:autoSpaceDE w:val="0"/>
        <w:autoSpaceDN w:val="0"/>
        <w:adjustRightInd w:val="0"/>
        <w:spacing w:line="360" w:lineRule="auto"/>
        <w:rPr>
          <w:b/>
          <w:bCs/>
          <w:lang w:val="en"/>
        </w:rPr>
      </w:pPr>
    </w:p>
    <w:p w14:paraId="40458DA5" w14:textId="77777777" w:rsidR="003218FF" w:rsidRPr="00B10E7E" w:rsidRDefault="00065024" w:rsidP="003218FF">
      <w:pPr>
        <w:suppressAutoHyphens/>
        <w:autoSpaceDE w:val="0"/>
        <w:autoSpaceDN w:val="0"/>
        <w:adjustRightInd w:val="0"/>
        <w:spacing w:line="360" w:lineRule="auto"/>
        <w:jc w:val="center"/>
        <w:rPr>
          <w:b/>
          <w:bCs/>
          <w:sz w:val="48"/>
          <w:szCs w:val="48"/>
          <w:lang w:val="en"/>
        </w:rPr>
      </w:pPr>
      <w:r>
        <w:rPr>
          <w:b/>
          <w:bCs/>
          <w:sz w:val="48"/>
          <w:szCs w:val="48"/>
          <w:lang w:val="en"/>
        </w:rPr>
        <w:t>WEBSITE ĐẶT VÉ XEM PHIM TRỰC TUYẾN</w:t>
      </w:r>
    </w:p>
    <w:p w14:paraId="4757DA6B" w14:textId="77777777" w:rsidR="003218FF" w:rsidRPr="00065024" w:rsidRDefault="00291721" w:rsidP="00065024">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10630ECB" w14:textId="77777777" w:rsidR="003218FF" w:rsidRPr="00B10E7E" w:rsidRDefault="003218FF" w:rsidP="003218FF">
      <w:pPr>
        <w:suppressAutoHyphens/>
        <w:autoSpaceDE w:val="0"/>
        <w:autoSpaceDN w:val="0"/>
        <w:adjustRightInd w:val="0"/>
        <w:spacing w:line="360" w:lineRule="auto"/>
        <w:jc w:val="both"/>
        <w:rPr>
          <w:b/>
          <w:bCs/>
          <w:lang w:val="en"/>
        </w:rPr>
      </w:pPr>
    </w:p>
    <w:p w14:paraId="433B4602" w14:textId="77777777" w:rsidR="003218FF" w:rsidRPr="00065024"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065024">
        <w:rPr>
          <w:b/>
          <w:sz w:val="28"/>
          <w:szCs w:val="28"/>
        </w:rPr>
        <w:t>THS VŨ ĐÌNH HỒNG</w:t>
      </w:r>
    </w:p>
    <w:p w14:paraId="53F98069" w14:textId="11739B2B" w:rsidR="003218FF" w:rsidRPr="00065024"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065024">
        <w:rPr>
          <w:b/>
          <w:bCs/>
          <w:sz w:val="28"/>
          <w:szCs w:val="28"/>
        </w:rPr>
        <w:t>NGÔ CHÍ CƯỜNG - 52100</w:t>
      </w:r>
      <w:r w:rsidR="001E279D">
        <w:rPr>
          <w:b/>
          <w:bCs/>
          <w:sz w:val="28"/>
          <w:szCs w:val="28"/>
        </w:rPr>
        <w:t>778</w:t>
      </w:r>
    </w:p>
    <w:p w14:paraId="25C01323" w14:textId="152781F1" w:rsidR="00291721" w:rsidRDefault="00065024" w:rsidP="003218FF">
      <w:pPr>
        <w:suppressAutoHyphens/>
        <w:autoSpaceDE w:val="0"/>
        <w:autoSpaceDN w:val="0"/>
        <w:adjustRightInd w:val="0"/>
        <w:spacing w:line="360" w:lineRule="auto"/>
        <w:jc w:val="right"/>
        <w:rPr>
          <w:b/>
          <w:sz w:val="28"/>
          <w:szCs w:val="28"/>
        </w:rPr>
      </w:pPr>
      <w:r>
        <w:rPr>
          <w:b/>
          <w:sz w:val="28"/>
          <w:szCs w:val="28"/>
        </w:rPr>
        <w:t>BÙI QUANG THỊNH – 52100</w:t>
      </w:r>
      <w:r w:rsidR="001E279D">
        <w:rPr>
          <w:b/>
          <w:sz w:val="28"/>
          <w:szCs w:val="28"/>
        </w:rPr>
        <w:t>584</w:t>
      </w:r>
    </w:p>
    <w:p w14:paraId="54AAFB22" w14:textId="03392A6B" w:rsidR="00065024" w:rsidRDefault="00065024" w:rsidP="003218FF">
      <w:pPr>
        <w:suppressAutoHyphens/>
        <w:autoSpaceDE w:val="0"/>
        <w:autoSpaceDN w:val="0"/>
        <w:adjustRightInd w:val="0"/>
        <w:spacing w:line="360" w:lineRule="auto"/>
        <w:jc w:val="right"/>
        <w:rPr>
          <w:b/>
          <w:sz w:val="28"/>
          <w:szCs w:val="28"/>
        </w:rPr>
      </w:pPr>
      <w:r>
        <w:rPr>
          <w:b/>
          <w:sz w:val="28"/>
          <w:szCs w:val="28"/>
        </w:rPr>
        <w:t>HUỲNH NHẬT LINH – 52100</w:t>
      </w:r>
      <w:r w:rsidR="001E279D">
        <w:rPr>
          <w:b/>
          <w:sz w:val="28"/>
          <w:szCs w:val="28"/>
        </w:rPr>
        <w:t>815</w:t>
      </w:r>
    </w:p>
    <w:p w14:paraId="3E7123E3" w14:textId="0280A2DE" w:rsidR="00065024" w:rsidRDefault="00065024" w:rsidP="00065024">
      <w:pPr>
        <w:suppressAutoHyphens/>
        <w:autoSpaceDE w:val="0"/>
        <w:autoSpaceDN w:val="0"/>
        <w:adjustRightInd w:val="0"/>
        <w:spacing w:line="360" w:lineRule="auto"/>
        <w:jc w:val="right"/>
        <w:rPr>
          <w:b/>
          <w:sz w:val="28"/>
          <w:szCs w:val="28"/>
        </w:rPr>
      </w:pPr>
      <w:r>
        <w:rPr>
          <w:b/>
          <w:sz w:val="28"/>
          <w:szCs w:val="28"/>
        </w:rPr>
        <w:t>KIỀU CAO MINH KIỆT - 52100</w:t>
      </w:r>
      <w:r w:rsidR="001E279D">
        <w:rPr>
          <w:b/>
          <w:sz w:val="28"/>
          <w:szCs w:val="28"/>
        </w:rPr>
        <w:t>811</w:t>
      </w:r>
    </w:p>
    <w:p w14:paraId="157AA1D2" w14:textId="77777777" w:rsidR="00065024" w:rsidRPr="00065024" w:rsidRDefault="00065024" w:rsidP="003218FF">
      <w:pPr>
        <w:suppressAutoHyphens/>
        <w:autoSpaceDE w:val="0"/>
        <w:autoSpaceDN w:val="0"/>
        <w:adjustRightInd w:val="0"/>
        <w:spacing w:line="360" w:lineRule="auto"/>
        <w:jc w:val="right"/>
        <w:rPr>
          <w:b/>
          <w:sz w:val="28"/>
          <w:szCs w:val="28"/>
        </w:rPr>
      </w:pPr>
      <w:r>
        <w:rPr>
          <w:b/>
          <w:sz w:val="28"/>
          <w:szCs w:val="28"/>
        </w:rPr>
        <w:t>PHÙNG THỊ THỦY TIÊN - 52100846</w:t>
      </w:r>
    </w:p>
    <w:p w14:paraId="1C9EAD6A" w14:textId="77777777" w:rsidR="003218FF" w:rsidRPr="00065024"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065024">
        <w:rPr>
          <w:b/>
          <w:bCs/>
          <w:sz w:val="28"/>
          <w:szCs w:val="28"/>
        </w:rPr>
        <w:t>21050201</w:t>
      </w:r>
    </w:p>
    <w:p w14:paraId="0E6F70DC" w14:textId="77777777"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00065024">
        <w:rPr>
          <w:b/>
          <w:bCs/>
          <w:sz w:val="28"/>
          <w:szCs w:val="28"/>
          <w:lang w:val="vi-VN"/>
        </w:rPr>
        <w:t xml:space="preserve"> :    25</w:t>
      </w:r>
    </w:p>
    <w:p w14:paraId="644967FC" w14:textId="77777777" w:rsidR="003218FF" w:rsidRDefault="003218FF" w:rsidP="003218FF">
      <w:pPr>
        <w:suppressAutoHyphens/>
        <w:autoSpaceDE w:val="0"/>
        <w:autoSpaceDN w:val="0"/>
        <w:adjustRightInd w:val="0"/>
        <w:jc w:val="center"/>
        <w:rPr>
          <w:b/>
          <w:bCs/>
          <w:lang w:val="vi-VN"/>
        </w:rPr>
      </w:pPr>
    </w:p>
    <w:p w14:paraId="6F2713FF" w14:textId="77777777" w:rsidR="00065024" w:rsidRDefault="00065024" w:rsidP="00065024">
      <w:pPr>
        <w:suppressAutoHyphens/>
        <w:autoSpaceDE w:val="0"/>
        <w:autoSpaceDN w:val="0"/>
        <w:adjustRightInd w:val="0"/>
        <w:rPr>
          <w:b/>
          <w:bCs/>
          <w:lang w:val="vi-VN"/>
        </w:rPr>
      </w:pPr>
    </w:p>
    <w:p w14:paraId="49371B97" w14:textId="77777777" w:rsidR="00B118C8" w:rsidRPr="00065024" w:rsidRDefault="00065024" w:rsidP="00291721">
      <w:pPr>
        <w:suppressAutoHyphens/>
        <w:autoSpaceDE w:val="0"/>
        <w:autoSpaceDN w:val="0"/>
        <w:adjustRightInd w:val="0"/>
        <w:jc w:val="center"/>
        <w:rPr>
          <w:b/>
          <w:bCs/>
          <w:iCs/>
          <w:sz w:val="28"/>
          <w:szCs w:val="28"/>
        </w:rPr>
        <w:sectPr w:rsidR="00B118C8" w:rsidRPr="00065024" w:rsidSect="005D5C20">
          <w:headerReference w:type="default" r:id="rId12"/>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14:paraId="622A56BB"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0D4E2CD6"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0B1ACC9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1E283F5C" w14:textId="77777777" w:rsidR="003218FF" w:rsidRPr="00B10E7E" w:rsidRDefault="003218FF" w:rsidP="003218FF">
      <w:pPr>
        <w:suppressAutoHyphens/>
        <w:autoSpaceDE w:val="0"/>
        <w:autoSpaceDN w:val="0"/>
        <w:adjustRightInd w:val="0"/>
        <w:ind w:firstLine="720"/>
        <w:jc w:val="center"/>
        <w:rPr>
          <w:lang w:val="en"/>
        </w:rPr>
      </w:pPr>
    </w:p>
    <w:p w14:paraId="0913793A"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76F1CF3" wp14:editId="1CB66781">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4B1E6084" w14:textId="77777777" w:rsidR="003218FF" w:rsidRPr="00B10E7E" w:rsidRDefault="003218FF" w:rsidP="003218FF">
      <w:pPr>
        <w:suppressAutoHyphens/>
        <w:autoSpaceDE w:val="0"/>
        <w:autoSpaceDN w:val="0"/>
        <w:adjustRightInd w:val="0"/>
        <w:ind w:firstLine="720"/>
        <w:rPr>
          <w:b/>
          <w:bCs/>
          <w:sz w:val="28"/>
          <w:szCs w:val="28"/>
          <w:lang w:val="en"/>
        </w:rPr>
      </w:pPr>
    </w:p>
    <w:p w14:paraId="67697580" w14:textId="77777777" w:rsidR="003218FF" w:rsidRPr="00B10E7E" w:rsidRDefault="003218FF" w:rsidP="003218FF">
      <w:pPr>
        <w:suppressAutoHyphens/>
        <w:autoSpaceDE w:val="0"/>
        <w:autoSpaceDN w:val="0"/>
        <w:adjustRightInd w:val="0"/>
        <w:ind w:firstLine="720"/>
        <w:rPr>
          <w:b/>
          <w:bCs/>
          <w:sz w:val="28"/>
          <w:szCs w:val="28"/>
          <w:lang w:val="en"/>
        </w:rPr>
      </w:pPr>
    </w:p>
    <w:p w14:paraId="53CDAFA0" w14:textId="77777777" w:rsidR="00065024" w:rsidRPr="00B10E7E" w:rsidRDefault="00065024" w:rsidP="00065024">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TẬP LỚN/ĐỒ ÁN CUỐI KÌ MÔN LẬP TRÌNH WEB VÀ ỨNG DỤNG</w:t>
      </w:r>
    </w:p>
    <w:p w14:paraId="14D77E32" w14:textId="77777777" w:rsidR="002D4629" w:rsidRPr="00B10E7E" w:rsidRDefault="002D4629" w:rsidP="002D4629">
      <w:pPr>
        <w:suppressAutoHyphens/>
        <w:autoSpaceDE w:val="0"/>
        <w:autoSpaceDN w:val="0"/>
        <w:adjustRightInd w:val="0"/>
        <w:spacing w:line="360" w:lineRule="auto"/>
        <w:ind w:firstLine="720"/>
        <w:jc w:val="center"/>
        <w:rPr>
          <w:b/>
          <w:bCs/>
          <w:sz w:val="32"/>
          <w:szCs w:val="32"/>
          <w:lang w:val="en"/>
        </w:rPr>
      </w:pPr>
    </w:p>
    <w:p w14:paraId="2A10FB50" w14:textId="77777777" w:rsidR="002D4629" w:rsidRPr="00B10E7E" w:rsidRDefault="002D4629" w:rsidP="002D4629">
      <w:pPr>
        <w:suppressAutoHyphens/>
        <w:autoSpaceDE w:val="0"/>
        <w:autoSpaceDN w:val="0"/>
        <w:adjustRightInd w:val="0"/>
        <w:spacing w:line="360" w:lineRule="auto"/>
        <w:rPr>
          <w:b/>
          <w:bCs/>
          <w:lang w:val="en"/>
        </w:rPr>
      </w:pPr>
    </w:p>
    <w:p w14:paraId="6885F9E9" w14:textId="77777777" w:rsidR="003218FF" w:rsidRPr="00065024" w:rsidRDefault="00065024" w:rsidP="00065024">
      <w:pPr>
        <w:suppressAutoHyphens/>
        <w:autoSpaceDE w:val="0"/>
        <w:autoSpaceDN w:val="0"/>
        <w:adjustRightInd w:val="0"/>
        <w:spacing w:line="360" w:lineRule="auto"/>
        <w:jc w:val="center"/>
        <w:rPr>
          <w:b/>
          <w:bCs/>
          <w:sz w:val="48"/>
          <w:szCs w:val="48"/>
          <w:lang w:val="en"/>
        </w:rPr>
      </w:pPr>
      <w:r>
        <w:rPr>
          <w:b/>
          <w:bCs/>
          <w:sz w:val="48"/>
          <w:szCs w:val="48"/>
          <w:lang w:val="en"/>
        </w:rPr>
        <w:t>WEBSITE ĐẶT VÉ XEM PHIM TRỰC TUYẾN</w:t>
      </w:r>
    </w:p>
    <w:p w14:paraId="76D15547" w14:textId="77777777" w:rsidR="003218FF" w:rsidRDefault="003218FF" w:rsidP="003218FF">
      <w:pPr>
        <w:suppressAutoHyphens/>
        <w:autoSpaceDE w:val="0"/>
        <w:autoSpaceDN w:val="0"/>
        <w:adjustRightInd w:val="0"/>
        <w:jc w:val="both"/>
        <w:rPr>
          <w:b/>
          <w:bCs/>
          <w:lang w:val="en"/>
        </w:rPr>
      </w:pPr>
    </w:p>
    <w:p w14:paraId="57C18BBD" w14:textId="77777777" w:rsidR="003218FF" w:rsidRPr="00B10E7E" w:rsidRDefault="003218FF" w:rsidP="003218FF">
      <w:pPr>
        <w:suppressAutoHyphens/>
        <w:autoSpaceDE w:val="0"/>
        <w:autoSpaceDN w:val="0"/>
        <w:adjustRightInd w:val="0"/>
        <w:jc w:val="both"/>
        <w:rPr>
          <w:b/>
          <w:bCs/>
          <w:lang w:val="en"/>
        </w:rPr>
      </w:pPr>
    </w:p>
    <w:p w14:paraId="371AB0BF" w14:textId="77777777" w:rsidR="00065024" w:rsidRPr="00065024" w:rsidRDefault="00065024" w:rsidP="00065024">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THS VŨ ĐÌNH HỒNG</w:t>
      </w:r>
    </w:p>
    <w:p w14:paraId="15FB561F" w14:textId="6F98CBBE" w:rsidR="00065024" w:rsidRPr="00065024" w:rsidRDefault="00065024" w:rsidP="0006502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NGÔ CHÍ CƯỜNG - 52100</w:t>
      </w:r>
      <w:r w:rsidR="001E279D">
        <w:rPr>
          <w:b/>
          <w:bCs/>
          <w:sz w:val="28"/>
          <w:szCs w:val="28"/>
        </w:rPr>
        <w:t>778</w:t>
      </w:r>
    </w:p>
    <w:p w14:paraId="6623A8B8" w14:textId="43E24A02" w:rsidR="00065024" w:rsidRDefault="00065024" w:rsidP="00065024">
      <w:pPr>
        <w:suppressAutoHyphens/>
        <w:autoSpaceDE w:val="0"/>
        <w:autoSpaceDN w:val="0"/>
        <w:adjustRightInd w:val="0"/>
        <w:spacing w:line="360" w:lineRule="auto"/>
        <w:jc w:val="right"/>
        <w:rPr>
          <w:b/>
          <w:sz w:val="28"/>
          <w:szCs w:val="28"/>
        </w:rPr>
      </w:pPr>
      <w:r>
        <w:rPr>
          <w:b/>
          <w:sz w:val="28"/>
          <w:szCs w:val="28"/>
        </w:rPr>
        <w:t>BÙI QUANG THỊNH – 52100</w:t>
      </w:r>
      <w:r w:rsidR="001E279D">
        <w:rPr>
          <w:b/>
          <w:sz w:val="28"/>
          <w:szCs w:val="28"/>
        </w:rPr>
        <w:t>584</w:t>
      </w:r>
    </w:p>
    <w:p w14:paraId="010C834C" w14:textId="261D3038" w:rsidR="00065024" w:rsidRDefault="00065024" w:rsidP="00065024">
      <w:pPr>
        <w:suppressAutoHyphens/>
        <w:autoSpaceDE w:val="0"/>
        <w:autoSpaceDN w:val="0"/>
        <w:adjustRightInd w:val="0"/>
        <w:spacing w:line="360" w:lineRule="auto"/>
        <w:jc w:val="right"/>
        <w:rPr>
          <w:b/>
          <w:sz w:val="28"/>
          <w:szCs w:val="28"/>
        </w:rPr>
      </w:pPr>
      <w:r>
        <w:rPr>
          <w:b/>
          <w:sz w:val="28"/>
          <w:szCs w:val="28"/>
        </w:rPr>
        <w:t>HUỲNH NHẬT LINH – 52100</w:t>
      </w:r>
      <w:r w:rsidR="001E279D">
        <w:rPr>
          <w:b/>
          <w:sz w:val="28"/>
          <w:szCs w:val="28"/>
        </w:rPr>
        <w:t>815</w:t>
      </w:r>
    </w:p>
    <w:p w14:paraId="5815B607" w14:textId="1B57F985" w:rsidR="00065024" w:rsidRDefault="00065024" w:rsidP="00065024">
      <w:pPr>
        <w:suppressAutoHyphens/>
        <w:autoSpaceDE w:val="0"/>
        <w:autoSpaceDN w:val="0"/>
        <w:adjustRightInd w:val="0"/>
        <w:spacing w:line="360" w:lineRule="auto"/>
        <w:jc w:val="right"/>
        <w:rPr>
          <w:b/>
          <w:sz w:val="28"/>
          <w:szCs w:val="28"/>
        </w:rPr>
      </w:pPr>
      <w:r>
        <w:rPr>
          <w:b/>
          <w:sz w:val="28"/>
          <w:szCs w:val="28"/>
        </w:rPr>
        <w:t>KIỀU CAO MINH KIỆT - 52100</w:t>
      </w:r>
      <w:r w:rsidR="001E279D">
        <w:rPr>
          <w:b/>
          <w:sz w:val="28"/>
          <w:szCs w:val="28"/>
        </w:rPr>
        <w:t>811</w:t>
      </w:r>
    </w:p>
    <w:p w14:paraId="53F505F5" w14:textId="77777777" w:rsidR="00065024" w:rsidRPr="00065024" w:rsidRDefault="00065024" w:rsidP="00065024">
      <w:pPr>
        <w:suppressAutoHyphens/>
        <w:autoSpaceDE w:val="0"/>
        <w:autoSpaceDN w:val="0"/>
        <w:adjustRightInd w:val="0"/>
        <w:spacing w:line="360" w:lineRule="auto"/>
        <w:jc w:val="right"/>
        <w:rPr>
          <w:b/>
          <w:sz w:val="28"/>
          <w:szCs w:val="28"/>
        </w:rPr>
      </w:pPr>
      <w:r>
        <w:rPr>
          <w:b/>
          <w:sz w:val="28"/>
          <w:szCs w:val="28"/>
        </w:rPr>
        <w:t>PHÙNG THỊ THỦY TIÊN - 52100846</w:t>
      </w:r>
    </w:p>
    <w:p w14:paraId="79F25E05" w14:textId="77777777" w:rsidR="00065024" w:rsidRPr="00065024" w:rsidRDefault="00065024" w:rsidP="00065024">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21050201</w:t>
      </w:r>
    </w:p>
    <w:p w14:paraId="620DD3BC" w14:textId="77777777" w:rsidR="002D4629" w:rsidRPr="00065024" w:rsidRDefault="00065024" w:rsidP="00065024">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Pr>
          <w:b/>
          <w:bCs/>
          <w:sz w:val="28"/>
          <w:szCs w:val="28"/>
          <w:lang w:val="vi-VN"/>
        </w:rPr>
        <w:t xml:space="preserve"> :    25</w:t>
      </w:r>
    </w:p>
    <w:p w14:paraId="4780BF1E" w14:textId="77777777" w:rsidR="003218FF" w:rsidRPr="00CA1C39" w:rsidRDefault="003218FF" w:rsidP="00065024">
      <w:pPr>
        <w:suppressAutoHyphens/>
        <w:autoSpaceDE w:val="0"/>
        <w:autoSpaceDN w:val="0"/>
        <w:adjustRightInd w:val="0"/>
        <w:rPr>
          <w:b/>
          <w:bCs/>
          <w:lang w:val="vi-VN"/>
        </w:rPr>
      </w:pPr>
    </w:p>
    <w:p w14:paraId="3130CA5A" w14:textId="77777777" w:rsidR="00B118C8" w:rsidRPr="00065024" w:rsidRDefault="00065024" w:rsidP="003218FF">
      <w:pPr>
        <w:suppressAutoHyphens/>
        <w:autoSpaceDE w:val="0"/>
        <w:autoSpaceDN w:val="0"/>
        <w:adjustRightInd w:val="0"/>
        <w:jc w:val="center"/>
        <w:rPr>
          <w:b/>
          <w:bCs/>
          <w:iCs/>
          <w:sz w:val="28"/>
          <w:szCs w:val="28"/>
        </w:rPr>
        <w:sectPr w:rsidR="00B118C8" w:rsidRPr="00065024" w:rsidSect="005D5C2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14:paraId="37CF9A1D" w14:textId="77777777" w:rsidR="00BB2B2A" w:rsidRPr="00DB7595" w:rsidRDefault="00BB2B2A" w:rsidP="002D796D">
      <w:pPr>
        <w:pStyle w:val="Chng"/>
        <w:jc w:val="center"/>
        <w:rPr>
          <w:lang w:val="vi-VN"/>
        </w:rPr>
      </w:pPr>
      <w:bookmarkStart w:id="0" w:name="_Toc133099144"/>
      <w:r w:rsidRPr="00DB7595">
        <w:rPr>
          <w:lang w:val="vi-VN"/>
        </w:rPr>
        <w:lastRenderedPageBreak/>
        <w:t>LỜI CẢM ƠN</w:t>
      </w:r>
      <w:bookmarkEnd w:id="0"/>
    </w:p>
    <w:p w14:paraId="325825F3" w14:textId="77777777" w:rsidR="00065024" w:rsidRPr="002775F2" w:rsidRDefault="00065024" w:rsidP="00065024">
      <w:pPr>
        <w:spacing w:line="360" w:lineRule="auto"/>
        <w:ind w:left="265"/>
        <w:jc w:val="both"/>
        <w:rPr>
          <w:sz w:val="26"/>
          <w:szCs w:val="26"/>
        </w:rPr>
      </w:pPr>
      <w:r w:rsidRPr="002775F2">
        <w:rPr>
          <w:sz w:val="26"/>
          <w:szCs w:val="26"/>
        </w:rPr>
        <w:t xml:space="preserve">Trước tiên, chúng em xin gửi tới Thầy Vũ Đình Hồng lời cảm ơn chân thành nhất. Thầy là người đã mang đến cho chúng </w:t>
      </w:r>
      <w:r>
        <w:rPr>
          <w:sz w:val="26"/>
          <w:szCs w:val="26"/>
        </w:rPr>
        <w:t>em</w:t>
      </w:r>
      <w:r w:rsidRPr="002775F2">
        <w:rPr>
          <w:sz w:val="26"/>
          <w:szCs w:val="26"/>
        </w:rPr>
        <w:t xml:space="preserve"> nhiều kiến thức, kinh nghiệm và tro</w:t>
      </w:r>
      <w:r>
        <w:rPr>
          <w:sz w:val="26"/>
          <w:szCs w:val="26"/>
        </w:rPr>
        <w:t>ng môn học Lập trình W</w:t>
      </w:r>
      <w:r w:rsidRPr="002775F2">
        <w:rPr>
          <w:sz w:val="26"/>
          <w:szCs w:val="26"/>
        </w:rPr>
        <w:t xml:space="preserve">eb và Ứng dụng. Suốt quá trình giảng dạy, Thầy luôn đưa ra những bài học chân thật, đầy sự tận tâm và nhiệt huyết. </w:t>
      </w:r>
    </w:p>
    <w:p w14:paraId="7AB4A5D4" w14:textId="77777777" w:rsidR="00065024" w:rsidRPr="002775F2" w:rsidRDefault="00065024" w:rsidP="00065024">
      <w:pPr>
        <w:spacing w:line="360" w:lineRule="auto"/>
        <w:ind w:left="265"/>
        <w:jc w:val="both"/>
        <w:rPr>
          <w:sz w:val="26"/>
          <w:szCs w:val="26"/>
        </w:rPr>
      </w:pPr>
      <w:r w:rsidRPr="002775F2">
        <w:rPr>
          <w:sz w:val="26"/>
          <w:szCs w:val="26"/>
        </w:rPr>
        <w:t xml:space="preserve">Chúng em cũng xin bày tỏ lòng biết ơn sâu sắc đến tất cả các giáo viên trong Khoa Công nghệ thông tin của Trường Đại học Tôn Đức Thắng. Nhờ những kiến thức và kinh nghiệm mà các thầy cô đã chia sẻ, chúng em đã có thể hoàn thiện bài báo cáo này với chất lượng tốt nhất. </w:t>
      </w:r>
    </w:p>
    <w:p w14:paraId="7F4AABF3" w14:textId="77777777" w:rsidR="00065024" w:rsidRPr="002775F2" w:rsidRDefault="00065024" w:rsidP="00065024">
      <w:pPr>
        <w:spacing w:line="360" w:lineRule="auto"/>
        <w:ind w:left="265"/>
        <w:jc w:val="both"/>
        <w:rPr>
          <w:sz w:val="26"/>
          <w:szCs w:val="26"/>
        </w:rPr>
      </w:pPr>
      <w:r w:rsidRPr="002775F2">
        <w:rPr>
          <w:sz w:val="26"/>
          <w:szCs w:val="26"/>
        </w:rPr>
        <w:t xml:space="preserve">Cuối cùng, chúng </w:t>
      </w:r>
      <w:r>
        <w:rPr>
          <w:sz w:val="26"/>
          <w:szCs w:val="26"/>
        </w:rPr>
        <w:t>em</w:t>
      </w:r>
      <w:r w:rsidRPr="002775F2">
        <w:rPr>
          <w:sz w:val="26"/>
          <w:szCs w:val="26"/>
        </w:rPr>
        <w:t xml:space="preserve"> xin gửi lời cảm ơn đến gia đình và các bạn trong nhóm thực hành của chúng tôi. Những người bạn này đã luôn ở bên chúng </w:t>
      </w:r>
      <w:r>
        <w:rPr>
          <w:sz w:val="26"/>
          <w:szCs w:val="26"/>
        </w:rPr>
        <w:t>em</w:t>
      </w:r>
      <w:r w:rsidRPr="002775F2">
        <w:rPr>
          <w:sz w:val="26"/>
          <w:szCs w:val="26"/>
        </w:rPr>
        <w:t xml:space="preserve"> trong suốt quá trình học tập và giúp đỡ chúng </w:t>
      </w:r>
      <w:r>
        <w:rPr>
          <w:sz w:val="26"/>
          <w:szCs w:val="26"/>
        </w:rPr>
        <w:t>em,</w:t>
      </w:r>
      <w:r w:rsidRPr="002775F2">
        <w:rPr>
          <w:sz w:val="26"/>
          <w:szCs w:val="26"/>
        </w:rPr>
        <w:t xml:space="preserve"> là nguồn động lực rất lớn giúp chúng </w:t>
      </w:r>
      <w:r>
        <w:rPr>
          <w:sz w:val="26"/>
          <w:szCs w:val="26"/>
        </w:rPr>
        <w:t>em</w:t>
      </w:r>
      <w:r w:rsidRPr="002775F2">
        <w:rPr>
          <w:sz w:val="26"/>
          <w:szCs w:val="26"/>
        </w:rPr>
        <w:t xml:space="preserve"> tiến bộ hơn trong môn học của mình.</w:t>
      </w:r>
    </w:p>
    <w:p w14:paraId="6EB385E1" w14:textId="77777777" w:rsidR="00065024" w:rsidRPr="002775F2" w:rsidRDefault="00065024" w:rsidP="00065024">
      <w:pPr>
        <w:spacing w:line="360" w:lineRule="auto"/>
        <w:ind w:left="265"/>
        <w:jc w:val="both"/>
        <w:rPr>
          <w:sz w:val="26"/>
          <w:szCs w:val="26"/>
        </w:rPr>
      </w:pPr>
      <w:r w:rsidRPr="002775F2">
        <w:rPr>
          <w:sz w:val="26"/>
          <w:szCs w:val="26"/>
        </w:rPr>
        <w:t xml:space="preserve">Chúng </w:t>
      </w:r>
      <w:r>
        <w:rPr>
          <w:sz w:val="26"/>
          <w:szCs w:val="26"/>
        </w:rPr>
        <w:t>em</w:t>
      </w:r>
      <w:r w:rsidRPr="002775F2">
        <w:rPr>
          <w:sz w:val="26"/>
          <w:szCs w:val="26"/>
        </w:rPr>
        <w:t xml:space="preserve"> rất cảm kích và tự hào khi được học tập và trải nghiệm những điều tuyệt vời như vậy. Chúng </w:t>
      </w:r>
      <w:r>
        <w:rPr>
          <w:sz w:val="26"/>
          <w:szCs w:val="26"/>
        </w:rPr>
        <w:t>em</w:t>
      </w:r>
      <w:r w:rsidRPr="002775F2">
        <w:rPr>
          <w:sz w:val="26"/>
          <w:szCs w:val="26"/>
        </w:rPr>
        <w:t xml:space="preserve"> hy vọng rằng sẽ có thể tiếp tục nhận được sự giúp đỡ và hướng dẫn từ các thầy cô để phát triển bản thân và đóng góp vào xã hội. Một lần nữa, chúng </w:t>
      </w:r>
      <w:r>
        <w:rPr>
          <w:sz w:val="26"/>
          <w:szCs w:val="26"/>
        </w:rPr>
        <w:t>em</w:t>
      </w:r>
      <w:r w:rsidRPr="002775F2">
        <w:rPr>
          <w:sz w:val="26"/>
          <w:szCs w:val="26"/>
        </w:rPr>
        <w:t xml:space="preserve"> xin chân thành cảm ơn!</w:t>
      </w:r>
    </w:p>
    <w:p w14:paraId="78240BA3" w14:textId="77777777" w:rsidR="00BB2B2A" w:rsidRPr="00DB7595" w:rsidRDefault="00BB2B2A" w:rsidP="0064189C">
      <w:pPr>
        <w:pStyle w:val="Nidungvnbn"/>
        <w:rPr>
          <w:b/>
          <w:bCs/>
          <w:sz w:val="32"/>
          <w:szCs w:val="32"/>
          <w:lang w:val="vi-VN"/>
        </w:rPr>
      </w:pPr>
      <w:r w:rsidRPr="00DB7595">
        <w:rPr>
          <w:b/>
          <w:bCs/>
          <w:sz w:val="32"/>
          <w:szCs w:val="32"/>
          <w:lang w:val="vi-VN"/>
        </w:rPr>
        <w:br w:type="page"/>
      </w:r>
    </w:p>
    <w:p w14:paraId="19DF52A5"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2772431C"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6585415E"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442995D4" w14:textId="77777777" w:rsidR="00065024" w:rsidRPr="002775F2" w:rsidRDefault="00065024" w:rsidP="00065024">
      <w:pPr>
        <w:spacing w:line="362" w:lineRule="auto"/>
        <w:ind w:left="265" w:right="107" w:firstLine="720"/>
        <w:jc w:val="both"/>
        <w:rPr>
          <w:sz w:val="26"/>
          <w:szCs w:val="26"/>
        </w:rPr>
      </w:pPr>
      <w:r w:rsidRPr="002775F2">
        <w:rPr>
          <w:sz w:val="26"/>
          <w:szCs w:val="26"/>
        </w:rPr>
        <w:t xml:space="preserve">Tôi xin </w:t>
      </w:r>
      <w:r>
        <w:rPr>
          <w:sz w:val="26"/>
          <w:szCs w:val="26"/>
        </w:rPr>
        <w:t>cam đoan</w:t>
      </w:r>
      <w:r w:rsidRPr="002775F2">
        <w:rPr>
          <w:sz w:val="26"/>
          <w:szCs w:val="26"/>
        </w:rPr>
        <w:t xml:space="preserve"> rằng đây là sản phẩm của sự nghiên cứu và cống hiến của chúng tôi, được hướng dẫn và hỗ trợ khoa học bởi Giảng viên Vũ Đình Hồng - người đã tận tâm dành thời gian và tâm huyết để giúp chúng tôi hoàn thiện đề tài này. Những kết quả và nội dung của đề tài là chân thật và chưa từng được công bố dưới bất kỳ hình thức nào trước đây. Các số liệu và thông tin trong bảng biểu được tác giả thu thập từ nhiều nguồn khác nhau và đều được ghi rõ trong phần tài liệu tham khảo để phục vụ cho việc phân tích, đánh giá và nhận xét.</w:t>
      </w:r>
    </w:p>
    <w:p w14:paraId="0A65C853" w14:textId="77777777" w:rsidR="00065024" w:rsidRDefault="00065024" w:rsidP="00065024">
      <w:pPr>
        <w:spacing w:line="362" w:lineRule="auto"/>
        <w:ind w:left="265" w:right="107" w:firstLine="720"/>
        <w:jc w:val="both"/>
        <w:rPr>
          <w:sz w:val="26"/>
        </w:rPr>
      </w:pPr>
      <w:r w:rsidRPr="002775F2">
        <w:rPr>
          <w:sz w:val="26"/>
          <w:szCs w:val="26"/>
        </w:rPr>
        <w:t>Hơn nữa, chúng tôi đã trích dẫn và chú thích nguồn gốc đầy đủ các nhận xét, đánh giá và số liệu từ các tác giả khác, cũng như cơ quan tổ chức khác trong luận văn này. Chúng tôi cam kết tuân thủ đạo đức nghiêm túc và trung thực, và sẵn sàng chịu trách nhiệm hoàn toàn nếu phát hiện bất kỳ hành vi gian lận nào trong nội dung của luận văn này. Chúng tôi hiểu rằng Trường Đại học Tôn Đức Thắng không chịu trách nhiệm về bất kỳ vi phạm tác quyền hay bản quyền nào do chúng tôi gây ra trong quá trình thực hiện đề tài này</w:t>
      </w:r>
      <w:r>
        <w:rPr>
          <w:sz w:val="26"/>
        </w:rPr>
        <w:t>.</w:t>
      </w:r>
    </w:p>
    <w:p w14:paraId="7DC2D79D" w14:textId="61A40D80" w:rsidR="003218FF" w:rsidRPr="00DB7595" w:rsidRDefault="003218FF" w:rsidP="00952484">
      <w:pPr>
        <w:autoSpaceDE w:val="0"/>
        <w:autoSpaceDN w:val="0"/>
        <w:adjustRightInd w:val="0"/>
        <w:spacing w:line="360" w:lineRule="auto"/>
        <w:ind w:left="3600"/>
        <w:jc w:val="right"/>
        <w:rPr>
          <w:i/>
          <w:sz w:val="26"/>
          <w:szCs w:val="26"/>
          <w:lang w:val="vi-VN"/>
        </w:rPr>
      </w:pPr>
      <w:r w:rsidRPr="00DB7595">
        <w:rPr>
          <w:i/>
          <w:sz w:val="26"/>
          <w:szCs w:val="26"/>
          <w:lang w:val="vi-VN"/>
        </w:rPr>
        <w:t xml:space="preserve">TP. Hồ Chí Minh, ngày </w:t>
      </w:r>
      <w:r w:rsidR="00952484">
        <w:rPr>
          <w:i/>
          <w:sz w:val="26"/>
          <w:szCs w:val="26"/>
        </w:rPr>
        <w:t>22</w:t>
      </w:r>
      <w:r w:rsidRPr="00DB7595">
        <w:rPr>
          <w:i/>
          <w:sz w:val="26"/>
          <w:szCs w:val="26"/>
          <w:lang w:val="vi-VN"/>
        </w:rPr>
        <w:t xml:space="preserve"> tháng </w:t>
      </w:r>
      <w:r w:rsidR="00952484">
        <w:rPr>
          <w:i/>
          <w:sz w:val="26"/>
          <w:szCs w:val="26"/>
        </w:rPr>
        <w:t>4</w:t>
      </w:r>
      <w:r w:rsidRPr="00DB7595">
        <w:rPr>
          <w:i/>
          <w:sz w:val="26"/>
          <w:szCs w:val="26"/>
          <w:lang w:val="vi-VN"/>
        </w:rPr>
        <w:t xml:space="preserve"> năm</w:t>
      </w:r>
      <w:r w:rsidR="00952484">
        <w:rPr>
          <w:i/>
          <w:sz w:val="26"/>
          <w:szCs w:val="26"/>
        </w:rPr>
        <w:t xml:space="preserve"> 2023</w:t>
      </w:r>
    </w:p>
    <w:p w14:paraId="36D69C78" w14:textId="72FEED06" w:rsidR="003218FF" w:rsidRPr="00DB7595" w:rsidRDefault="00952484" w:rsidP="00952484">
      <w:pPr>
        <w:tabs>
          <w:tab w:val="center" w:pos="6521"/>
        </w:tabs>
        <w:autoSpaceDE w:val="0"/>
        <w:autoSpaceDN w:val="0"/>
        <w:adjustRightInd w:val="0"/>
        <w:spacing w:line="360" w:lineRule="auto"/>
        <w:ind w:left="3600"/>
        <w:jc w:val="center"/>
        <w:rPr>
          <w:i/>
          <w:sz w:val="26"/>
          <w:szCs w:val="26"/>
          <w:lang w:val="vi-VN"/>
        </w:rPr>
      </w:pPr>
      <w:r>
        <w:rPr>
          <w:i/>
          <w:sz w:val="26"/>
          <w:szCs w:val="26"/>
        </w:rPr>
        <w:t xml:space="preserve">                    </w:t>
      </w:r>
      <w:r w:rsidR="003218FF" w:rsidRPr="00DB7595">
        <w:rPr>
          <w:i/>
          <w:sz w:val="26"/>
          <w:szCs w:val="26"/>
          <w:lang w:val="vi-VN"/>
        </w:rPr>
        <w:t>Tác giả</w:t>
      </w:r>
    </w:p>
    <w:p w14:paraId="672D2690" w14:textId="727591F2" w:rsidR="00BB2B2A" w:rsidRPr="00DB7595" w:rsidRDefault="00395693" w:rsidP="001E279D">
      <w:pPr>
        <w:tabs>
          <w:tab w:val="center" w:pos="6379"/>
        </w:tabs>
        <w:spacing w:after="200" w:line="276" w:lineRule="auto"/>
        <w:jc w:val="right"/>
        <w:rPr>
          <w:i/>
          <w:sz w:val="26"/>
          <w:szCs w:val="26"/>
          <w:lang w:val="vi-VN"/>
        </w:rPr>
      </w:pPr>
      <w:r w:rsidRPr="00395693">
        <w:rPr>
          <w:i/>
          <w:noProof/>
          <w:sz w:val="26"/>
          <w:szCs w:val="26"/>
          <w:lang w:val="vi-VN"/>
        </w:rPr>
        <w:drawing>
          <wp:inline distT="0" distB="0" distL="0" distR="0" wp14:anchorId="236CD88B" wp14:editId="509B0692">
            <wp:extent cx="2338660" cy="7988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0491" cy="806287"/>
                    </a:xfrm>
                    <a:prstGeom prst="rect">
                      <a:avLst/>
                    </a:prstGeom>
                  </pic:spPr>
                </pic:pic>
              </a:graphicData>
            </a:graphic>
          </wp:inline>
        </w:drawing>
      </w:r>
    </w:p>
    <w:p w14:paraId="2949A2E8" w14:textId="42F9835A" w:rsidR="001E279D" w:rsidRPr="001E279D" w:rsidRDefault="001E279D" w:rsidP="001E279D">
      <w:pPr>
        <w:tabs>
          <w:tab w:val="center" w:pos="6379"/>
        </w:tabs>
        <w:spacing w:after="200" w:line="276" w:lineRule="auto"/>
        <w:jc w:val="center"/>
        <w:rPr>
          <w:i/>
          <w:sz w:val="26"/>
          <w:szCs w:val="26"/>
        </w:rPr>
      </w:pPr>
      <w:r>
        <w:rPr>
          <w:i/>
          <w:sz w:val="26"/>
          <w:szCs w:val="26"/>
        </w:rPr>
        <w:tab/>
        <w:t>Ngô Chí Cường</w:t>
      </w:r>
    </w:p>
    <w:p w14:paraId="4A209403" w14:textId="012CA86D" w:rsidR="00BB2B2A" w:rsidRDefault="001E279D" w:rsidP="001E279D">
      <w:pPr>
        <w:tabs>
          <w:tab w:val="center" w:pos="6379"/>
        </w:tabs>
        <w:spacing w:after="200" w:line="276" w:lineRule="auto"/>
        <w:jc w:val="right"/>
        <w:rPr>
          <w:i/>
          <w:sz w:val="26"/>
          <w:szCs w:val="26"/>
          <w:lang w:val="vi-VN"/>
        </w:rPr>
      </w:pPr>
      <w:r>
        <w:rPr>
          <w:i/>
          <w:noProof/>
          <w:sz w:val="26"/>
          <w:szCs w:val="26"/>
          <w:lang w:val="vi-VN"/>
        </w:rPr>
        <w:drawing>
          <wp:inline distT="0" distB="0" distL="0" distR="0" wp14:anchorId="29461A37" wp14:editId="55A15F81">
            <wp:extent cx="2183963" cy="701569"/>
            <wp:effectExtent l="0" t="0" r="698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2976" cy="714101"/>
                    </a:xfrm>
                    <a:prstGeom prst="rect">
                      <a:avLst/>
                    </a:prstGeom>
                  </pic:spPr>
                </pic:pic>
              </a:graphicData>
            </a:graphic>
          </wp:inline>
        </w:drawing>
      </w:r>
    </w:p>
    <w:p w14:paraId="7FD03209" w14:textId="7930DB40" w:rsidR="001E279D" w:rsidRPr="001E279D" w:rsidRDefault="001E279D" w:rsidP="001E279D">
      <w:pPr>
        <w:tabs>
          <w:tab w:val="center" w:pos="6379"/>
        </w:tabs>
        <w:spacing w:after="200" w:line="276" w:lineRule="auto"/>
        <w:jc w:val="center"/>
        <w:rPr>
          <w:i/>
          <w:sz w:val="26"/>
          <w:szCs w:val="26"/>
        </w:rPr>
      </w:pPr>
      <w:r>
        <w:rPr>
          <w:i/>
          <w:sz w:val="26"/>
          <w:szCs w:val="26"/>
        </w:rPr>
        <w:tab/>
        <w:t>Phùng Thị Thủy Tiên</w:t>
      </w:r>
    </w:p>
    <w:p w14:paraId="67B74544" w14:textId="5A0DE598" w:rsidR="001E279D" w:rsidRDefault="00BB2B2A" w:rsidP="00900949">
      <w:pPr>
        <w:tabs>
          <w:tab w:val="center" w:pos="6379"/>
        </w:tabs>
        <w:spacing w:after="200" w:line="276" w:lineRule="auto"/>
        <w:jc w:val="right"/>
        <w:rPr>
          <w:i/>
          <w:sz w:val="26"/>
          <w:szCs w:val="26"/>
          <w:lang w:val="vi-VN"/>
        </w:rPr>
      </w:pPr>
      <w:r w:rsidRPr="00DB7595">
        <w:rPr>
          <w:i/>
          <w:sz w:val="26"/>
          <w:szCs w:val="26"/>
          <w:lang w:val="vi-VN"/>
        </w:rPr>
        <w:lastRenderedPageBreak/>
        <w:tab/>
      </w:r>
      <w:r w:rsidR="006D1D4E" w:rsidRPr="006D1D4E">
        <w:rPr>
          <w:i/>
          <w:noProof/>
          <w:sz w:val="26"/>
          <w:szCs w:val="26"/>
          <w:lang w:val="vi-VN"/>
        </w:rPr>
        <w:drawing>
          <wp:inline distT="0" distB="0" distL="0" distR="0" wp14:anchorId="622DEB62" wp14:editId="14BFC158">
            <wp:extent cx="2112645" cy="847655"/>
            <wp:effectExtent l="0" t="0" r="1905" b="0"/>
            <wp:docPr id="41" name="Picture 4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ine chart&#10;&#10;Description automatically generated"/>
                    <pic:cNvPicPr/>
                  </pic:nvPicPr>
                  <pic:blipFill>
                    <a:blip r:embed="rId15"/>
                    <a:stretch>
                      <a:fillRect/>
                    </a:stretch>
                  </pic:blipFill>
                  <pic:spPr>
                    <a:xfrm>
                      <a:off x="0" y="0"/>
                      <a:ext cx="2134819" cy="856552"/>
                    </a:xfrm>
                    <a:prstGeom prst="rect">
                      <a:avLst/>
                    </a:prstGeom>
                  </pic:spPr>
                </pic:pic>
              </a:graphicData>
            </a:graphic>
          </wp:inline>
        </w:drawing>
      </w:r>
    </w:p>
    <w:p w14:paraId="19B7E84B" w14:textId="242FF0AC" w:rsidR="001E279D" w:rsidRPr="00900949" w:rsidRDefault="00900949" w:rsidP="00900949">
      <w:pPr>
        <w:tabs>
          <w:tab w:val="center" w:pos="6379"/>
        </w:tabs>
        <w:spacing w:after="200" w:line="276" w:lineRule="auto"/>
        <w:jc w:val="center"/>
        <w:rPr>
          <w:i/>
          <w:sz w:val="26"/>
          <w:szCs w:val="26"/>
        </w:rPr>
      </w:pPr>
      <w:r>
        <w:rPr>
          <w:i/>
          <w:sz w:val="26"/>
          <w:szCs w:val="26"/>
        </w:rPr>
        <w:tab/>
        <w:t>Kiều Cao Minh Kiệt</w:t>
      </w:r>
    </w:p>
    <w:p w14:paraId="1443F38C" w14:textId="4A2631FA" w:rsidR="001E279D" w:rsidRDefault="00B51D50" w:rsidP="001D5644">
      <w:pPr>
        <w:tabs>
          <w:tab w:val="center" w:pos="6379"/>
        </w:tabs>
        <w:spacing w:after="200" w:line="276" w:lineRule="auto"/>
        <w:jc w:val="right"/>
        <w:rPr>
          <w:i/>
          <w:sz w:val="26"/>
          <w:szCs w:val="26"/>
          <w:lang w:val="vi-VN"/>
        </w:rPr>
      </w:pPr>
      <w:r w:rsidRPr="00B51D50">
        <w:rPr>
          <w:i/>
          <w:noProof/>
          <w:sz w:val="26"/>
          <w:szCs w:val="26"/>
          <w:lang w:val="vi-VN"/>
        </w:rPr>
        <w:drawing>
          <wp:inline distT="0" distB="0" distL="0" distR="0" wp14:anchorId="3658121F" wp14:editId="5B9099DF">
            <wp:extent cx="2035377" cy="760888"/>
            <wp:effectExtent l="0" t="0" r="3175" b="127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6"/>
                    <a:stretch>
                      <a:fillRect/>
                    </a:stretch>
                  </pic:blipFill>
                  <pic:spPr>
                    <a:xfrm>
                      <a:off x="0" y="0"/>
                      <a:ext cx="2064415" cy="771743"/>
                    </a:xfrm>
                    <a:prstGeom prst="rect">
                      <a:avLst/>
                    </a:prstGeom>
                  </pic:spPr>
                </pic:pic>
              </a:graphicData>
            </a:graphic>
          </wp:inline>
        </w:drawing>
      </w:r>
    </w:p>
    <w:p w14:paraId="4DAF8FEC" w14:textId="08F533F7" w:rsidR="001E279D" w:rsidRDefault="00B51D50" w:rsidP="00B51D50">
      <w:pPr>
        <w:tabs>
          <w:tab w:val="center" w:pos="6379"/>
        </w:tabs>
        <w:spacing w:after="200" w:line="276" w:lineRule="auto"/>
        <w:jc w:val="center"/>
        <w:rPr>
          <w:i/>
          <w:sz w:val="26"/>
          <w:szCs w:val="26"/>
        </w:rPr>
      </w:pPr>
      <w:r>
        <w:rPr>
          <w:i/>
          <w:sz w:val="26"/>
          <w:szCs w:val="26"/>
        </w:rPr>
        <w:tab/>
        <w:t>Bùi Quang Thịnh</w:t>
      </w:r>
    </w:p>
    <w:p w14:paraId="45FB51E4" w14:textId="2DCDEC82" w:rsidR="00FA1B41" w:rsidRDefault="0024071A" w:rsidP="0024071A">
      <w:pPr>
        <w:tabs>
          <w:tab w:val="center" w:pos="6379"/>
        </w:tabs>
        <w:spacing w:after="200" w:line="276" w:lineRule="auto"/>
        <w:jc w:val="right"/>
        <w:rPr>
          <w:i/>
          <w:sz w:val="26"/>
          <w:szCs w:val="26"/>
        </w:rPr>
      </w:pPr>
      <w:r w:rsidRPr="0024071A">
        <w:rPr>
          <w:i/>
          <w:noProof/>
          <w:sz w:val="26"/>
          <w:szCs w:val="26"/>
        </w:rPr>
        <w:drawing>
          <wp:inline distT="0" distB="0" distL="0" distR="0" wp14:anchorId="4FF713D6" wp14:editId="7FA1A964">
            <wp:extent cx="2108928" cy="1021192"/>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7814" cy="1030337"/>
                    </a:xfrm>
                    <a:prstGeom prst="rect">
                      <a:avLst/>
                    </a:prstGeom>
                  </pic:spPr>
                </pic:pic>
              </a:graphicData>
            </a:graphic>
          </wp:inline>
        </w:drawing>
      </w:r>
    </w:p>
    <w:p w14:paraId="4454D9E9" w14:textId="25CB5004" w:rsidR="0024071A" w:rsidRPr="00B51D50" w:rsidRDefault="0024071A" w:rsidP="0024071A">
      <w:pPr>
        <w:tabs>
          <w:tab w:val="center" w:pos="6379"/>
        </w:tabs>
        <w:spacing w:after="200" w:line="276" w:lineRule="auto"/>
        <w:jc w:val="center"/>
        <w:rPr>
          <w:i/>
          <w:sz w:val="26"/>
          <w:szCs w:val="26"/>
        </w:rPr>
      </w:pPr>
      <w:r>
        <w:rPr>
          <w:i/>
          <w:sz w:val="26"/>
          <w:szCs w:val="26"/>
        </w:rPr>
        <w:tab/>
        <w:t>Huỳnh Nhật Linh</w:t>
      </w:r>
    </w:p>
    <w:p w14:paraId="5EDB1CD7" w14:textId="38D7F185" w:rsidR="00BB2B2A" w:rsidRPr="00DB7595" w:rsidRDefault="00BB2B2A" w:rsidP="00065024">
      <w:pPr>
        <w:tabs>
          <w:tab w:val="center" w:pos="6379"/>
        </w:tabs>
        <w:spacing w:after="200" w:line="276" w:lineRule="auto"/>
        <w:rPr>
          <w:i/>
          <w:sz w:val="26"/>
          <w:szCs w:val="26"/>
          <w:lang w:val="vi-VN"/>
        </w:rPr>
      </w:pPr>
      <w:r w:rsidRPr="00DB7595">
        <w:rPr>
          <w:i/>
          <w:sz w:val="26"/>
          <w:szCs w:val="26"/>
          <w:lang w:val="vi-VN"/>
        </w:rPr>
        <w:br w:type="page"/>
      </w:r>
    </w:p>
    <w:p w14:paraId="16EE5793" w14:textId="77777777" w:rsidR="00B118C8" w:rsidRPr="00B118C8" w:rsidRDefault="00B118C8" w:rsidP="002D796D">
      <w:pPr>
        <w:pStyle w:val="Chng"/>
        <w:jc w:val="center"/>
        <w:rPr>
          <w:lang w:val="vi-VN"/>
        </w:rPr>
      </w:pPr>
      <w:bookmarkStart w:id="1" w:name="_Toc133099145"/>
      <w:r w:rsidRPr="00B118C8">
        <w:rPr>
          <w:lang w:val="vi-VN"/>
        </w:rPr>
        <w:lastRenderedPageBreak/>
        <w:t>PHẦN XÁC NHẬN VÀ ĐÁNH GIÁ CỦA GIẢNG VIÊN</w:t>
      </w:r>
      <w:bookmarkEnd w:id="1"/>
    </w:p>
    <w:p w14:paraId="50A2525B" w14:textId="77777777" w:rsidR="00B118C8" w:rsidRPr="002D796D" w:rsidRDefault="00B118C8" w:rsidP="002D796D">
      <w:pPr>
        <w:pStyle w:val="Nidungvnbn"/>
        <w:rPr>
          <w:b/>
          <w:lang w:val="vi-VN"/>
        </w:rPr>
      </w:pPr>
      <w:r w:rsidRPr="002D796D">
        <w:rPr>
          <w:b/>
          <w:lang w:val="vi-VN"/>
        </w:rPr>
        <w:t>Phần xác nhận của GV hướng dẫn</w:t>
      </w:r>
    </w:p>
    <w:p w14:paraId="7E3E507C"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7A2A6AC"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75E0F79D"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28827C9" w14:textId="77777777" w:rsidR="00B118C8" w:rsidRPr="00DC2276" w:rsidRDefault="00B118C8">
      <w:pPr>
        <w:spacing w:after="200" w:line="276" w:lineRule="auto"/>
        <w:rPr>
          <w:lang w:val="vi-VN"/>
        </w:rPr>
      </w:pPr>
    </w:p>
    <w:p w14:paraId="4C6B3DA2" w14:textId="77777777" w:rsidR="00B118C8" w:rsidRPr="00DC2276" w:rsidRDefault="00B118C8">
      <w:pPr>
        <w:spacing w:after="200" w:line="276" w:lineRule="auto"/>
        <w:rPr>
          <w:lang w:val="vi-VN"/>
        </w:rPr>
      </w:pPr>
    </w:p>
    <w:p w14:paraId="4928541B" w14:textId="77777777" w:rsidR="00B118C8" w:rsidRPr="00DC2276" w:rsidRDefault="00B118C8">
      <w:pPr>
        <w:spacing w:after="200" w:line="276" w:lineRule="auto"/>
        <w:rPr>
          <w:lang w:val="vi-VN"/>
        </w:rPr>
      </w:pPr>
    </w:p>
    <w:p w14:paraId="2B2F6AFF" w14:textId="77777777" w:rsidR="00B118C8" w:rsidRPr="00DC2276" w:rsidRDefault="00B118C8" w:rsidP="002D796D">
      <w:pPr>
        <w:pStyle w:val="Nidungvnbn"/>
        <w:rPr>
          <w:b/>
          <w:lang w:val="vi-VN"/>
        </w:rPr>
      </w:pPr>
      <w:r w:rsidRPr="00DC2276">
        <w:rPr>
          <w:b/>
          <w:lang w:val="vi-VN"/>
        </w:rPr>
        <w:t>Phần đánh giá của GV chấm bài</w:t>
      </w:r>
    </w:p>
    <w:p w14:paraId="552894A6"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0DB803F"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FD39F7E"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49A7DDE" w14:textId="77777777" w:rsidR="00B118C8" w:rsidRPr="00DC2276" w:rsidRDefault="00B118C8" w:rsidP="00B118C8">
      <w:pPr>
        <w:spacing w:after="200" w:line="276" w:lineRule="auto"/>
        <w:rPr>
          <w:lang w:val="vi-VN"/>
        </w:rPr>
      </w:pPr>
    </w:p>
    <w:p w14:paraId="35DB6000" w14:textId="77777777" w:rsidR="00B118C8" w:rsidRPr="00DC2276" w:rsidRDefault="00B118C8" w:rsidP="00B118C8">
      <w:pPr>
        <w:pStyle w:val="Tiumccp1"/>
        <w:rPr>
          <w:sz w:val="32"/>
          <w:szCs w:val="32"/>
          <w:lang w:val="vi-VN"/>
        </w:rPr>
      </w:pPr>
      <w:r w:rsidRPr="00B118C8">
        <w:rPr>
          <w:lang w:val="vi-VN"/>
        </w:rPr>
        <w:br w:type="page"/>
      </w:r>
    </w:p>
    <w:p w14:paraId="3BFEBC3D" w14:textId="77777777" w:rsidR="00BB2B2A" w:rsidRPr="00DB7595" w:rsidRDefault="00BB2B2A" w:rsidP="00B118C8">
      <w:pPr>
        <w:pStyle w:val="Chng"/>
        <w:jc w:val="center"/>
        <w:rPr>
          <w:lang w:val="vi-VN"/>
        </w:rPr>
      </w:pPr>
      <w:bookmarkStart w:id="2" w:name="_Toc133099146"/>
      <w:r w:rsidRPr="00DB7595">
        <w:rPr>
          <w:lang w:val="vi-VN"/>
        </w:rPr>
        <w:lastRenderedPageBreak/>
        <w:t>TÓM TẮT</w:t>
      </w:r>
      <w:bookmarkEnd w:id="2"/>
    </w:p>
    <w:p w14:paraId="36883AA4" w14:textId="77777777" w:rsidR="00291721" w:rsidRPr="00DB7595" w:rsidRDefault="00291721" w:rsidP="00291721">
      <w:pPr>
        <w:pStyle w:val="Nidungvnbn"/>
        <w:rPr>
          <w:lang w:val="vi-VN"/>
        </w:rPr>
      </w:pPr>
    </w:p>
    <w:p w14:paraId="233E6E30" w14:textId="77777777" w:rsidR="00065024" w:rsidRPr="00065024" w:rsidRDefault="00065024" w:rsidP="00065024">
      <w:pPr>
        <w:pStyle w:val="BodyText"/>
        <w:spacing w:line="360" w:lineRule="auto"/>
        <w:jc w:val="both"/>
        <w:rPr>
          <w:bCs/>
        </w:rPr>
      </w:pPr>
      <w:r w:rsidRPr="00065024">
        <w:rPr>
          <w:bCs/>
        </w:rPr>
        <w:t>Đồ án này tập trung vào việc phát triển một trang web bán vé xem phim trực tuyến và quản lý thông tin về vé xem phim. Trang web sẽ cung cấp cho người dùng một nền tảng trực tuyến để mua vé xem phim một cách thuận tiện và nhanh chóng.</w:t>
      </w:r>
    </w:p>
    <w:p w14:paraId="2D15DB4A" w14:textId="77777777" w:rsidR="00065024" w:rsidRPr="00065024" w:rsidRDefault="00065024" w:rsidP="00065024">
      <w:pPr>
        <w:pStyle w:val="BodyText"/>
        <w:spacing w:line="360" w:lineRule="auto"/>
        <w:ind w:firstLine="720"/>
        <w:jc w:val="both"/>
        <w:rPr>
          <w:bCs/>
        </w:rPr>
      </w:pPr>
      <w:r w:rsidRPr="00065024">
        <w:rPr>
          <w:bCs/>
        </w:rPr>
        <w:t>Trang web này sẽ được xây dựng trên nền tảng web HTML, CSS và JavaScript, sử dụng cơ sở dữ liệu để lưu trữ thông tin về các rạp chiếu phim, các bộ phim, các suất chiếu và vé xem phim. Trang web sẽ có giao diện thân thiện</w:t>
      </w:r>
      <w:r w:rsidRPr="00065024">
        <w:rPr>
          <w:bCs/>
          <w:lang w:val="en-US"/>
        </w:rPr>
        <w:t>, màu sắc chủ đạo là các tone màu tối làm dịu mắt</w:t>
      </w:r>
      <w:r w:rsidRPr="00065024">
        <w:rPr>
          <w:bCs/>
        </w:rPr>
        <w:t xml:space="preserve"> người dùng, cho phép người dùng tìm kiếm và mua vé xem phim một cách dễ dàng.</w:t>
      </w:r>
    </w:p>
    <w:p w14:paraId="3A8A7409" w14:textId="77777777" w:rsidR="00065024" w:rsidRPr="00065024" w:rsidRDefault="00065024" w:rsidP="00065024">
      <w:pPr>
        <w:pStyle w:val="BodyText"/>
        <w:spacing w:line="360" w:lineRule="auto"/>
        <w:ind w:firstLine="720"/>
        <w:jc w:val="both"/>
        <w:rPr>
          <w:bCs/>
        </w:rPr>
      </w:pPr>
      <w:r w:rsidRPr="00065024">
        <w:rPr>
          <w:bCs/>
        </w:rPr>
        <w:t>Người dùng sẽ có thể đăng ký và đăng nhập để tạo ra một tài khoản cá nhân, lưu trữ thông tin về các vé xem phim đã mua và quản lý thông tin cá nhân. Trang web cũng sẽ có tính năng đặt vé trực tuyến, cho phép người dùng lựa chọn rạp chiếu phim, suất chiếu, loại vé và số lượng vé để mua.</w:t>
      </w:r>
    </w:p>
    <w:p w14:paraId="6C92420D" w14:textId="77777777" w:rsidR="00065024" w:rsidRPr="00065024" w:rsidRDefault="00065024" w:rsidP="00065024">
      <w:pPr>
        <w:pStyle w:val="BodyText"/>
        <w:spacing w:line="360" w:lineRule="auto"/>
        <w:ind w:firstLine="720"/>
        <w:jc w:val="both"/>
        <w:rPr>
          <w:bCs/>
        </w:rPr>
      </w:pPr>
      <w:r w:rsidRPr="00065024">
        <w:rPr>
          <w:bCs/>
        </w:rPr>
        <w:t>Trang web cũng sẽ cung cấp các thông tin chi tiết về các suất chiếu, bao gồm thông tin về phim, rạp chiếu phim, giờ chiếu, số lượng vé còn lại và giá vé. Trang web sẽ tự động cập nhật thông tin về số lượng vé còn lại sau khi người dùng đã đặt vé.</w:t>
      </w:r>
    </w:p>
    <w:p w14:paraId="41FCE32F" w14:textId="77777777" w:rsidR="00065024" w:rsidRPr="00065024" w:rsidRDefault="00065024" w:rsidP="00065024">
      <w:pPr>
        <w:pStyle w:val="BodyText"/>
        <w:spacing w:line="360" w:lineRule="auto"/>
        <w:jc w:val="both"/>
        <w:rPr>
          <w:bCs/>
        </w:rPr>
      </w:pPr>
      <w:r w:rsidRPr="00065024">
        <w:rPr>
          <w:bCs/>
        </w:rPr>
        <w:t>Ngoài ra, trang web còn cung cấp các tính năng quản lý cho quản lý rạp chiếu phim, bao gồm quản lý thông tin về phim, rạp chiếu phim, suất chiếu và vé xem phim. Quản lý cũng có thể xem thông tin về số lượng vé bán được và doanh thu từ các suất chiếu.</w:t>
      </w:r>
    </w:p>
    <w:p w14:paraId="1DA462A9" w14:textId="77777777" w:rsidR="007E6AB9" w:rsidRPr="00065024" w:rsidRDefault="00065024" w:rsidP="00065024">
      <w:pPr>
        <w:pStyle w:val="Nidungvnbn"/>
        <w:rPr>
          <w:lang w:val="vi-VN"/>
        </w:rPr>
      </w:pPr>
      <w:r w:rsidRPr="00065024">
        <w:rPr>
          <w:bCs/>
        </w:rPr>
        <w:t>Tóm lại, đồ án này tập trung vào phát triển một trang web bán vé xem phim trực tuyến và quản lý thông tin về vé xem phim. Trang web sẽ cung cấp nhiều tính năng hữu ích cho người dùng và quản lý, giúp cung cấp trải nghiệm mua vé xem phim trực tuyến tốt nhất.</w:t>
      </w:r>
      <w:r w:rsidR="007E6AB9" w:rsidRPr="00065024">
        <w:rPr>
          <w:lang w:val="vi-VN"/>
        </w:rPr>
        <w:t>.</w:t>
      </w:r>
    </w:p>
    <w:p w14:paraId="4669A60A" w14:textId="77777777" w:rsidR="00DB7595" w:rsidRDefault="007E6AB9">
      <w:pPr>
        <w:spacing w:after="200" w:line="276" w:lineRule="auto"/>
        <w:rPr>
          <w:sz w:val="26"/>
          <w:szCs w:val="26"/>
          <w:lang w:val="vi-VN"/>
        </w:rPr>
        <w:sectPr w:rsidR="00DB7595" w:rsidSect="00B118C8">
          <w:headerReference w:type="default" r:id="rId18"/>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5E13B3C2" w14:textId="77777777" w:rsidR="007E6AB9" w:rsidRPr="007E6AB9" w:rsidRDefault="007E6AB9" w:rsidP="002D796D">
      <w:pPr>
        <w:pStyle w:val="Chng"/>
        <w:jc w:val="center"/>
      </w:pPr>
      <w:bookmarkStart w:id="3" w:name="_Toc133099147"/>
      <w:r>
        <w:lastRenderedPageBreak/>
        <w:t>MỤC LỤC</w:t>
      </w:r>
      <w:bookmarkEnd w:id="3"/>
    </w:p>
    <w:p w14:paraId="55BD6106" w14:textId="3FFF453F" w:rsidR="00AC008B"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33099144" w:history="1">
        <w:r w:rsidR="00AC008B" w:rsidRPr="00166386">
          <w:rPr>
            <w:rStyle w:val="Hyperlink"/>
            <w:noProof/>
            <w:lang w:val="vi-VN"/>
          </w:rPr>
          <w:t>LỜI CẢM ƠN</w:t>
        </w:r>
        <w:r w:rsidR="00AC008B">
          <w:rPr>
            <w:noProof/>
            <w:webHidden/>
          </w:rPr>
          <w:tab/>
        </w:r>
        <w:r w:rsidR="00AC008B">
          <w:rPr>
            <w:noProof/>
            <w:webHidden/>
          </w:rPr>
          <w:fldChar w:fldCharType="begin"/>
        </w:r>
        <w:r w:rsidR="00AC008B">
          <w:rPr>
            <w:noProof/>
            <w:webHidden/>
          </w:rPr>
          <w:instrText xml:space="preserve"> PAGEREF _Toc133099144 \h </w:instrText>
        </w:r>
        <w:r w:rsidR="00AC008B">
          <w:rPr>
            <w:noProof/>
            <w:webHidden/>
          </w:rPr>
        </w:r>
        <w:r w:rsidR="00AC008B">
          <w:rPr>
            <w:noProof/>
            <w:webHidden/>
          </w:rPr>
          <w:fldChar w:fldCharType="separate"/>
        </w:r>
        <w:r w:rsidR="00AC008B">
          <w:rPr>
            <w:noProof/>
            <w:webHidden/>
          </w:rPr>
          <w:t>i</w:t>
        </w:r>
        <w:r w:rsidR="00AC008B">
          <w:rPr>
            <w:noProof/>
            <w:webHidden/>
          </w:rPr>
          <w:fldChar w:fldCharType="end"/>
        </w:r>
      </w:hyperlink>
    </w:p>
    <w:p w14:paraId="5D4019A4" w14:textId="6BE7C10F" w:rsidR="00AC008B" w:rsidRDefault="00584354">
      <w:pPr>
        <w:pStyle w:val="TOC1"/>
        <w:tabs>
          <w:tab w:val="right" w:leader="dot" w:pos="9111"/>
        </w:tabs>
        <w:rPr>
          <w:rFonts w:asciiTheme="minorHAnsi" w:eastAsiaTheme="minorEastAsia" w:hAnsiTheme="minorHAnsi" w:cstheme="minorBidi"/>
          <w:noProof/>
          <w:sz w:val="22"/>
          <w:szCs w:val="22"/>
        </w:rPr>
      </w:pPr>
      <w:hyperlink w:anchor="_Toc133099145" w:history="1">
        <w:r w:rsidR="00AC008B" w:rsidRPr="00166386">
          <w:rPr>
            <w:rStyle w:val="Hyperlink"/>
            <w:noProof/>
            <w:lang w:val="vi-VN"/>
          </w:rPr>
          <w:t>PHẦN XÁC NHẬN VÀ ĐÁNH GIÁ CỦA GIẢNG VIÊN</w:t>
        </w:r>
        <w:r w:rsidR="00AC008B">
          <w:rPr>
            <w:noProof/>
            <w:webHidden/>
          </w:rPr>
          <w:tab/>
        </w:r>
        <w:r w:rsidR="00AC008B">
          <w:rPr>
            <w:noProof/>
            <w:webHidden/>
          </w:rPr>
          <w:fldChar w:fldCharType="begin"/>
        </w:r>
        <w:r w:rsidR="00AC008B">
          <w:rPr>
            <w:noProof/>
            <w:webHidden/>
          </w:rPr>
          <w:instrText xml:space="preserve"> PAGEREF _Toc133099145 \h </w:instrText>
        </w:r>
        <w:r w:rsidR="00AC008B">
          <w:rPr>
            <w:noProof/>
            <w:webHidden/>
          </w:rPr>
        </w:r>
        <w:r w:rsidR="00AC008B">
          <w:rPr>
            <w:noProof/>
            <w:webHidden/>
          </w:rPr>
          <w:fldChar w:fldCharType="separate"/>
        </w:r>
        <w:r w:rsidR="00AC008B">
          <w:rPr>
            <w:noProof/>
            <w:webHidden/>
          </w:rPr>
          <w:t>iv</w:t>
        </w:r>
        <w:r w:rsidR="00AC008B">
          <w:rPr>
            <w:noProof/>
            <w:webHidden/>
          </w:rPr>
          <w:fldChar w:fldCharType="end"/>
        </w:r>
      </w:hyperlink>
    </w:p>
    <w:p w14:paraId="7F248915" w14:textId="37B2A57B" w:rsidR="00AC008B" w:rsidRDefault="00584354">
      <w:pPr>
        <w:pStyle w:val="TOC1"/>
        <w:tabs>
          <w:tab w:val="right" w:leader="dot" w:pos="9111"/>
        </w:tabs>
        <w:rPr>
          <w:rFonts w:asciiTheme="minorHAnsi" w:eastAsiaTheme="minorEastAsia" w:hAnsiTheme="minorHAnsi" w:cstheme="minorBidi"/>
          <w:noProof/>
          <w:sz w:val="22"/>
          <w:szCs w:val="22"/>
        </w:rPr>
      </w:pPr>
      <w:hyperlink w:anchor="_Toc133099146" w:history="1">
        <w:r w:rsidR="00AC008B" w:rsidRPr="00166386">
          <w:rPr>
            <w:rStyle w:val="Hyperlink"/>
            <w:noProof/>
            <w:lang w:val="vi-VN"/>
          </w:rPr>
          <w:t>TÓM TẮT</w:t>
        </w:r>
        <w:r w:rsidR="00AC008B">
          <w:rPr>
            <w:noProof/>
            <w:webHidden/>
          </w:rPr>
          <w:tab/>
        </w:r>
        <w:r w:rsidR="00AC008B">
          <w:rPr>
            <w:noProof/>
            <w:webHidden/>
          </w:rPr>
          <w:fldChar w:fldCharType="begin"/>
        </w:r>
        <w:r w:rsidR="00AC008B">
          <w:rPr>
            <w:noProof/>
            <w:webHidden/>
          </w:rPr>
          <w:instrText xml:space="preserve"> PAGEREF _Toc133099146 \h </w:instrText>
        </w:r>
        <w:r w:rsidR="00AC008B">
          <w:rPr>
            <w:noProof/>
            <w:webHidden/>
          </w:rPr>
        </w:r>
        <w:r w:rsidR="00AC008B">
          <w:rPr>
            <w:noProof/>
            <w:webHidden/>
          </w:rPr>
          <w:fldChar w:fldCharType="separate"/>
        </w:r>
        <w:r w:rsidR="00AC008B">
          <w:rPr>
            <w:noProof/>
            <w:webHidden/>
          </w:rPr>
          <w:t>v</w:t>
        </w:r>
        <w:r w:rsidR="00AC008B">
          <w:rPr>
            <w:noProof/>
            <w:webHidden/>
          </w:rPr>
          <w:fldChar w:fldCharType="end"/>
        </w:r>
      </w:hyperlink>
    </w:p>
    <w:p w14:paraId="37ABE909" w14:textId="3BABD564" w:rsidR="00AC008B" w:rsidRDefault="00584354">
      <w:pPr>
        <w:pStyle w:val="TOC1"/>
        <w:tabs>
          <w:tab w:val="right" w:leader="dot" w:pos="9111"/>
        </w:tabs>
        <w:rPr>
          <w:rFonts w:asciiTheme="minorHAnsi" w:eastAsiaTheme="minorEastAsia" w:hAnsiTheme="minorHAnsi" w:cstheme="minorBidi"/>
          <w:noProof/>
          <w:sz w:val="22"/>
          <w:szCs w:val="22"/>
        </w:rPr>
      </w:pPr>
      <w:hyperlink w:anchor="_Toc133099147" w:history="1">
        <w:r w:rsidR="00AC008B" w:rsidRPr="00166386">
          <w:rPr>
            <w:rStyle w:val="Hyperlink"/>
            <w:noProof/>
          </w:rPr>
          <w:t>MỤC LỤC</w:t>
        </w:r>
        <w:r w:rsidR="00AC008B">
          <w:rPr>
            <w:noProof/>
            <w:webHidden/>
          </w:rPr>
          <w:tab/>
        </w:r>
        <w:r w:rsidR="00AC008B">
          <w:rPr>
            <w:noProof/>
            <w:webHidden/>
          </w:rPr>
          <w:fldChar w:fldCharType="begin"/>
        </w:r>
        <w:r w:rsidR="00AC008B">
          <w:rPr>
            <w:noProof/>
            <w:webHidden/>
          </w:rPr>
          <w:instrText xml:space="preserve"> PAGEREF _Toc133099147 \h </w:instrText>
        </w:r>
        <w:r w:rsidR="00AC008B">
          <w:rPr>
            <w:noProof/>
            <w:webHidden/>
          </w:rPr>
        </w:r>
        <w:r w:rsidR="00AC008B">
          <w:rPr>
            <w:noProof/>
            <w:webHidden/>
          </w:rPr>
          <w:fldChar w:fldCharType="separate"/>
        </w:r>
        <w:r w:rsidR="00AC008B">
          <w:rPr>
            <w:noProof/>
            <w:webHidden/>
          </w:rPr>
          <w:t>1</w:t>
        </w:r>
        <w:r w:rsidR="00AC008B">
          <w:rPr>
            <w:noProof/>
            <w:webHidden/>
          </w:rPr>
          <w:fldChar w:fldCharType="end"/>
        </w:r>
      </w:hyperlink>
    </w:p>
    <w:p w14:paraId="5917C23A" w14:textId="1BBBFE71" w:rsidR="00AC008B" w:rsidRDefault="00584354">
      <w:pPr>
        <w:pStyle w:val="TOC1"/>
        <w:tabs>
          <w:tab w:val="right" w:leader="dot" w:pos="9111"/>
        </w:tabs>
        <w:rPr>
          <w:rFonts w:asciiTheme="minorHAnsi" w:eastAsiaTheme="minorEastAsia" w:hAnsiTheme="minorHAnsi" w:cstheme="minorBidi"/>
          <w:noProof/>
          <w:sz w:val="22"/>
          <w:szCs w:val="22"/>
        </w:rPr>
      </w:pPr>
      <w:hyperlink w:anchor="_Toc133099148" w:history="1">
        <w:r w:rsidR="00AC008B" w:rsidRPr="00166386">
          <w:rPr>
            <w:rStyle w:val="Hyperlink"/>
            <w:noProof/>
          </w:rPr>
          <w:t>DANH MỤC CÁC BẢNG BIỂU, HÌNH VẼ, ĐỒ THỊ</w:t>
        </w:r>
        <w:r w:rsidR="00AC008B">
          <w:rPr>
            <w:noProof/>
            <w:webHidden/>
          </w:rPr>
          <w:tab/>
        </w:r>
        <w:r w:rsidR="00AC008B">
          <w:rPr>
            <w:noProof/>
            <w:webHidden/>
          </w:rPr>
          <w:fldChar w:fldCharType="begin"/>
        </w:r>
        <w:r w:rsidR="00AC008B">
          <w:rPr>
            <w:noProof/>
            <w:webHidden/>
          </w:rPr>
          <w:instrText xml:space="preserve"> PAGEREF _Toc133099148 \h </w:instrText>
        </w:r>
        <w:r w:rsidR="00AC008B">
          <w:rPr>
            <w:noProof/>
            <w:webHidden/>
          </w:rPr>
        </w:r>
        <w:r w:rsidR="00AC008B">
          <w:rPr>
            <w:noProof/>
            <w:webHidden/>
          </w:rPr>
          <w:fldChar w:fldCharType="separate"/>
        </w:r>
        <w:r w:rsidR="00AC008B">
          <w:rPr>
            <w:noProof/>
            <w:webHidden/>
          </w:rPr>
          <w:t>5</w:t>
        </w:r>
        <w:r w:rsidR="00AC008B">
          <w:rPr>
            <w:noProof/>
            <w:webHidden/>
          </w:rPr>
          <w:fldChar w:fldCharType="end"/>
        </w:r>
      </w:hyperlink>
    </w:p>
    <w:p w14:paraId="7F83219A" w14:textId="3F34EDE5" w:rsidR="00AC008B" w:rsidRDefault="00584354">
      <w:pPr>
        <w:pStyle w:val="TOC1"/>
        <w:tabs>
          <w:tab w:val="right" w:leader="dot" w:pos="9111"/>
        </w:tabs>
        <w:rPr>
          <w:rFonts w:asciiTheme="minorHAnsi" w:eastAsiaTheme="minorEastAsia" w:hAnsiTheme="minorHAnsi" w:cstheme="minorBidi"/>
          <w:noProof/>
          <w:sz w:val="22"/>
          <w:szCs w:val="22"/>
        </w:rPr>
      </w:pPr>
      <w:hyperlink w:anchor="_Toc133099149" w:history="1">
        <w:r w:rsidR="00AC008B" w:rsidRPr="00166386">
          <w:rPr>
            <w:rStyle w:val="Hyperlink"/>
            <w:noProof/>
          </w:rPr>
          <w:t>CHƯƠNG 1 – Giới thiệu đề tài</w:t>
        </w:r>
        <w:r w:rsidR="00AC008B">
          <w:rPr>
            <w:noProof/>
            <w:webHidden/>
          </w:rPr>
          <w:tab/>
        </w:r>
        <w:r w:rsidR="00AC008B">
          <w:rPr>
            <w:noProof/>
            <w:webHidden/>
          </w:rPr>
          <w:fldChar w:fldCharType="begin"/>
        </w:r>
        <w:r w:rsidR="00AC008B">
          <w:rPr>
            <w:noProof/>
            <w:webHidden/>
          </w:rPr>
          <w:instrText xml:space="preserve"> PAGEREF _Toc133099149 \h </w:instrText>
        </w:r>
        <w:r w:rsidR="00AC008B">
          <w:rPr>
            <w:noProof/>
            <w:webHidden/>
          </w:rPr>
        </w:r>
        <w:r w:rsidR="00AC008B">
          <w:rPr>
            <w:noProof/>
            <w:webHidden/>
          </w:rPr>
          <w:fldChar w:fldCharType="separate"/>
        </w:r>
        <w:r w:rsidR="00AC008B">
          <w:rPr>
            <w:noProof/>
            <w:webHidden/>
          </w:rPr>
          <w:t>7</w:t>
        </w:r>
        <w:r w:rsidR="00AC008B">
          <w:rPr>
            <w:noProof/>
            <w:webHidden/>
          </w:rPr>
          <w:fldChar w:fldCharType="end"/>
        </w:r>
      </w:hyperlink>
    </w:p>
    <w:p w14:paraId="64AD1EC8" w14:textId="187BBA1D" w:rsidR="00AC008B" w:rsidRDefault="00584354">
      <w:pPr>
        <w:pStyle w:val="TOC2"/>
        <w:tabs>
          <w:tab w:val="left" w:pos="1440"/>
          <w:tab w:val="right" w:leader="dot" w:pos="9111"/>
        </w:tabs>
        <w:rPr>
          <w:rFonts w:asciiTheme="minorHAnsi" w:eastAsiaTheme="minorEastAsia" w:hAnsiTheme="minorHAnsi" w:cstheme="minorBidi"/>
          <w:noProof/>
          <w:sz w:val="22"/>
          <w:szCs w:val="22"/>
        </w:rPr>
      </w:pPr>
      <w:hyperlink w:anchor="_Toc133099150" w:history="1">
        <w:r w:rsidR="00AC008B" w:rsidRPr="00166386">
          <w:rPr>
            <w:rStyle w:val="Hyperlink"/>
            <w:noProof/>
          </w:rPr>
          <w:t>1.1</w:t>
        </w:r>
        <w:r w:rsidR="00AC008B">
          <w:rPr>
            <w:rFonts w:asciiTheme="minorHAnsi" w:eastAsiaTheme="minorEastAsia" w:hAnsiTheme="minorHAnsi" w:cstheme="minorBidi"/>
            <w:noProof/>
            <w:sz w:val="22"/>
            <w:szCs w:val="22"/>
          </w:rPr>
          <w:tab/>
        </w:r>
        <w:r w:rsidR="00AC008B" w:rsidRPr="00166386">
          <w:rPr>
            <w:rStyle w:val="Hyperlink"/>
            <w:noProof/>
          </w:rPr>
          <w:t>Lý do chọn đề tài</w:t>
        </w:r>
        <w:r w:rsidR="00AC008B">
          <w:rPr>
            <w:noProof/>
            <w:webHidden/>
          </w:rPr>
          <w:tab/>
        </w:r>
        <w:r w:rsidR="00AC008B">
          <w:rPr>
            <w:noProof/>
            <w:webHidden/>
          </w:rPr>
          <w:fldChar w:fldCharType="begin"/>
        </w:r>
        <w:r w:rsidR="00AC008B">
          <w:rPr>
            <w:noProof/>
            <w:webHidden/>
          </w:rPr>
          <w:instrText xml:space="preserve"> PAGEREF _Toc133099150 \h </w:instrText>
        </w:r>
        <w:r w:rsidR="00AC008B">
          <w:rPr>
            <w:noProof/>
            <w:webHidden/>
          </w:rPr>
        </w:r>
        <w:r w:rsidR="00AC008B">
          <w:rPr>
            <w:noProof/>
            <w:webHidden/>
          </w:rPr>
          <w:fldChar w:fldCharType="separate"/>
        </w:r>
        <w:r w:rsidR="00AC008B">
          <w:rPr>
            <w:noProof/>
            <w:webHidden/>
          </w:rPr>
          <w:t>7</w:t>
        </w:r>
        <w:r w:rsidR="00AC008B">
          <w:rPr>
            <w:noProof/>
            <w:webHidden/>
          </w:rPr>
          <w:fldChar w:fldCharType="end"/>
        </w:r>
      </w:hyperlink>
    </w:p>
    <w:p w14:paraId="6082D903" w14:textId="24D6AC22" w:rsidR="00AC008B" w:rsidRDefault="00584354">
      <w:pPr>
        <w:pStyle w:val="TOC2"/>
        <w:tabs>
          <w:tab w:val="left" w:pos="1440"/>
          <w:tab w:val="right" w:leader="dot" w:pos="9111"/>
        </w:tabs>
        <w:rPr>
          <w:rFonts w:asciiTheme="minorHAnsi" w:eastAsiaTheme="minorEastAsia" w:hAnsiTheme="minorHAnsi" w:cstheme="minorBidi"/>
          <w:noProof/>
          <w:sz w:val="22"/>
          <w:szCs w:val="22"/>
        </w:rPr>
      </w:pPr>
      <w:hyperlink w:anchor="_Toc133099151" w:history="1">
        <w:r w:rsidR="00AC008B" w:rsidRPr="00166386">
          <w:rPr>
            <w:rStyle w:val="Hyperlink"/>
            <w:noProof/>
          </w:rPr>
          <w:t>1.2</w:t>
        </w:r>
        <w:r w:rsidR="00AC008B">
          <w:rPr>
            <w:rFonts w:asciiTheme="minorHAnsi" w:eastAsiaTheme="minorEastAsia" w:hAnsiTheme="minorHAnsi" w:cstheme="minorBidi"/>
            <w:noProof/>
            <w:sz w:val="22"/>
            <w:szCs w:val="22"/>
          </w:rPr>
          <w:tab/>
        </w:r>
        <w:r w:rsidR="00AC008B" w:rsidRPr="00166386">
          <w:rPr>
            <w:rStyle w:val="Hyperlink"/>
            <w:noProof/>
          </w:rPr>
          <w:t>Phương pháp nghiên cứu</w:t>
        </w:r>
        <w:r w:rsidR="00AC008B">
          <w:rPr>
            <w:noProof/>
            <w:webHidden/>
          </w:rPr>
          <w:tab/>
        </w:r>
        <w:r w:rsidR="00AC008B">
          <w:rPr>
            <w:noProof/>
            <w:webHidden/>
          </w:rPr>
          <w:fldChar w:fldCharType="begin"/>
        </w:r>
        <w:r w:rsidR="00AC008B">
          <w:rPr>
            <w:noProof/>
            <w:webHidden/>
          </w:rPr>
          <w:instrText xml:space="preserve"> PAGEREF _Toc133099151 \h </w:instrText>
        </w:r>
        <w:r w:rsidR="00AC008B">
          <w:rPr>
            <w:noProof/>
            <w:webHidden/>
          </w:rPr>
        </w:r>
        <w:r w:rsidR="00AC008B">
          <w:rPr>
            <w:noProof/>
            <w:webHidden/>
          </w:rPr>
          <w:fldChar w:fldCharType="separate"/>
        </w:r>
        <w:r w:rsidR="00AC008B">
          <w:rPr>
            <w:noProof/>
            <w:webHidden/>
          </w:rPr>
          <w:t>7</w:t>
        </w:r>
        <w:r w:rsidR="00AC008B">
          <w:rPr>
            <w:noProof/>
            <w:webHidden/>
          </w:rPr>
          <w:fldChar w:fldCharType="end"/>
        </w:r>
      </w:hyperlink>
    </w:p>
    <w:p w14:paraId="16CC39AF" w14:textId="68E6CD97"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52" w:history="1">
        <w:r w:rsidR="00AC008B" w:rsidRPr="00166386">
          <w:rPr>
            <w:rStyle w:val="Hyperlink"/>
            <w:noProof/>
          </w:rPr>
          <w:t>1.1.1 Về mặt lý thuyết</w:t>
        </w:r>
        <w:r w:rsidR="00AC008B">
          <w:rPr>
            <w:noProof/>
            <w:webHidden/>
          </w:rPr>
          <w:tab/>
        </w:r>
        <w:r w:rsidR="00AC008B">
          <w:rPr>
            <w:noProof/>
            <w:webHidden/>
          </w:rPr>
          <w:fldChar w:fldCharType="begin"/>
        </w:r>
        <w:r w:rsidR="00AC008B">
          <w:rPr>
            <w:noProof/>
            <w:webHidden/>
          </w:rPr>
          <w:instrText xml:space="preserve"> PAGEREF _Toc133099152 \h </w:instrText>
        </w:r>
        <w:r w:rsidR="00AC008B">
          <w:rPr>
            <w:noProof/>
            <w:webHidden/>
          </w:rPr>
        </w:r>
        <w:r w:rsidR="00AC008B">
          <w:rPr>
            <w:noProof/>
            <w:webHidden/>
          </w:rPr>
          <w:fldChar w:fldCharType="separate"/>
        </w:r>
        <w:r w:rsidR="00AC008B">
          <w:rPr>
            <w:noProof/>
            <w:webHidden/>
          </w:rPr>
          <w:t>7</w:t>
        </w:r>
        <w:r w:rsidR="00AC008B">
          <w:rPr>
            <w:noProof/>
            <w:webHidden/>
          </w:rPr>
          <w:fldChar w:fldCharType="end"/>
        </w:r>
      </w:hyperlink>
    </w:p>
    <w:p w14:paraId="33CDB023" w14:textId="4F50ACEE"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53" w:history="1">
        <w:r w:rsidR="00AC008B" w:rsidRPr="00166386">
          <w:rPr>
            <w:rStyle w:val="Hyperlink"/>
            <w:noProof/>
          </w:rPr>
          <w:t>1.1.2 Về mặt lập trình</w:t>
        </w:r>
        <w:r w:rsidR="00AC008B">
          <w:rPr>
            <w:noProof/>
            <w:webHidden/>
          </w:rPr>
          <w:tab/>
        </w:r>
        <w:r w:rsidR="00AC008B">
          <w:rPr>
            <w:noProof/>
            <w:webHidden/>
          </w:rPr>
          <w:fldChar w:fldCharType="begin"/>
        </w:r>
        <w:r w:rsidR="00AC008B">
          <w:rPr>
            <w:noProof/>
            <w:webHidden/>
          </w:rPr>
          <w:instrText xml:space="preserve"> PAGEREF _Toc133099153 \h </w:instrText>
        </w:r>
        <w:r w:rsidR="00AC008B">
          <w:rPr>
            <w:noProof/>
            <w:webHidden/>
          </w:rPr>
        </w:r>
        <w:r w:rsidR="00AC008B">
          <w:rPr>
            <w:noProof/>
            <w:webHidden/>
          </w:rPr>
          <w:fldChar w:fldCharType="separate"/>
        </w:r>
        <w:r w:rsidR="00AC008B">
          <w:rPr>
            <w:noProof/>
            <w:webHidden/>
          </w:rPr>
          <w:t>8</w:t>
        </w:r>
        <w:r w:rsidR="00AC008B">
          <w:rPr>
            <w:noProof/>
            <w:webHidden/>
          </w:rPr>
          <w:fldChar w:fldCharType="end"/>
        </w:r>
      </w:hyperlink>
    </w:p>
    <w:p w14:paraId="74EB0614" w14:textId="2735AB97"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54" w:history="1">
        <w:r w:rsidR="00AC008B" w:rsidRPr="00166386">
          <w:rPr>
            <w:rStyle w:val="Hyperlink"/>
            <w:noProof/>
          </w:rPr>
          <w:t>1.1.2 Về mặt hoạt động</w:t>
        </w:r>
        <w:r w:rsidR="00AC008B">
          <w:rPr>
            <w:noProof/>
            <w:webHidden/>
          </w:rPr>
          <w:tab/>
        </w:r>
        <w:r w:rsidR="00AC008B">
          <w:rPr>
            <w:noProof/>
            <w:webHidden/>
          </w:rPr>
          <w:fldChar w:fldCharType="begin"/>
        </w:r>
        <w:r w:rsidR="00AC008B">
          <w:rPr>
            <w:noProof/>
            <w:webHidden/>
          </w:rPr>
          <w:instrText xml:space="preserve"> PAGEREF _Toc133099154 \h </w:instrText>
        </w:r>
        <w:r w:rsidR="00AC008B">
          <w:rPr>
            <w:noProof/>
            <w:webHidden/>
          </w:rPr>
        </w:r>
        <w:r w:rsidR="00AC008B">
          <w:rPr>
            <w:noProof/>
            <w:webHidden/>
          </w:rPr>
          <w:fldChar w:fldCharType="separate"/>
        </w:r>
        <w:r w:rsidR="00AC008B">
          <w:rPr>
            <w:noProof/>
            <w:webHidden/>
          </w:rPr>
          <w:t>8</w:t>
        </w:r>
        <w:r w:rsidR="00AC008B">
          <w:rPr>
            <w:noProof/>
            <w:webHidden/>
          </w:rPr>
          <w:fldChar w:fldCharType="end"/>
        </w:r>
      </w:hyperlink>
    </w:p>
    <w:p w14:paraId="77552586" w14:textId="1D7C24D5" w:rsidR="00AC008B" w:rsidRDefault="00584354">
      <w:pPr>
        <w:pStyle w:val="TOC2"/>
        <w:tabs>
          <w:tab w:val="right" w:leader="dot" w:pos="9111"/>
        </w:tabs>
        <w:rPr>
          <w:rFonts w:asciiTheme="minorHAnsi" w:eastAsiaTheme="minorEastAsia" w:hAnsiTheme="minorHAnsi" w:cstheme="minorBidi"/>
          <w:noProof/>
          <w:sz w:val="22"/>
          <w:szCs w:val="22"/>
        </w:rPr>
      </w:pPr>
      <w:hyperlink w:anchor="_Toc133099155" w:history="1">
        <w:r w:rsidR="00AC008B" w:rsidRPr="00166386">
          <w:rPr>
            <w:rStyle w:val="Hyperlink"/>
            <w:noProof/>
          </w:rPr>
          <w:t>1.2 Phạm vi đối tượng của đề tài</w:t>
        </w:r>
        <w:r w:rsidR="00AC008B">
          <w:rPr>
            <w:noProof/>
            <w:webHidden/>
          </w:rPr>
          <w:tab/>
        </w:r>
        <w:r w:rsidR="00AC008B">
          <w:rPr>
            <w:noProof/>
            <w:webHidden/>
          </w:rPr>
          <w:fldChar w:fldCharType="begin"/>
        </w:r>
        <w:r w:rsidR="00AC008B">
          <w:rPr>
            <w:noProof/>
            <w:webHidden/>
          </w:rPr>
          <w:instrText xml:space="preserve"> PAGEREF _Toc133099155 \h </w:instrText>
        </w:r>
        <w:r w:rsidR="00AC008B">
          <w:rPr>
            <w:noProof/>
            <w:webHidden/>
          </w:rPr>
        </w:r>
        <w:r w:rsidR="00AC008B">
          <w:rPr>
            <w:noProof/>
            <w:webHidden/>
          </w:rPr>
          <w:fldChar w:fldCharType="separate"/>
        </w:r>
        <w:r w:rsidR="00AC008B">
          <w:rPr>
            <w:noProof/>
            <w:webHidden/>
          </w:rPr>
          <w:t>9</w:t>
        </w:r>
        <w:r w:rsidR="00AC008B">
          <w:rPr>
            <w:noProof/>
            <w:webHidden/>
          </w:rPr>
          <w:fldChar w:fldCharType="end"/>
        </w:r>
      </w:hyperlink>
    </w:p>
    <w:p w14:paraId="188D740D" w14:textId="18F2A2CD" w:rsidR="00AC008B" w:rsidRDefault="00584354">
      <w:pPr>
        <w:pStyle w:val="TOC1"/>
        <w:tabs>
          <w:tab w:val="right" w:leader="dot" w:pos="9111"/>
        </w:tabs>
        <w:rPr>
          <w:rFonts w:asciiTheme="minorHAnsi" w:eastAsiaTheme="minorEastAsia" w:hAnsiTheme="minorHAnsi" w:cstheme="minorBidi"/>
          <w:noProof/>
          <w:sz w:val="22"/>
          <w:szCs w:val="22"/>
        </w:rPr>
      </w:pPr>
      <w:hyperlink w:anchor="_Toc133099156" w:history="1">
        <w:r w:rsidR="00AC008B" w:rsidRPr="00166386">
          <w:rPr>
            <w:rStyle w:val="Hyperlink"/>
            <w:noProof/>
          </w:rPr>
          <w:t>CHƯƠNG 2 – Cơ sở lý thuyết</w:t>
        </w:r>
        <w:r w:rsidR="00AC008B">
          <w:rPr>
            <w:noProof/>
            <w:webHidden/>
          </w:rPr>
          <w:tab/>
        </w:r>
        <w:r w:rsidR="00AC008B">
          <w:rPr>
            <w:noProof/>
            <w:webHidden/>
          </w:rPr>
          <w:fldChar w:fldCharType="begin"/>
        </w:r>
        <w:r w:rsidR="00AC008B">
          <w:rPr>
            <w:noProof/>
            <w:webHidden/>
          </w:rPr>
          <w:instrText xml:space="preserve"> PAGEREF _Toc133099156 \h </w:instrText>
        </w:r>
        <w:r w:rsidR="00AC008B">
          <w:rPr>
            <w:noProof/>
            <w:webHidden/>
          </w:rPr>
        </w:r>
        <w:r w:rsidR="00AC008B">
          <w:rPr>
            <w:noProof/>
            <w:webHidden/>
          </w:rPr>
          <w:fldChar w:fldCharType="separate"/>
        </w:r>
        <w:r w:rsidR="00AC008B">
          <w:rPr>
            <w:noProof/>
            <w:webHidden/>
          </w:rPr>
          <w:t>10</w:t>
        </w:r>
        <w:r w:rsidR="00AC008B">
          <w:rPr>
            <w:noProof/>
            <w:webHidden/>
          </w:rPr>
          <w:fldChar w:fldCharType="end"/>
        </w:r>
      </w:hyperlink>
    </w:p>
    <w:p w14:paraId="05A9DFA2" w14:textId="060ED77A" w:rsidR="00AC008B" w:rsidRDefault="00584354">
      <w:pPr>
        <w:pStyle w:val="TOC2"/>
        <w:tabs>
          <w:tab w:val="right" w:leader="dot" w:pos="9111"/>
        </w:tabs>
        <w:rPr>
          <w:rFonts w:asciiTheme="minorHAnsi" w:eastAsiaTheme="minorEastAsia" w:hAnsiTheme="minorHAnsi" w:cstheme="minorBidi"/>
          <w:noProof/>
          <w:sz w:val="22"/>
          <w:szCs w:val="22"/>
        </w:rPr>
      </w:pPr>
      <w:hyperlink w:anchor="_Toc133099157" w:history="1">
        <w:r w:rsidR="00AC008B" w:rsidRPr="00166386">
          <w:rPr>
            <w:rStyle w:val="Hyperlink"/>
            <w:noProof/>
          </w:rPr>
          <w:t>2.1 Giới thiệu về website</w:t>
        </w:r>
        <w:r w:rsidR="00AC008B">
          <w:rPr>
            <w:noProof/>
            <w:webHidden/>
          </w:rPr>
          <w:tab/>
        </w:r>
        <w:r w:rsidR="00AC008B">
          <w:rPr>
            <w:noProof/>
            <w:webHidden/>
          </w:rPr>
          <w:fldChar w:fldCharType="begin"/>
        </w:r>
        <w:r w:rsidR="00AC008B">
          <w:rPr>
            <w:noProof/>
            <w:webHidden/>
          </w:rPr>
          <w:instrText xml:space="preserve"> PAGEREF _Toc133099157 \h </w:instrText>
        </w:r>
        <w:r w:rsidR="00AC008B">
          <w:rPr>
            <w:noProof/>
            <w:webHidden/>
          </w:rPr>
        </w:r>
        <w:r w:rsidR="00AC008B">
          <w:rPr>
            <w:noProof/>
            <w:webHidden/>
          </w:rPr>
          <w:fldChar w:fldCharType="separate"/>
        </w:r>
        <w:r w:rsidR="00AC008B">
          <w:rPr>
            <w:noProof/>
            <w:webHidden/>
          </w:rPr>
          <w:t>10</w:t>
        </w:r>
        <w:r w:rsidR="00AC008B">
          <w:rPr>
            <w:noProof/>
            <w:webHidden/>
          </w:rPr>
          <w:fldChar w:fldCharType="end"/>
        </w:r>
      </w:hyperlink>
    </w:p>
    <w:p w14:paraId="60F4F336" w14:textId="206838FB" w:rsidR="00AC008B" w:rsidRDefault="00584354">
      <w:pPr>
        <w:pStyle w:val="TOC2"/>
        <w:tabs>
          <w:tab w:val="right" w:leader="dot" w:pos="9111"/>
        </w:tabs>
        <w:rPr>
          <w:rFonts w:asciiTheme="minorHAnsi" w:eastAsiaTheme="minorEastAsia" w:hAnsiTheme="minorHAnsi" w:cstheme="minorBidi"/>
          <w:noProof/>
          <w:sz w:val="22"/>
          <w:szCs w:val="22"/>
        </w:rPr>
      </w:pPr>
      <w:hyperlink w:anchor="_Toc133099158" w:history="1">
        <w:r w:rsidR="00AC008B" w:rsidRPr="00166386">
          <w:rPr>
            <w:rStyle w:val="Hyperlink"/>
            <w:noProof/>
          </w:rPr>
          <w:t>2.2 Ngôn ngữ xây dựng website</w:t>
        </w:r>
        <w:r w:rsidR="00AC008B">
          <w:rPr>
            <w:noProof/>
            <w:webHidden/>
          </w:rPr>
          <w:tab/>
        </w:r>
        <w:r w:rsidR="00AC008B">
          <w:rPr>
            <w:noProof/>
            <w:webHidden/>
          </w:rPr>
          <w:fldChar w:fldCharType="begin"/>
        </w:r>
        <w:r w:rsidR="00AC008B">
          <w:rPr>
            <w:noProof/>
            <w:webHidden/>
          </w:rPr>
          <w:instrText xml:space="preserve"> PAGEREF _Toc133099158 \h </w:instrText>
        </w:r>
        <w:r w:rsidR="00AC008B">
          <w:rPr>
            <w:noProof/>
            <w:webHidden/>
          </w:rPr>
        </w:r>
        <w:r w:rsidR="00AC008B">
          <w:rPr>
            <w:noProof/>
            <w:webHidden/>
          </w:rPr>
          <w:fldChar w:fldCharType="separate"/>
        </w:r>
        <w:r w:rsidR="00AC008B">
          <w:rPr>
            <w:noProof/>
            <w:webHidden/>
          </w:rPr>
          <w:t>10</w:t>
        </w:r>
        <w:r w:rsidR="00AC008B">
          <w:rPr>
            <w:noProof/>
            <w:webHidden/>
          </w:rPr>
          <w:fldChar w:fldCharType="end"/>
        </w:r>
      </w:hyperlink>
    </w:p>
    <w:p w14:paraId="302342A6" w14:textId="60ADFFA4"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59" w:history="1">
        <w:r w:rsidR="00AC008B" w:rsidRPr="00166386">
          <w:rPr>
            <w:rStyle w:val="Hyperlink"/>
            <w:noProof/>
          </w:rPr>
          <w:t>2.2.1 PHP</w:t>
        </w:r>
        <w:r w:rsidR="00AC008B">
          <w:rPr>
            <w:noProof/>
            <w:webHidden/>
          </w:rPr>
          <w:tab/>
        </w:r>
        <w:r w:rsidR="00AC008B">
          <w:rPr>
            <w:noProof/>
            <w:webHidden/>
          </w:rPr>
          <w:fldChar w:fldCharType="begin"/>
        </w:r>
        <w:r w:rsidR="00AC008B">
          <w:rPr>
            <w:noProof/>
            <w:webHidden/>
          </w:rPr>
          <w:instrText xml:space="preserve"> PAGEREF _Toc133099159 \h </w:instrText>
        </w:r>
        <w:r w:rsidR="00AC008B">
          <w:rPr>
            <w:noProof/>
            <w:webHidden/>
          </w:rPr>
        </w:r>
        <w:r w:rsidR="00AC008B">
          <w:rPr>
            <w:noProof/>
            <w:webHidden/>
          </w:rPr>
          <w:fldChar w:fldCharType="separate"/>
        </w:r>
        <w:r w:rsidR="00AC008B">
          <w:rPr>
            <w:noProof/>
            <w:webHidden/>
          </w:rPr>
          <w:t>10</w:t>
        </w:r>
        <w:r w:rsidR="00AC008B">
          <w:rPr>
            <w:noProof/>
            <w:webHidden/>
          </w:rPr>
          <w:fldChar w:fldCharType="end"/>
        </w:r>
      </w:hyperlink>
    </w:p>
    <w:p w14:paraId="53C0A096" w14:textId="57ED4027"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60" w:history="1">
        <w:r w:rsidR="00AC008B" w:rsidRPr="00166386">
          <w:rPr>
            <w:rStyle w:val="Hyperlink"/>
            <w:noProof/>
          </w:rPr>
          <w:t>2.2.2  HTML</w:t>
        </w:r>
        <w:r w:rsidR="00AC008B">
          <w:rPr>
            <w:noProof/>
            <w:webHidden/>
          </w:rPr>
          <w:tab/>
        </w:r>
        <w:r w:rsidR="00AC008B">
          <w:rPr>
            <w:noProof/>
            <w:webHidden/>
          </w:rPr>
          <w:fldChar w:fldCharType="begin"/>
        </w:r>
        <w:r w:rsidR="00AC008B">
          <w:rPr>
            <w:noProof/>
            <w:webHidden/>
          </w:rPr>
          <w:instrText xml:space="preserve"> PAGEREF _Toc133099160 \h </w:instrText>
        </w:r>
        <w:r w:rsidR="00AC008B">
          <w:rPr>
            <w:noProof/>
            <w:webHidden/>
          </w:rPr>
        </w:r>
        <w:r w:rsidR="00AC008B">
          <w:rPr>
            <w:noProof/>
            <w:webHidden/>
          </w:rPr>
          <w:fldChar w:fldCharType="separate"/>
        </w:r>
        <w:r w:rsidR="00AC008B">
          <w:rPr>
            <w:noProof/>
            <w:webHidden/>
          </w:rPr>
          <w:t>12</w:t>
        </w:r>
        <w:r w:rsidR="00AC008B">
          <w:rPr>
            <w:noProof/>
            <w:webHidden/>
          </w:rPr>
          <w:fldChar w:fldCharType="end"/>
        </w:r>
      </w:hyperlink>
    </w:p>
    <w:p w14:paraId="1FDD82DF" w14:textId="7BD1FEBC"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61" w:history="1">
        <w:r w:rsidR="00AC008B" w:rsidRPr="00166386">
          <w:rPr>
            <w:rStyle w:val="Hyperlink"/>
            <w:noProof/>
          </w:rPr>
          <w:t>2.2.3  CSS</w:t>
        </w:r>
        <w:r w:rsidR="00AC008B">
          <w:rPr>
            <w:noProof/>
            <w:webHidden/>
          </w:rPr>
          <w:tab/>
        </w:r>
        <w:r w:rsidR="00AC008B">
          <w:rPr>
            <w:noProof/>
            <w:webHidden/>
          </w:rPr>
          <w:fldChar w:fldCharType="begin"/>
        </w:r>
        <w:r w:rsidR="00AC008B">
          <w:rPr>
            <w:noProof/>
            <w:webHidden/>
          </w:rPr>
          <w:instrText xml:space="preserve"> PAGEREF _Toc133099161 \h </w:instrText>
        </w:r>
        <w:r w:rsidR="00AC008B">
          <w:rPr>
            <w:noProof/>
            <w:webHidden/>
          </w:rPr>
        </w:r>
        <w:r w:rsidR="00AC008B">
          <w:rPr>
            <w:noProof/>
            <w:webHidden/>
          </w:rPr>
          <w:fldChar w:fldCharType="separate"/>
        </w:r>
        <w:r w:rsidR="00AC008B">
          <w:rPr>
            <w:noProof/>
            <w:webHidden/>
          </w:rPr>
          <w:t>13</w:t>
        </w:r>
        <w:r w:rsidR="00AC008B">
          <w:rPr>
            <w:noProof/>
            <w:webHidden/>
          </w:rPr>
          <w:fldChar w:fldCharType="end"/>
        </w:r>
      </w:hyperlink>
    </w:p>
    <w:p w14:paraId="0FF25977" w14:textId="45C90377"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62" w:history="1">
        <w:r w:rsidR="00AC008B" w:rsidRPr="00166386">
          <w:rPr>
            <w:rStyle w:val="Hyperlink"/>
            <w:noProof/>
          </w:rPr>
          <w:t>2.2.4  Javascript</w:t>
        </w:r>
        <w:r w:rsidR="00AC008B">
          <w:rPr>
            <w:noProof/>
            <w:webHidden/>
          </w:rPr>
          <w:tab/>
        </w:r>
        <w:r w:rsidR="00AC008B">
          <w:rPr>
            <w:noProof/>
            <w:webHidden/>
          </w:rPr>
          <w:fldChar w:fldCharType="begin"/>
        </w:r>
        <w:r w:rsidR="00AC008B">
          <w:rPr>
            <w:noProof/>
            <w:webHidden/>
          </w:rPr>
          <w:instrText xml:space="preserve"> PAGEREF _Toc133099162 \h </w:instrText>
        </w:r>
        <w:r w:rsidR="00AC008B">
          <w:rPr>
            <w:noProof/>
            <w:webHidden/>
          </w:rPr>
        </w:r>
        <w:r w:rsidR="00AC008B">
          <w:rPr>
            <w:noProof/>
            <w:webHidden/>
          </w:rPr>
          <w:fldChar w:fldCharType="separate"/>
        </w:r>
        <w:r w:rsidR="00AC008B">
          <w:rPr>
            <w:noProof/>
            <w:webHidden/>
          </w:rPr>
          <w:t>14</w:t>
        </w:r>
        <w:r w:rsidR="00AC008B">
          <w:rPr>
            <w:noProof/>
            <w:webHidden/>
          </w:rPr>
          <w:fldChar w:fldCharType="end"/>
        </w:r>
      </w:hyperlink>
    </w:p>
    <w:p w14:paraId="5F5EE366" w14:textId="0F06A7CB"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63" w:history="1">
        <w:r w:rsidR="00AC008B" w:rsidRPr="00166386">
          <w:rPr>
            <w:rStyle w:val="Hyperlink"/>
            <w:noProof/>
          </w:rPr>
          <w:t>2.2.5  MySQL</w:t>
        </w:r>
        <w:r w:rsidR="00AC008B">
          <w:rPr>
            <w:noProof/>
            <w:webHidden/>
          </w:rPr>
          <w:tab/>
        </w:r>
        <w:r w:rsidR="00AC008B">
          <w:rPr>
            <w:noProof/>
            <w:webHidden/>
          </w:rPr>
          <w:fldChar w:fldCharType="begin"/>
        </w:r>
        <w:r w:rsidR="00AC008B">
          <w:rPr>
            <w:noProof/>
            <w:webHidden/>
          </w:rPr>
          <w:instrText xml:space="preserve"> PAGEREF _Toc133099163 \h </w:instrText>
        </w:r>
        <w:r w:rsidR="00AC008B">
          <w:rPr>
            <w:noProof/>
            <w:webHidden/>
          </w:rPr>
        </w:r>
        <w:r w:rsidR="00AC008B">
          <w:rPr>
            <w:noProof/>
            <w:webHidden/>
          </w:rPr>
          <w:fldChar w:fldCharType="separate"/>
        </w:r>
        <w:r w:rsidR="00AC008B">
          <w:rPr>
            <w:noProof/>
            <w:webHidden/>
          </w:rPr>
          <w:t>15</w:t>
        </w:r>
        <w:r w:rsidR="00AC008B">
          <w:rPr>
            <w:noProof/>
            <w:webHidden/>
          </w:rPr>
          <w:fldChar w:fldCharType="end"/>
        </w:r>
      </w:hyperlink>
    </w:p>
    <w:p w14:paraId="5646B099" w14:textId="5C463562" w:rsidR="00AC008B" w:rsidRDefault="00584354">
      <w:pPr>
        <w:pStyle w:val="TOC1"/>
        <w:tabs>
          <w:tab w:val="right" w:leader="dot" w:pos="9111"/>
        </w:tabs>
        <w:rPr>
          <w:rFonts w:asciiTheme="minorHAnsi" w:eastAsiaTheme="minorEastAsia" w:hAnsiTheme="minorHAnsi" w:cstheme="minorBidi"/>
          <w:noProof/>
          <w:sz w:val="22"/>
          <w:szCs w:val="22"/>
        </w:rPr>
      </w:pPr>
      <w:hyperlink w:anchor="_Toc133099164" w:history="1">
        <w:r w:rsidR="00AC008B" w:rsidRPr="00166386">
          <w:rPr>
            <w:rStyle w:val="Hyperlink"/>
            <w:noProof/>
          </w:rPr>
          <w:t>CHƯƠNG 3 – PHÂN TÍCH THIẾT KẾ HỆ THỐNG</w:t>
        </w:r>
        <w:r w:rsidR="00AC008B">
          <w:rPr>
            <w:noProof/>
            <w:webHidden/>
          </w:rPr>
          <w:tab/>
        </w:r>
        <w:r w:rsidR="00AC008B">
          <w:rPr>
            <w:noProof/>
            <w:webHidden/>
          </w:rPr>
          <w:fldChar w:fldCharType="begin"/>
        </w:r>
        <w:r w:rsidR="00AC008B">
          <w:rPr>
            <w:noProof/>
            <w:webHidden/>
          </w:rPr>
          <w:instrText xml:space="preserve"> PAGEREF _Toc133099164 \h </w:instrText>
        </w:r>
        <w:r w:rsidR="00AC008B">
          <w:rPr>
            <w:noProof/>
            <w:webHidden/>
          </w:rPr>
        </w:r>
        <w:r w:rsidR="00AC008B">
          <w:rPr>
            <w:noProof/>
            <w:webHidden/>
          </w:rPr>
          <w:fldChar w:fldCharType="separate"/>
        </w:r>
        <w:r w:rsidR="00AC008B">
          <w:rPr>
            <w:noProof/>
            <w:webHidden/>
          </w:rPr>
          <w:t>17</w:t>
        </w:r>
        <w:r w:rsidR="00AC008B">
          <w:rPr>
            <w:noProof/>
            <w:webHidden/>
          </w:rPr>
          <w:fldChar w:fldCharType="end"/>
        </w:r>
      </w:hyperlink>
    </w:p>
    <w:p w14:paraId="70F1B0AD" w14:textId="4998074F" w:rsidR="00AC008B" w:rsidRDefault="00584354">
      <w:pPr>
        <w:pStyle w:val="TOC2"/>
        <w:tabs>
          <w:tab w:val="right" w:leader="dot" w:pos="9111"/>
        </w:tabs>
        <w:rPr>
          <w:rFonts w:asciiTheme="minorHAnsi" w:eastAsiaTheme="minorEastAsia" w:hAnsiTheme="minorHAnsi" w:cstheme="minorBidi"/>
          <w:noProof/>
          <w:sz w:val="22"/>
          <w:szCs w:val="22"/>
        </w:rPr>
      </w:pPr>
      <w:hyperlink w:anchor="_Toc133099165" w:history="1">
        <w:r w:rsidR="00AC008B" w:rsidRPr="00166386">
          <w:rPr>
            <w:rStyle w:val="Hyperlink"/>
            <w:noProof/>
          </w:rPr>
          <w:t>3.1 Đặt vấn đề</w:t>
        </w:r>
        <w:r w:rsidR="00AC008B">
          <w:rPr>
            <w:noProof/>
            <w:webHidden/>
          </w:rPr>
          <w:tab/>
        </w:r>
        <w:r w:rsidR="00AC008B">
          <w:rPr>
            <w:noProof/>
            <w:webHidden/>
          </w:rPr>
          <w:fldChar w:fldCharType="begin"/>
        </w:r>
        <w:r w:rsidR="00AC008B">
          <w:rPr>
            <w:noProof/>
            <w:webHidden/>
          </w:rPr>
          <w:instrText xml:space="preserve"> PAGEREF _Toc133099165 \h </w:instrText>
        </w:r>
        <w:r w:rsidR="00AC008B">
          <w:rPr>
            <w:noProof/>
            <w:webHidden/>
          </w:rPr>
        </w:r>
        <w:r w:rsidR="00AC008B">
          <w:rPr>
            <w:noProof/>
            <w:webHidden/>
          </w:rPr>
          <w:fldChar w:fldCharType="separate"/>
        </w:r>
        <w:r w:rsidR="00AC008B">
          <w:rPr>
            <w:noProof/>
            <w:webHidden/>
          </w:rPr>
          <w:t>17</w:t>
        </w:r>
        <w:r w:rsidR="00AC008B">
          <w:rPr>
            <w:noProof/>
            <w:webHidden/>
          </w:rPr>
          <w:fldChar w:fldCharType="end"/>
        </w:r>
      </w:hyperlink>
    </w:p>
    <w:p w14:paraId="0313C78D" w14:textId="1E9806B1" w:rsidR="00AC008B" w:rsidRDefault="00584354">
      <w:pPr>
        <w:pStyle w:val="TOC2"/>
        <w:tabs>
          <w:tab w:val="right" w:leader="dot" w:pos="9111"/>
        </w:tabs>
        <w:rPr>
          <w:rFonts w:asciiTheme="minorHAnsi" w:eastAsiaTheme="minorEastAsia" w:hAnsiTheme="minorHAnsi" w:cstheme="minorBidi"/>
          <w:noProof/>
          <w:sz w:val="22"/>
          <w:szCs w:val="22"/>
        </w:rPr>
      </w:pPr>
      <w:hyperlink w:anchor="_Toc133099166" w:history="1">
        <w:r w:rsidR="00AC008B" w:rsidRPr="00166386">
          <w:rPr>
            <w:rStyle w:val="Hyperlink"/>
            <w:noProof/>
          </w:rPr>
          <w:t>3.2 Đặc tả hệ thống</w:t>
        </w:r>
        <w:r w:rsidR="00AC008B">
          <w:rPr>
            <w:noProof/>
            <w:webHidden/>
          </w:rPr>
          <w:tab/>
        </w:r>
        <w:r w:rsidR="00AC008B">
          <w:rPr>
            <w:noProof/>
            <w:webHidden/>
          </w:rPr>
          <w:fldChar w:fldCharType="begin"/>
        </w:r>
        <w:r w:rsidR="00AC008B">
          <w:rPr>
            <w:noProof/>
            <w:webHidden/>
          </w:rPr>
          <w:instrText xml:space="preserve"> PAGEREF _Toc133099166 \h </w:instrText>
        </w:r>
        <w:r w:rsidR="00AC008B">
          <w:rPr>
            <w:noProof/>
            <w:webHidden/>
          </w:rPr>
        </w:r>
        <w:r w:rsidR="00AC008B">
          <w:rPr>
            <w:noProof/>
            <w:webHidden/>
          </w:rPr>
          <w:fldChar w:fldCharType="separate"/>
        </w:r>
        <w:r w:rsidR="00AC008B">
          <w:rPr>
            <w:noProof/>
            <w:webHidden/>
          </w:rPr>
          <w:t>17</w:t>
        </w:r>
        <w:r w:rsidR="00AC008B">
          <w:rPr>
            <w:noProof/>
            <w:webHidden/>
          </w:rPr>
          <w:fldChar w:fldCharType="end"/>
        </w:r>
      </w:hyperlink>
    </w:p>
    <w:p w14:paraId="28DB1283" w14:textId="37A7A06E"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67" w:history="1">
        <w:r w:rsidR="00AC008B" w:rsidRPr="00166386">
          <w:rPr>
            <w:rStyle w:val="Hyperlink"/>
            <w:noProof/>
          </w:rPr>
          <w:t>3.2.1 Chức năng của người quản lý( Admin)</w:t>
        </w:r>
        <w:r w:rsidR="00AC008B">
          <w:rPr>
            <w:noProof/>
            <w:webHidden/>
          </w:rPr>
          <w:tab/>
        </w:r>
        <w:r w:rsidR="00AC008B">
          <w:rPr>
            <w:noProof/>
            <w:webHidden/>
          </w:rPr>
          <w:fldChar w:fldCharType="begin"/>
        </w:r>
        <w:r w:rsidR="00AC008B">
          <w:rPr>
            <w:noProof/>
            <w:webHidden/>
          </w:rPr>
          <w:instrText xml:space="preserve"> PAGEREF _Toc133099167 \h </w:instrText>
        </w:r>
        <w:r w:rsidR="00AC008B">
          <w:rPr>
            <w:noProof/>
            <w:webHidden/>
          </w:rPr>
        </w:r>
        <w:r w:rsidR="00AC008B">
          <w:rPr>
            <w:noProof/>
            <w:webHidden/>
          </w:rPr>
          <w:fldChar w:fldCharType="separate"/>
        </w:r>
        <w:r w:rsidR="00AC008B">
          <w:rPr>
            <w:noProof/>
            <w:webHidden/>
          </w:rPr>
          <w:t>17</w:t>
        </w:r>
        <w:r w:rsidR="00AC008B">
          <w:rPr>
            <w:noProof/>
            <w:webHidden/>
          </w:rPr>
          <w:fldChar w:fldCharType="end"/>
        </w:r>
      </w:hyperlink>
    </w:p>
    <w:p w14:paraId="7761FE76" w14:textId="4A855143"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68" w:history="1">
        <w:r w:rsidR="00AC008B" w:rsidRPr="00166386">
          <w:rPr>
            <w:rStyle w:val="Hyperlink"/>
            <w:noProof/>
          </w:rPr>
          <w:t>3.2.2 Chức năng của khách hàng</w:t>
        </w:r>
        <w:r w:rsidR="00AC008B">
          <w:rPr>
            <w:noProof/>
            <w:webHidden/>
          </w:rPr>
          <w:tab/>
        </w:r>
        <w:r w:rsidR="00AC008B">
          <w:rPr>
            <w:noProof/>
            <w:webHidden/>
          </w:rPr>
          <w:fldChar w:fldCharType="begin"/>
        </w:r>
        <w:r w:rsidR="00AC008B">
          <w:rPr>
            <w:noProof/>
            <w:webHidden/>
          </w:rPr>
          <w:instrText xml:space="preserve"> PAGEREF _Toc133099168 \h </w:instrText>
        </w:r>
        <w:r w:rsidR="00AC008B">
          <w:rPr>
            <w:noProof/>
            <w:webHidden/>
          </w:rPr>
        </w:r>
        <w:r w:rsidR="00AC008B">
          <w:rPr>
            <w:noProof/>
            <w:webHidden/>
          </w:rPr>
          <w:fldChar w:fldCharType="separate"/>
        </w:r>
        <w:r w:rsidR="00AC008B">
          <w:rPr>
            <w:noProof/>
            <w:webHidden/>
          </w:rPr>
          <w:t>18</w:t>
        </w:r>
        <w:r w:rsidR="00AC008B">
          <w:rPr>
            <w:noProof/>
            <w:webHidden/>
          </w:rPr>
          <w:fldChar w:fldCharType="end"/>
        </w:r>
      </w:hyperlink>
    </w:p>
    <w:p w14:paraId="056BE1AB" w14:textId="33F05634" w:rsidR="00AC008B" w:rsidRDefault="00584354">
      <w:pPr>
        <w:pStyle w:val="TOC2"/>
        <w:tabs>
          <w:tab w:val="right" w:leader="dot" w:pos="9111"/>
        </w:tabs>
        <w:rPr>
          <w:rFonts w:asciiTheme="minorHAnsi" w:eastAsiaTheme="minorEastAsia" w:hAnsiTheme="minorHAnsi" w:cstheme="minorBidi"/>
          <w:noProof/>
          <w:sz w:val="22"/>
          <w:szCs w:val="22"/>
        </w:rPr>
      </w:pPr>
      <w:hyperlink w:anchor="_Toc133099169" w:history="1">
        <w:r w:rsidR="00AC008B" w:rsidRPr="00166386">
          <w:rPr>
            <w:rStyle w:val="Hyperlink"/>
            <w:noProof/>
          </w:rPr>
          <w:t>3.3 Phân tích và thiết kế</w:t>
        </w:r>
        <w:r w:rsidR="00AC008B">
          <w:rPr>
            <w:noProof/>
            <w:webHidden/>
          </w:rPr>
          <w:tab/>
        </w:r>
        <w:r w:rsidR="00AC008B">
          <w:rPr>
            <w:noProof/>
            <w:webHidden/>
          </w:rPr>
          <w:fldChar w:fldCharType="begin"/>
        </w:r>
        <w:r w:rsidR="00AC008B">
          <w:rPr>
            <w:noProof/>
            <w:webHidden/>
          </w:rPr>
          <w:instrText xml:space="preserve"> PAGEREF _Toc133099169 \h </w:instrText>
        </w:r>
        <w:r w:rsidR="00AC008B">
          <w:rPr>
            <w:noProof/>
            <w:webHidden/>
          </w:rPr>
        </w:r>
        <w:r w:rsidR="00AC008B">
          <w:rPr>
            <w:noProof/>
            <w:webHidden/>
          </w:rPr>
          <w:fldChar w:fldCharType="separate"/>
        </w:r>
        <w:r w:rsidR="00AC008B">
          <w:rPr>
            <w:noProof/>
            <w:webHidden/>
          </w:rPr>
          <w:t>19</w:t>
        </w:r>
        <w:r w:rsidR="00AC008B">
          <w:rPr>
            <w:noProof/>
            <w:webHidden/>
          </w:rPr>
          <w:fldChar w:fldCharType="end"/>
        </w:r>
      </w:hyperlink>
    </w:p>
    <w:p w14:paraId="16BD06B6" w14:textId="532D322D"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70" w:history="1">
        <w:r w:rsidR="00AC008B" w:rsidRPr="00166386">
          <w:rPr>
            <w:rStyle w:val="Hyperlink"/>
            <w:noProof/>
          </w:rPr>
          <w:t>3.3.1 Mô hình use case tổng quát</w:t>
        </w:r>
        <w:r w:rsidR="00AC008B">
          <w:rPr>
            <w:noProof/>
            <w:webHidden/>
          </w:rPr>
          <w:tab/>
        </w:r>
        <w:r w:rsidR="00AC008B">
          <w:rPr>
            <w:noProof/>
            <w:webHidden/>
          </w:rPr>
          <w:fldChar w:fldCharType="begin"/>
        </w:r>
        <w:r w:rsidR="00AC008B">
          <w:rPr>
            <w:noProof/>
            <w:webHidden/>
          </w:rPr>
          <w:instrText xml:space="preserve"> PAGEREF _Toc133099170 \h </w:instrText>
        </w:r>
        <w:r w:rsidR="00AC008B">
          <w:rPr>
            <w:noProof/>
            <w:webHidden/>
          </w:rPr>
        </w:r>
        <w:r w:rsidR="00AC008B">
          <w:rPr>
            <w:noProof/>
            <w:webHidden/>
          </w:rPr>
          <w:fldChar w:fldCharType="separate"/>
        </w:r>
        <w:r w:rsidR="00AC008B">
          <w:rPr>
            <w:noProof/>
            <w:webHidden/>
          </w:rPr>
          <w:t>19</w:t>
        </w:r>
        <w:r w:rsidR="00AC008B">
          <w:rPr>
            <w:noProof/>
            <w:webHidden/>
          </w:rPr>
          <w:fldChar w:fldCharType="end"/>
        </w:r>
      </w:hyperlink>
    </w:p>
    <w:p w14:paraId="6CB72053" w14:textId="5EF2BEF3"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71" w:history="1">
        <w:r w:rsidR="00AC008B" w:rsidRPr="00166386">
          <w:rPr>
            <w:rStyle w:val="Hyperlink"/>
            <w:noProof/>
          </w:rPr>
          <w:t>3.3.2 Đặc tả</w:t>
        </w:r>
        <w:r w:rsidR="00AC008B">
          <w:rPr>
            <w:noProof/>
            <w:webHidden/>
          </w:rPr>
          <w:tab/>
        </w:r>
        <w:r w:rsidR="00AC008B">
          <w:rPr>
            <w:noProof/>
            <w:webHidden/>
          </w:rPr>
          <w:fldChar w:fldCharType="begin"/>
        </w:r>
        <w:r w:rsidR="00AC008B">
          <w:rPr>
            <w:noProof/>
            <w:webHidden/>
          </w:rPr>
          <w:instrText xml:space="preserve"> PAGEREF _Toc133099171 \h </w:instrText>
        </w:r>
        <w:r w:rsidR="00AC008B">
          <w:rPr>
            <w:noProof/>
            <w:webHidden/>
          </w:rPr>
        </w:r>
        <w:r w:rsidR="00AC008B">
          <w:rPr>
            <w:noProof/>
            <w:webHidden/>
          </w:rPr>
          <w:fldChar w:fldCharType="separate"/>
        </w:r>
        <w:r w:rsidR="00AC008B">
          <w:rPr>
            <w:noProof/>
            <w:webHidden/>
          </w:rPr>
          <w:t>20</w:t>
        </w:r>
        <w:r w:rsidR="00AC008B">
          <w:rPr>
            <w:noProof/>
            <w:webHidden/>
          </w:rPr>
          <w:fldChar w:fldCharType="end"/>
        </w:r>
      </w:hyperlink>
    </w:p>
    <w:p w14:paraId="485FF06F" w14:textId="0E56E343"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72" w:history="1">
        <w:r w:rsidR="00AC008B" w:rsidRPr="00166386">
          <w:rPr>
            <w:rStyle w:val="Hyperlink"/>
            <w:noProof/>
          </w:rPr>
          <w:t>3.3.3 ERD</w:t>
        </w:r>
        <w:r w:rsidR="00AC008B">
          <w:rPr>
            <w:noProof/>
            <w:webHidden/>
          </w:rPr>
          <w:tab/>
        </w:r>
        <w:r w:rsidR="00AC008B">
          <w:rPr>
            <w:noProof/>
            <w:webHidden/>
          </w:rPr>
          <w:fldChar w:fldCharType="begin"/>
        </w:r>
        <w:r w:rsidR="00AC008B">
          <w:rPr>
            <w:noProof/>
            <w:webHidden/>
          </w:rPr>
          <w:instrText xml:space="preserve"> PAGEREF _Toc133099172 \h </w:instrText>
        </w:r>
        <w:r w:rsidR="00AC008B">
          <w:rPr>
            <w:noProof/>
            <w:webHidden/>
          </w:rPr>
        </w:r>
        <w:r w:rsidR="00AC008B">
          <w:rPr>
            <w:noProof/>
            <w:webHidden/>
          </w:rPr>
          <w:fldChar w:fldCharType="separate"/>
        </w:r>
        <w:r w:rsidR="00AC008B">
          <w:rPr>
            <w:noProof/>
            <w:webHidden/>
          </w:rPr>
          <w:t>21</w:t>
        </w:r>
        <w:r w:rsidR="00AC008B">
          <w:rPr>
            <w:noProof/>
            <w:webHidden/>
          </w:rPr>
          <w:fldChar w:fldCharType="end"/>
        </w:r>
      </w:hyperlink>
    </w:p>
    <w:p w14:paraId="0F103DC6" w14:textId="53CAB96D"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74" w:history="1">
        <w:r w:rsidR="00AC008B" w:rsidRPr="00166386">
          <w:rPr>
            <w:rStyle w:val="Hyperlink"/>
            <w:noProof/>
          </w:rPr>
          <w:t>3.3.4 Mô hình quan hệ</w:t>
        </w:r>
        <w:r w:rsidR="00AC008B">
          <w:rPr>
            <w:noProof/>
            <w:webHidden/>
          </w:rPr>
          <w:tab/>
        </w:r>
        <w:r w:rsidR="00AC008B">
          <w:rPr>
            <w:noProof/>
            <w:webHidden/>
          </w:rPr>
          <w:fldChar w:fldCharType="begin"/>
        </w:r>
        <w:r w:rsidR="00AC008B">
          <w:rPr>
            <w:noProof/>
            <w:webHidden/>
          </w:rPr>
          <w:instrText xml:space="preserve"> PAGEREF _Toc133099174 \h </w:instrText>
        </w:r>
        <w:r w:rsidR="00AC008B">
          <w:rPr>
            <w:noProof/>
            <w:webHidden/>
          </w:rPr>
        </w:r>
        <w:r w:rsidR="00AC008B">
          <w:rPr>
            <w:noProof/>
            <w:webHidden/>
          </w:rPr>
          <w:fldChar w:fldCharType="separate"/>
        </w:r>
        <w:r w:rsidR="00AC008B">
          <w:rPr>
            <w:noProof/>
            <w:webHidden/>
          </w:rPr>
          <w:t>22</w:t>
        </w:r>
        <w:r w:rsidR="00AC008B">
          <w:rPr>
            <w:noProof/>
            <w:webHidden/>
          </w:rPr>
          <w:fldChar w:fldCharType="end"/>
        </w:r>
      </w:hyperlink>
    </w:p>
    <w:p w14:paraId="19DC3301" w14:textId="44A83B63" w:rsidR="00AC008B" w:rsidRDefault="00584354">
      <w:pPr>
        <w:pStyle w:val="TOC3"/>
        <w:tabs>
          <w:tab w:val="right" w:leader="dot" w:pos="9111"/>
        </w:tabs>
        <w:rPr>
          <w:rFonts w:asciiTheme="minorHAnsi" w:eastAsiaTheme="minorEastAsia" w:hAnsiTheme="minorHAnsi" w:cstheme="minorBidi"/>
          <w:noProof/>
          <w:sz w:val="22"/>
          <w:szCs w:val="22"/>
        </w:rPr>
      </w:pPr>
      <w:hyperlink w:anchor="_Toc133099176" w:history="1">
        <w:r w:rsidR="00AC008B" w:rsidRPr="00166386">
          <w:rPr>
            <w:rStyle w:val="Hyperlink"/>
            <w:noProof/>
          </w:rPr>
          <w:t>3.3.5 Hoạt động chính</w:t>
        </w:r>
        <w:r w:rsidR="00AC008B">
          <w:rPr>
            <w:noProof/>
            <w:webHidden/>
          </w:rPr>
          <w:tab/>
        </w:r>
        <w:r w:rsidR="00AC008B">
          <w:rPr>
            <w:noProof/>
            <w:webHidden/>
          </w:rPr>
          <w:fldChar w:fldCharType="begin"/>
        </w:r>
        <w:r w:rsidR="00AC008B">
          <w:rPr>
            <w:noProof/>
            <w:webHidden/>
          </w:rPr>
          <w:instrText xml:space="preserve"> PAGEREF _Toc133099176 \h </w:instrText>
        </w:r>
        <w:r w:rsidR="00AC008B">
          <w:rPr>
            <w:noProof/>
            <w:webHidden/>
          </w:rPr>
        </w:r>
        <w:r w:rsidR="00AC008B">
          <w:rPr>
            <w:noProof/>
            <w:webHidden/>
          </w:rPr>
          <w:fldChar w:fldCharType="separate"/>
        </w:r>
        <w:r w:rsidR="00AC008B">
          <w:rPr>
            <w:noProof/>
            <w:webHidden/>
          </w:rPr>
          <w:t>22</w:t>
        </w:r>
        <w:r w:rsidR="00AC008B">
          <w:rPr>
            <w:noProof/>
            <w:webHidden/>
          </w:rPr>
          <w:fldChar w:fldCharType="end"/>
        </w:r>
      </w:hyperlink>
    </w:p>
    <w:p w14:paraId="2F9D6EA1" w14:textId="055FFEE5" w:rsidR="00AC008B" w:rsidRDefault="00584354">
      <w:pPr>
        <w:pStyle w:val="TOC1"/>
        <w:tabs>
          <w:tab w:val="right" w:leader="dot" w:pos="9111"/>
        </w:tabs>
        <w:rPr>
          <w:rFonts w:asciiTheme="minorHAnsi" w:eastAsiaTheme="minorEastAsia" w:hAnsiTheme="minorHAnsi" w:cstheme="minorBidi"/>
          <w:noProof/>
          <w:sz w:val="22"/>
          <w:szCs w:val="22"/>
        </w:rPr>
      </w:pPr>
      <w:hyperlink w:anchor="_Toc133099177" w:history="1">
        <w:r w:rsidR="00AC008B" w:rsidRPr="00166386">
          <w:rPr>
            <w:rStyle w:val="Hyperlink"/>
            <w:noProof/>
          </w:rPr>
          <w:t>CHƯƠNG 4 – HIỆN THỰC</w:t>
        </w:r>
        <w:r w:rsidR="00AC008B">
          <w:rPr>
            <w:noProof/>
            <w:webHidden/>
          </w:rPr>
          <w:tab/>
        </w:r>
        <w:r w:rsidR="00AC008B">
          <w:rPr>
            <w:noProof/>
            <w:webHidden/>
          </w:rPr>
          <w:fldChar w:fldCharType="begin"/>
        </w:r>
        <w:r w:rsidR="00AC008B">
          <w:rPr>
            <w:noProof/>
            <w:webHidden/>
          </w:rPr>
          <w:instrText xml:space="preserve"> PAGEREF _Toc133099177 \h </w:instrText>
        </w:r>
        <w:r w:rsidR="00AC008B">
          <w:rPr>
            <w:noProof/>
            <w:webHidden/>
          </w:rPr>
        </w:r>
        <w:r w:rsidR="00AC008B">
          <w:rPr>
            <w:noProof/>
            <w:webHidden/>
          </w:rPr>
          <w:fldChar w:fldCharType="separate"/>
        </w:r>
        <w:r w:rsidR="00AC008B">
          <w:rPr>
            <w:noProof/>
            <w:webHidden/>
          </w:rPr>
          <w:t>28</w:t>
        </w:r>
        <w:r w:rsidR="00AC008B">
          <w:rPr>
            <w:noProof/>
            <w:webHidden/>
          </w:rPr>
          <w:fldChar w:fldCharType="end"/>
        </w:r>
      </w:hyperlink>
    </w:p>
    <w:p w14:paraId="45A9D1FB" w14:textId="59CCBC7C" w:rsidR="00AC008B" w:rsidRDefault="00584354">
      <w:pPr>
        <w:pStyle w:val="TOC2"/>
        <w:tabs>
          <w:tab w:val="left" w:pos="1440"/>
          <w:tab w:val="right" w:leader="dot" w:pos="9111"/>
        </w:tabs>
        <w:rPr>
          <w:rFonts w:asciiTheme="minorHAnsi" w:eastAsiaTheme="minorEastAsia" w:hAnsiTheme="minorHAnsi" w:cstheme="minorBidi"/>
          <w:noProof/>
          <w:sz w:val="22"/>
          <w:szCs w:val="22"/>
        </w:rPr>
      </w:pPr>
      <w:hyperlink w:anchor="_Toc133099178" w:history="1">
        <w:r w:rsidR="00AC008B" w:rsidRPr="00166386">
          <w:rPr>
            <w:rStyle w:val="Hyperlink"/>
            <w:noProof/>
          </w:rPr>
          <w:t>4.1</w:t>
        </w:r>
        <w:r w:rsidR="00AC008B">
          <w:rPr>
            <w:rFonts w:asciiTheme="minorHAnsi" w:eastAsiaTheme="minorEastAsia" w:hAnsiTheme="minorHAnsi" w:cstheme="minorBidi"/>
            <w:noProof/>
            <w:sz w:val="22"/>
            <w:szCs w:val="22"/>
          </w:rPr>
          <w:tab/>
        </w:r>
        <w:r w:rsidR="00AC008B" w:rsidRPr="00166386">
          <w:rPr>
            <w:rStyle w:val="Hyperlink"/>
            <w:noProof/>
          </w:rPr>
          <w:t>Link bản thiết kế</w:t>
        </w:r>
        <w:r w:rsidR="00AC008B">
          <w:rPr>
            <w:noProof/>
            <w:webHidden/>
          </w:rPr>
          <w:tab/>
        </w:r>
        <w:r w:rsidR="00AC008B">
          <w:rPr>
            <w:noProof/>
            <w:webHidden/>
          </w:rPr>
          <w:fldChar w:fldCharType="begin"/>
        </w:r>
        <w:r w:rsidR="00AC008B">
          <w:rPr>
            <w:noProof/>
            <w:webHidden/>
          </w:rPr>
          <w:instrText xml:space="preserve"> PAGEREF _Toc133099178 \h </w:instrText>
        </w:r>
        <w:r w:rsidR="00AC008B">
          <w:rPr>
            <w:noProof/>
            <w:webHidden/>
          </w:rPr>
        </w:r>
        <w:r w:rsidR="00AC008B">
          <w:rPr>
            <w:noProof/>
            <w:webHidden/>
          </w:rPr>
          <w:fldChar w:fldCharType="separate"/>
        </w:r>
        <w:r w:rsidR="00AC008B">
          <w:rPr>
            <w:noProof/>
            <w:webHidden/>
          </w:rPr>
          <w:t>28</w:t>
        </w:r>
        <w:r w:rsidR="00AC008B">
          <w:rPr>
            <w:noProof/>
            <w:webHidden/>
          </w:rPr>
          <w:fldChar w:fldCharType="end"/>
        </w:r>
      </w:hyperlink>
    </w:p>
    <w:p w14:paraId="1EE96C91" w14:textId="7905ACDC" w:rsidR="00AC008B" w:rsidRDefault="00584354">
      <w:pPr>
        <w:pStyle w:val="TOC2"/>
        <w:tabs>
          <w:tab w:val="right" w:leader="dot" w:pos="9111"/>
        </w:tabs>
        <w:rPr>
          <w:rFonts w:asciiTheme="minorHAnsi" w:eastAsiaTheme="minorEastAsia" w:hAnsiTheme="minorHAnsi" w:cstheme="minorBidi"/>
          <w:noProof/>
          <w:sz w:val="22"/>
          <w:szCs w:val="22"/>
        </w:rPr>
      </w:pPr>
      <w:hyperlink w:anchor="_Toc133099179" w:history="1">
        <w:r w:rsidR="00AC008B" w:rsidRPr="00166386">
          <w:rPr>
            <w:rStyle w:val="Hyperlink"/>
            <w:noProof/>
          </w:rPr>
          <w:t>4.2 Phần</w:t>
        </w:r>
        <w:r w:rsidR="00AC008B" w:rsidRPr="00166386">
          <w:rPr>
            <w:rStyle w:val="Hyperlink"/>
            <w:noProof/>
            <w:spacing w:val="-2"/>
          </w:rPr>
          <w:t xml:space="preserve"> </w:t>
        </w:r>
        <w:r w:rsidR="00AC008B" w:rsidRPr="00166386">
          <w:rPr>
            <w:rStyle w:val="Hyperlink"/>
            <w:noProof/>
          </w:rPr>
          <w:t>Admin</w:t>
        </w:r>
        <w:r w:rsidR="00AC008B">
          <w:rPr>
            <w:noProof/>
            <w:webHidden/>
          </w:rPr>
          <w:tab/>
        </w:r>
        <w:r w:rsidR="00AC008B">
          <w:rPr>
            <w:noProof/>
            <w:webHidden/>
          </w:rPr>
          <w:fldChar w:fldCharType="begin"/>
        </w:r>
        <w:r w:rsidR="00AC008B">
          <w:rPr>
            <w:noProof/>
            <w:webHidden/>
          </w:rPr>
          <w:instrText xml:space="preserve"> PAGEREF _Toc133099179 \h </w:instrText>
        </w:r>
        <w:r w:rsidR="00AC008B">
          <w:rPr>
            <w:noProof/>
            <w:webHidden/>
          </w:rPr>
        </w:r>
        <w:r w:rsidR="00AC008B">
          <w:rPr>
            <w:noProof/>
            <w:webHidden/>
          </w:rPr>
          <w:fldChar w:fldCharType="separate"/>
        </w:r>
        <w:r w:rsidR="00AC008B">
          <w:rPr>
            <w:noProof/>
            <w:webHidden/>
          </w:rPr>
          <w:t>28</w:t>
        </w:r>
        <w:r w:rsidR="00AC008B">
          <w:rPr>
            <w:noProof/>
            <w:webHidden/>
          </w:rPr>
          <w:fldChar w:fldCharType="end"/>
        </w:r>
      </w:hyperlink>
    </w:p>
    <w:p w14:paraId="7BF6BD1B" w14:textId="203AACB1" w:rsidR="00AC008B" w:rsidRDefault="00584354">
      <w:pPr>
        <w:pStyle w:val="TOC2"/>
        <w:tabs>
          <w:tab w:val="right" w:leader="dot" w:pos="9111"/>
        </w:tabs>
        <w:rPr>
          <w:rFonts w:asciiTheme="minorHAnsi" w:eastAsiaTheme="minorEastAsia" w:hAnsiTheme="minorHAnsi" w:cstheme="minorBidi"/>
          <w:noProof/>
          <w:sz w:val="22"/>
          <w:szCs w:val="22"/>
        </w:rPr>
      </w:pPr>
      <w:hyperlink w:anchor="_Toc133099180" w:history="1">
        <w:r w:rsidR="00AC008B" w:rsidRPr="00166386">
          <w:rPr>
            <w:rStyle w:val="Hyperlink"/>
            <w:noProof/>
          </w:rPr>
          <w:t>4.3 Phần chung : Thông tin tài khảo, đổi mật khẩu</w:t>
        </w:r>
        <w:r w:rsidR="00AC008B">
          <w:rPr>
            <w:noProof/>
            <w:webHidden/>
          </w:rPr>
          <w:tab/>
        </w:r>
        <w:r w:rsidR="00AC008B">
          <w:rPr>
            <w:noProof/>
            <w:webHidden/>
          </w:rPr>
          <w:fldChar w:fldCharType="begin"/>
        </w:r>
        <w:r w:rsidR="00AC008B">
          <w:rPr>
            <w:noProof/>
            <w:webHidden/>
          </w:rPr>
          <w:instrText xml:space="preserve"> PAGEREF _Toc133099180 \h </w:instrText>
        </w:r>
        <w:r w:rsidR="00AC008B">
          <w:rPr>
            <w:noProof/>
            <w:webHidden/>
          </w:rPr>
        </w:r>
        <w:r w:rsidR="00AC008B">
          <w:rPr>
            <w:noProof/>
            <w:webHidden/>
          </w:rPr>
          <w:fldChar w:fldCharType="separate"/>
        </w:r>
        <w:r w:rsidR="00AC008B">
          <w:rPr>
            <w:noProof/>
            <w:webHidden/>
          </w:rPr>
          <w:t>37</w:t>
        </w:r>
        <w:r w:rsidR="00AC008B">
          <w:rPr>
            <w:noProof/>
            <w:webHidden/>
          </w:rPr>
          <w:fldChar w:fldCharType="end"/>
        </w:r>
      </w:hyperlink>
    </w:p>
    <w:p w14:paraId="43C1AB1F" w14:textId="48BFD19B" w:rsidR="00AC008B" w:rsidRDefault="00584354">
      <w:pPr>
        <w:pStyle w:val="TOC2"/>
        <w:tabs>
          <w:tab w:val="right" w:leader="dot" w:pos="9111"/>
        </w:tabs>
        <w:rPr>
          <w:rFonts w:asciiTheme="minorHAnsi" w:eastAsiaTheme="minorEastAsia" w:hAnsiTheme="minorHAnsi" w:cstheme="minorBidi"/>
          <w:noProof/>
          <w:sz w:val="22"/>
          <w:szCs w:val="22"/>
        </w:rPr>
      </w:pPr>
      <w:hyperlink w:anchor="_Toc133099181" w:history="1">
        <w:r w:rsidR="00AC008B" w:rsidRPr="00166386">
          <w:rPr>
            <w:rStyle w:val="Hyperlink"/>
            <w:noProof/>
          </w:rPr>
          <w:t>4.4 Khách hàng</w:t>
        </w:r>
        <w:r w:rsidR="00AC008B">
          <w:rPr>
            <w:noProof/>
            <w:webHidden/>
          </w:rPr>
          <w:tab/>
        </w:r>
        <w:r w:rsidR="00AC008B">
          <w:rPr>
            <w:noProof/>
            <w:webHidden/>
          </w:rPr>
          <w:fldChar w:fldCharType="begin"/>
        </w:r>
        <w:r w:rsidR="00AC008B">
          <w:rPr>
            <w:noProof/>
            <w:webHidden/>
          </w:rPr>
          <w:instrText xml:space="preserve"> PAGEREF _Toc133099181 \h </w:instrText>
        </w:r>
        <w:r w:rsidR="00AC008B">
          <w:rPr>
            <w:noProof/>
            <w:webHidden/>
          </w:rPr>
        </w:r>
        <w:r w:rsidR="00AC008B">
          <w:rPr>
            <w:noProof/>
            <w:webHidden/>
          </w:rPr>
          <w:fldChar w:fldCharType="separate"/>
        </w:r>
        <w:r w:rsidR="00AC008B">
          <w:rPr>
            <w:noProof/>
            <w:webHidden/>
          </w:rPr>
          <w:t>38</w:t>
        </w:r>
        <w:r w:rsidR="00AC008B">
          <w:rPr>
            <w:noProof/>
            <w:webHidden/>
          </w:rPr>
          <w:fldChar w:fldCharType="end"/>
        </w:r>
      </w:hyperlink>
    </w:p>
    <w:p w14:paraId="77CE96E8" w14:textId="57D36700" w:rsidR="00AC008B" w:rsidRDefault="00584354">
      <w:pPr>
        <w:pStyle w:val="TOC1"/>
        <w:tabs>
          <w:tab w:val="right" w:leader="dot" w:pos="9111"/>
        </w:tabs>
        <w:rPr>
          <w:rFonts w:asciiTheme="minorHAnsi" w:eastAsiaTheme="minorEastAsia" w:hAnsiTheme="minorHAnsi" w:cstheme="minorBidi"/>
          <w:noProof/>
          <w:sz w:val="22"/>
          <w:szCs w:val="22"/>
        </w:rPr>
      </w:pPr>
      <w:hyperlink w:anchor="_Toc133099182" w:history="1">
        <w:r w:rsidR="00AC008B" w:rsidRPr="00166386">
          <w:rPr>
            <w:rStyle w:val="Hyperlink"/>
            <w:noProof/>
          </w:rPr>
          <w:t>CHƯƠNG 5 – KẾT QUẢ ĐẠT ĐƯỢC</w:t>
        </w:r>
        <w:r w:rsidR="00AC008B">
          <w:rPr>
            <w:noProof/>
            <w:webHidden/>
          </w:rPr>
          <w:tab/>
        </w:r>
        <w:r w:rsidR="00AC008B">
          <w:rPr>
            <w:noProof/>
            <w:webHidden/>
          </w:rPr>
          <w:fldChar w:fldCharType="begin"/>
        </w:r>
        <w:r w:rsidR="00AC008B">
          <w:rPr>
            <w:noProof/>
            <w:webHidden/>
          </w:rPr>
          <w:instrText xml:space="preserve"> PAGEREF _Toc133099182 \h </w:instrText>
        </w:r>
        <w:r w:rsidR="00AC008B">
          <w:rPr>
            <w:noProof/>
            <w:webHidden/>
          </w:rPr>
        </w:r>
        <w:r w:rsidR="00AC008B">
          <w:rPr>
            <w:noProof/>
            <w:webHidden/>
          </w:rPr>
          <w:fldChar w:fldCharType="separate"/>
        </w:r>
        <w:r w:rsidR="00AC008B">
          <w:rPr>
            <w:noProof/>
            <w:webHidden/>
          </w:rPr>
          <w:t>46</w:t>
        </w:r>
        <w:r w:rsidR="00AC008B">
          <w:rPr>
            <w:noProof/>
            <w:webHidden/>
          </w:rPr>
          <w:fldChar w:fldCharType="end"/>
        </w:r>
      </w:hyperlink>
    </w:p>
    <w:p w14:paraId="149B4E13" w14:textId="4B802988" w:rsidR="007E6AB9" w:rsidRDefault="00C75086">
      <w:pPr>
        <w:spacing w:after="200" w:line="276" w:lineRule="auto"/>
        <w:rPr>
          <w:sz w:val="26"/>
          <w:szCs w:val="26"/>
        </w:rPr>
      </w:pPr>
      <w:r>
        <w:rPr>
          <w:sz w:val="26"/>
          <w:szCs w:val="26"/>
        </w:rPr>
        <w:fldChar w:fldCharType="end"/>
      </w:r>
      <w:r w:rsidR="007E6AB9">
        <w:rPr>
          <w:sz w:val="26"/>
          <w:szCs w:val="26"/>
        </w:rPr>
        <w:br w:type="page"/>
      </w:r>
    </w:p>
    <w:p w14:paraId="250EF6E9"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4A231179" w14:textId="77777777" w:rsidR="00291721" w:rsidRDefault="00291721" w:rsidP="00291721">
      <w:pPr>
        <w:pStyle w:val="Nidungvnbn"/>
      </w:pPr>
    </w:p>
    <w:p w14:paraId="3E623E13" w14:textId="77777777" w:rsidR="00791EED" w:rsidRPr="00065024" w:rsidRDefault="00791EED" w:rsidP="00065024">
      <w:pPr>
        <w:spacing w:before="60" w:after="60" w:line="276" w:lineRule="auto"/>
        <w:jc w:val="both"/>
        <w:rPr>
          <w:b/>
          <w:sz w:val="28"/>
        </w:rPr>
      </w:pPr>
      <w:r w:rsidRPr="00791EED">
        <w:rPr>
          <w:b/>
          <w:sz w:val="28"/>
        </w:rPr>
        <w:t xml:space="preserve">CÁC </w:t>
      </w:r>
      <w:r>
        <w:rPr>
          <w:b/>
          <w:sz w:val="28"/>
        </w:rPr>
        <w:t>KÝ HIỆU</w:t>
      </w:r>
    </w:p>
    <w:p w14:paraId="59F4470D"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0B56A9FF" w14:textId="77777777" w:rsidR="00065024" w:rsidRDefault="00065024" w:rsidP="00D12743">
      <w:pPr>
        <w:pStyle w:val="Nidungvnbn"/>
      </w:pPr>
      <w:r>
        <w:t xml:space="preserve">PHP : </w:t>
      </w:r>
      <w:r w:rsidRPr="00FD1049">
        <w:t>Personal Home Page</w:t>
      </w:r>
    </w:p>
    <w:p w14:paraId="16C4612C" w14:textId="77777777" w:rsidR="00065024" w:rsidRDefault="00065024" w:rsidP="00D12743">
      <w:pPr>
        <w:pStyle w:val="Nidungvnbn"/>
      </w:pPr>
      <w:r>
        <w:t xml:space="preserve">MVC : </w:t>
      </w:r>
      <w:r w:rsidRPr="00B370DE">
        <w:t>Model-View-Controller</w:t>
      </w:r>
    </w:p>
    <w:p w14:paraId="06D09E0B" w14:textId="77777777" w:rsidR="00065024" w:rsidRDefault="00065024" w:rsidP="00D12743">
      <w:pPr>
        <w:pStyle w:val="Nidungvnbn"/>
      </w:pPr>
      <w:r>
        <w:t xml:space="preserve">HTML : </w:t>
      </w:r>
      <w:r w:rsidRPr="00941151">
        <w:t>HyperText Markup Language</w:t>
      </w:r>
    </w:p>
    <w:p w14:paraId="0C4BC34C" w14:textId="77777777" w:rsidR="00065024" w:rsidRDefault="00065024" w:rsidP="00D12743">
      <w:pPr>
        <w:pStyle w:val="Nidungvnbn"/>
      </w:pPr>
      <w:r>
        <w:t xml:space="preserve">CSS : </w:t>
      </w:r>
      <w:r w:rsidRPr="00941151">
        <w:t>Cascading Style Sheets</w:t>
      </w:r>
    </w:p>
    <w:p w14:paraId="518FF008" w14:textId="77777777" w:rsidR="00065024" w:rsidRDefault="00065024" w:rsidP="00D12743">
      <w:pPr>
        <w:pStyle w:val="Nidungvnbn"/>
      </w:pPr>
      <w:r>
        <w:t>UX :</w:t>
      </w:r>
      <w:r w:rsidRPr="00A8264E">
        <w:t xml:space="preserve"> User Experience</w:t>
      </w:r>
    </w:p>
    <w:p w14:paraId="19F8504E" w14:textId="77777777" w:rsidR="00065024" w:rsidRPr="00874965" w:rsidRDefault="00065024" w:rsidP="00D12743">
      <w:pPr>
        <w:pStyle w:val="Nidungvnbn"/>
      </w:pPr>
      <w:r>
        <w:t xml:space="preserve">UI : </w:t>
      </w:r>
      <w:r w:rsidRPr="0090539A">
        <w:t>User Interface</w:t>
      </w:r>
    </w:p>
    <w:p w14:paraId="662D7B4D" w14:textId="3F045816" w:rsidR="007E6AB9" w:rsidRDefault="00D12743" w:rsidP="00D12743">
      <w:pPr>
        <w:pStyle w:val="Nidungvnbn"/>
      </w:pPr>
      <w:r>
        <w:t xml:space="preserve">AJAX : </w:t>
      </w:r>
      <w:r w:rsidRPr="00D12743">
        <w:t>Asynchronous Javascript and XML</w:t>
      </w:r>
    </w:p>
    <w:p w14:paraId="24B41AC3" w14:textId="24B017F6" w:rsidR="00D12743" w:rsidRDefault="00D12743" w:rsidP="00D12743">
      <w:pPr>
        <w:pStyle w:val="Nidungvnbn"/>
      </w:pPr>
      <w:r>
        <w:t xml:space="preserve">DOM : </w:t>
      </w:r>
      <w:r w:rsidRPr="00062C8B">
        <w:t>Document Object Model</w:t>
      </w:r>
      <w:r>
        <w:t xml:space="preserve"> </w:t>
      </w:r>
    </w:p>
    <w:p w14:paraId="002164E7" w14:textId="2BC6EA32" w:rsidR="00D12743" w:rsidRDefault="00D12743" w:rsidP="00AA4972">
      <w:pPr>
        <w:pStyle w:val="Nidungvnbn"/>
      </w:pPr>
      <w:r>
        <w:t xml:space="preserve">API : </w:t>
      </w:r>
      <w:r w:rsidRPr="00D12743">
        <w:t>Application Programming Interface</w:t>
      </w:r>
    </w:p>
    <w:p w14:paraId="39B4FFD2" w14:textId="2B42BC6D" w:rsidR="00D12743" w:rsidRPr="005D5C20" w:rsidRDefault="00D12743" w:rsidP="00D12743">
      <w:pPr>
        <w:pStyle w:val="Nidungvnbn"/>
      </w:pPr>
      <w:r w:rsidRPr="00895670">
        <w:t>JSON</w:t>
      </w:r>
      <w:r>
        <w:t xml:space="preserve"> : </w:t>
      </w:r>
      <w:r w:rsidRPr="00D12743">
        <w:t>JavaScript Object Notation</w:t>
      </w:r>
    </w:p>
    <w:p w14:paraId="0A15207A" w14:textId="6F618F36" w:rsidR="00D12743" w:rsidRDefault="00D12743" w:rsidP="00D12743">
      <w:pPr>
        <w:pStyle w:val="Nidungvnbn"/>
      </w:pPr>
      <w:r>
        <w:t xml:space="preserve">HTTP : </w:t>
      </w:r>
      <w:r w:rsidRPr="00D12743">
        <w:t>Hypertext Transfer Protocol</w:t>
      </w:r>
    </w:p>
    <w:p w14:paraId="0CBFFCF6" w14:textId="45F45E7E" w:rsidR="00D12743" w:rsidRDefault="00D12743" w:rsidP="00D12743">
      <w:pPr>
        <w:pStyle w:val="Nidungvnbn"/>
      </w:pPr>
      <w:r>
        <w:t>WWW : World Wide Web</w:t>
      </w:r>
    </w:p>
    <w:p w14:paraId="65241B1E" w14:textId="525010D2" w:rsidR="002C3FB7" w:rsidRDefault="002C3FB7" w:rsidP="00D12743">
      <w:pPr>
        <w:pStyle w:val="Nidungvnbn"/>
      </w:pPr>
      <w:r>
        <w:t>ERD: E</w:t>
      </w:r>
      <w:r w:rsidRPr="002C3FB7">
        <w:t>ntity relationship model</w:t>
      </w:r>
    </w:p>
    <w:p w14:paraId="79E0374C" w14:textId="7B871D87" w:rsidR="007E6AB9" w:rsidRDefault="007E6AB9">
      <w:pPr>
        <w:spacing w:after="200" w:line="276" w:lineRule="auto"/>
        <w:rPr>
          <w:sz w:val="26"/>
          <w:szCs w:val="26"/>
        </w:rPr>
      </w:pPr>
      <w:r>
        <w:rPr>
          <w:sz w:val="26"/>
          <w:szCs w:val="26"/>
        </w:rPr>
        <w:br w:type="page"/>
      </w:r>
    </w:p>
    <w:p w14:paraId="29B66841" w14:textId="77777777" w:rsidR="007E6AB9" w:rsidRPr="007E6AB9" w:rsidRDefault="007B1A23" w:rsidP="00DC2276">
      <w:pPr>
        <w:pStyle w:val="Chng"/>
        <w:jc w:val="center"/>
      </w:pPr>
      <w:bookmarkStart w:id="4" w:name="_Toc133099148"/>
      <w:r>
        <w:lastRenderedPageBreak/>
        <w:t>DANH MỤC CÁC BẢNG BIỂU, HÌNH VẼ, ĐỒ THỊ</w:t>
      </w:r>
      <w:bookmarkEnd w:id="4"/>
    </w:p>
    <w:p w14:paraId="55CA5303" w14:textId="77777777" w:rsidR="007E6AB9" w:rsidRPr="00791EED" w:rsidRDefault="00791EED" w:rsidP="00DC2276">
      <w:pPr>
        <w:rPr>
          <w:b/>
          <w:sz w:val="28"/>
        </w:rPr>
      </w:pPr>
      <w:r w:rsidRPr="00791EED">
        <w:rPr>
          <w:b/>
          <w:sz w:val="28"/>
        </w:rPr>
        <w:t>DANH MỤC HÌNH</w:t>
      </w:r>
    </w:p>
    <w:p w14:paraId="6F6BBBD7" w14:textId="5093A163" w:rsidR="002C3FB7" w:rsidRDefault="0009069B">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133098611" w:history="1">
        <w:r w:rsidR="002C3FB7" w:rsidRPr="00490508">
          <w:rPr>
            <w:rStyle w:val="Hyperlink"/>
            <w:noProof/>
          </w:rPr>
          <w:t>Hình 1 Usecase tổng quan</w:t>
        </w:r>
        <w:r w:rsidR="002C3FB7">
          <w:rPr>
            <w:noProof/>
            <w:webHidden/>
          </w:rPr>
          <w:tab/>
        </w:r>
        <w:r w:rsidR="002C3FB7">
          <w:rPr>
            <w:noProof/>
            <w:webHidden/>
          </w:rPr>
          <w:fldChar w:fldCharType="begin"/>
        </w:r>
        <w:r w:rsidR="002C3FB7">
          <w:rPr>
            <w:noProof/>
            <w:webHidden/>
          </w:rPr>
          <w:instrText xml:space="preserve"> PAGEREF _Toc133098611 \h </w:instrText>
        </w:r>
        <w:r w:rsidR="002C3FB7">
          <w:rPr>
            <w:noProof/>
            <w:webHidden/>
          </w:rPr>
        </w:r>
        <w:r w:rsidR="002C3FB7">
          <w:rPr>
            <w:noProof/>
            <w:webHidden/>
          </w:rPr>
          <w:fldChar w:fldCharType="separate"/>
        </w:r>
        <w:r w:rsidR="002730C6">
          <w:rPr>
            <w:noProof/>
            <w:webHidden/>
          </w:rPr>
          <w:t>19</w:t>
        </w:r>
        <w:r w:rsidR="002C3FB7">
          <w:rPr>
            <w:noProof/>
            <w:webHidden/>
          </w:rPr>
          <w:fldChar w:fldCharType="end"/>
        </w:r>
      </w:hyperlink>
    </w:p>
    <w:p w14:paraId="131211A8" w14:textId="71F7A120"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12" w:history="1">
        <w:r w:rsidR="002C3FB7" w:rsidRPr="00490508">
          <w:rPr>
            <w:rStyle w:val="Hyperlink"/>
            <w:noProof/>
          </w:rPr>
          <w:t>Hình 2 ERD</w:t>
        </w:r>
        <w:r w:rsidR="002C3FB7">
          <w:rPr>
            <w:noProof/>
            <w:webHidden/>
          </w:rPr>
          <w:tab/>
        </w:r>
        <w:r w:rsidR="002C3FB7">
          <w:rPr>
            <w:noProof/>
            <w:webHidden/>
          </w:rPr>
          <w:fldChar w:fldCharType="begin"/>
        </w:r>
        <w:r w:rsidR="002C3FB7">
          <w:rPr>
            <w:noProof/>
            <w:webHidden/>
          </w:rPr>
          <w:instrText xml:space="preserve"> PAGEREF _Toc133098612 \h </w:instrText>
        </w:r>
        <w:r w:rsidR="002C3FB7">
          <w:rPr>
            <w:noProof/>
            <w:webHidden/>
          </w:rPr>
        </w:r>
        <w:r w:rsidR="002C3FB7">
          <w:rPr>
            <w:noProof/>
            <w:webHidden/>
          </w:rPr>
          <w:fldChar w:fldCharType="separate"/>
        </w:r>
        <w:r w:rsidR="002730C6">
          <w:rPr>
            <w:noProof/>
            <w:webHidden/>
          </w:rPr>
          <w:t>20</w:t>
        </w:r>
        <w:r w:rsidR="002C3FB7">
          <w:rPr>
            <w:noProof/>
            <w:webHidden/>
          </w:rPr>
          <w:fldChar w:fldCharType="end"/>
        </w:r>
      </w:hyperlink>
    </w:p>
    <w:p w14:paraId="373C18E6" w14:textId="7E639D8A"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13" w:history="1">
        <w:r w:rsidR="002C3FB7" w:rsidRPr="00490508">
          <w:rPr>
            <w:rStyle w:val="Hyperlink"/>
            <w:noProof/>
          </w:rPr>
          <w:t>Hình 3 Mô hình quan hệ</w:t>
        </w:r>
        <w:r w:rsidR="002C3FB7">
          <w:rPr>
            <w:noProof/>
            <w:webHidden/>
          </w:rPr>
          <w:tab/>
        </w:r>
        <w:r w:rsidR="002C3FB7">
          <w:rPr>
            <w:noProof/>
            <w:webHidden/>
          </w:rPr>
          <w:fldChar w:fldCharType="begin"/>
        </w:r>
        <w:r w:rsidR="002C3FB7">
          <w:rPr>
            <w:noProof/>
            <w:webHidden/>
          </w:rPr>
          <w:instrText xml:space="preserve"> PAGEREF _Toc133098613 \h </w:instrText>
        </w:r>
        <w:r w:rsidR="002C3FB7">
          <w:rPr>
            <w:noProof/>
            <w:webHidden/>
          </w:rPr>
        </w:r>
        <w:r w:rsidR="002C3FB7">
          <w:rPr>
            <w:noProof/>
            <w:webHidden/>
          </w:rPr>
          <w:fldChar w:fldCharType="separate"/>
        </w:r>
        <w:r w:rsidR="002730C6">
          <w:rPr>
            <w:noProof/>
            <w:webHidden/>
          </w:rPr>
          <w:t>20</w:t>
        </w:r>
        <w:r w:rsidR="002C3FB7">
          <w:rPr>
            <w:noProof/>
            <w:webHidden/>
          </w:rPr>
          <w:fldChar w:fldCharType="end"/>
        </w:r>
      </w:hyperlink>
    </w:p>
    <w:p w14:paraId="1793F23E" w14:textId="5EC5215F"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14" w:history="1">
        <w:r w:rsidR="002C3FB7" w:rsidRPr="00490508">
          <w:rPr>
            <w:rStyle w:val="Hyperlink"/>
            <w:noProof/>
          </w:rPr>
          <w:t>Hình 4 Hoạt động đăng nhập của user</w:t>
        </w:r>
        <w:r w:rsidR="002C3FB7">
          <w:rPr>
            <w:noProof/>
            <w:webHidden/>
          </w:rPr>
          <w:tab/>
        </w:r>
        <w:r w:rsidR="002C3FB7">
          <w:rPr>
            <w:noProof/>
            <w:webHidden/>
          </w:rPr>
          <w:fldChar w:fldCharType="begin"/>
        </w:r>
        <w:r w:rsidR="002C3FB7">
          <w:rPr>
            <w:noProof/>
            <w:webHidden/>
          </w:rPr>
          <w:instrText xml:space="preserve"> PAGEREF _Toc133098614 \h </w:instrText>
        </w:r>
        <w:r w:rsidR="002C3FB7">
          <w:rPr>
            <w:noProof/>
            <w:webHidden/>
          </w:rPr>
        </w:r>
        <w:r w:rsidR="002C3FB7">
          <w:rPr>
            <w:noProof/>
            <w:webHidden/>
          </w:rPr>
          <w:fldChar w:fldCharType="separate"/>
        </w:r>
        <w:r w:rsidR="002730C6">
          <w:rPr>
            <w:noProof/>
            <w:webHidden/>
          </w:rPr>
          <w:t>21</w:t>
        </w:r>
        <w:r w:rsidR="002C3FB7">
          <w:rPr>
            <w:noProof/>
            <w:webHidden/>
          </w:rPr>
          <w:fldChar w:fldCharType="end"/>
        </w:r>
      </w:hyperlink>
    </w:p>
    <w:p w14:paraId="21C10154" w14:textId="0D2AB4E9"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15" w:history="1">
        <w:r w:rsidR="002C3FB7" w:rsidRPr="00490508">
          <w:rPr>
            <w:rStyle w:val="Hyperlink"/>
            <w:noProof/>
          </w:rPr>
          <w:t>Hình 5 Hoạt động đặt vé và thanh toán của khách hàng</w:t>
        </w:r>
        <w:r w:rsidR="002C3FB7">
          <w:rPr>
            <w:noProof/>
            <w:webHidden/>
          </w:rPr>
          <w:tab/>
        </w:r>
        <w:r w:rsidR="002C3FB7">
          <w:rPr>
            <w:noProof/>
            <w:webHidden/>
          </w:rPr>
          <w:fldChar w:fldCharType="begin"/>
        </w:r>
        <w:r w:rsidR="002C3FB7">
          <w:rPr>
            <w:noProof/>
            <w:webHidden/>
          </w:rPr>
          <w:instrText xml:space="preserve"> PAGEREF _Toc133098615 \h </w:instrText>
        </w:r>
        <w:r w:rsidR="002C3FB7">
          <w:rPr>
            <w:noProof/>
            <w:webHidden/>
          </w:rPr>
        </w:r>
        <w:r w:rsidR="002C3FB7">
          <w:rPr>
            <w:noProof/>
            <w:webHidden/>
          </w:rPr>
          <w:fldChar w:fldCharType="separate"/>
        </w:r>
        <w:r w:rsidR="002730C6">
          <w:rPr>
            <w:noProof/>
            <w:webHidden/>
          </w:rPr>
          <w:t>22</w:t>
        </w:r>
        <w:r w:rsidR="002C3FB7">
          <w:rPr>
            <w:noProof/>
            <w:webHidden/>
          </w:rPr>
          <w:fldChar w:fldCharType="end"/>
        </w:r>
      </w:hyperlink>
    </w:p>
    <w:p w14:paraId="045CADF7" w14:textId="36628F41"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16" w:history="1">
        <w:r w:rsidR="002C3FB7" w:rsidRPr="00490508">
          <w:rPr>
            <w:rStyle w:val="Hyperlink"/>
            <w:noProof/>
          </w:rPr>
          <w:t>Hình 6 Hoạt động xem lịch sử đặt vé</w:t>
        </w:r>
        <w:r w:rsidR="002C3FB7">
          <w:rPr>
            <w:noProof/>
            <w:webHidden/>
          </w:rPr>
          <w:tab/>
        </w:r>
        <w:r w:rsidR="002C3FB7">
          <w:rPr>
            <w:noProof/>
            <w:webHidden/>
          </w:rPr>
          <w:fldChar w:fldCharType="begin"/>
        </w:r>
        <w:r w:rsidR="002C3FB7">
          <w:rPr>
            <w:noProof/>
            <w:webHidden/>
          </w:rPr>
          <w:instrText xml:space="preserve"> PAGEREF _Toc133098616 \h </w:instrText>
        </w:r>
        <w:r w:rsidR="002C3FB7">
          <w:rPr>
            <w:noProof/>
            <w:webHidden/>
          </w:rPr>
        </w:r>
        <w:r w:rsidR="002C3FB7">
          <w:rPr>
            <w:noProof/>
            <w:webHidden/>
          </w:rPr>
          <w:fldChar w:fldCharType="separate"/>
        </w:r>
        <w:r w:rsidR="002730C6">
          <w:rPr>
            <w:noProof/>
            <w:webHidden/>
          </w:rPr>
          <w:t>23</w:t>
        </w:r>
        <w:r w:rsidR="002C3FB7">
          <w:rPr>
            <w:noProof/>
            <w:webHidden/>
          </w:rPr>
          <w:fldChar w:fldCharType="end"/>
        </w:r>
      </w:hyperlink>
    </w:p>
    <w:p w14:paraId="728A83EA" w14:textId="725990D7"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17" w:history="1">
        <w:r w:rsidR="002C3FB7" w:rsidRPr="00490508">
          <w:rPr>
            <w:rStyle w:val="Hyperlink"/>
            <w:noProof/>
          </w:rPr>
          <w:t>Hình 7 Hoạt động phân loại phim theo thể loại của khách hàng</w:t>
        </w:r>
        <w:r w:rsidR="002C3FB7">
          <w:rPr>
            <w:noProof/>
            <w:webHidden/>
          </w:rPr>
          <w:tab/>
        </w:r>
        <w:r w:rsidR="002C3FB7">
          <w:rPr>
            <w:noProof/>
            <w:webHidden/>
          </w:rPr>
          <w:fldChar w:fldCharType="begin"/>
        </w:r>
        <w:r w:rsidR="002C3FB7">
          <w:rPr>
            <w:noProof/>
            <w:webHidden/>
          </w:rPr>
          <w:instrText xml:space="preserve"> PAGEREF _Toc133098617 \h </w:instrText>
        </w:r>
        <w:r w:rsidR="002C3FB7">
          <w:rPr>
            <w:noProof/>
            <w:webHidden/>
          </w:rPr>
        </w:r>
        <w:r w:rsidR="002C3FB7">
          <w:rPr>
            <w:noProof/>
            <w:webHidden/>
          </w:rPr>
          <w:fldChar w:fldCharType="separate"/>
        </w:r>
        <w:r w:rsidR="002730C6">
          <w:rPr>
            <w:noProof/>
            <w:webHidden/>
          </w:rPr>
          <w:t>23</w:t>
        </w:r>
        <w:r w:rsidR="002C3FB7">
          <w:rPr>
            <w:noProof/>
            <w:webHidden/>
          </w:rPr>
          <w:fldChar w:fldCharType="end"/>
        </w:r>
      </w:hyperlink>
    </w:p>
    <w:p w14:paraId="46F3A823" w14:textId="0541F570"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18" w:history="1">
        <w:r w:rsidR="002C3FB7" w:rsidRPr="00490508">
          <w:rPr>
            <w:rStyle w:val="Hyperlink"/>
            <w:noProof/>
          </w:rPr>
          <w:t>Hình 8 Hoạt động quản lý thêm item của quản lý</w:t>
        </w:r>
        <w:r w:rsidR="002C3FB7">
          <w:rPr>
            <w:noProof/>
            <w:webHidden/>
          </w:rPr>
          <w:tab/>
        </w:r>
        <w:r w:rsidR="002C3FB7">
          <w:rPr>
            <w:noProof/>
            <w:webHidden/>
          </w:rPr>
          <w:fldChar w:fldCharType="begin"/>
        </w:r>
        <w:r w:rsidR="002C3FB7">
          <w:rPr>
            <w:noProof/>
            <w:webHidden/>
          </w:rPr>
          <w:instrText xml:space="preserve"> PAGEREF _Toc133098618 \h </w:instrText>
        </w:r>
        <w:r w:rsidR="002C3FB7">
          <w:rPr>
            <w:noProof/>
            <w:webHidden/>
          </w:rPr>
        </w:r>
        <w:r w:rsidR="002C3FB7">
          <w:rPr>
            <w:noProof/>
            <w:webHidden/>
          </w:rPr>
          <w:fldChar w:fldCharType="separate"/>
        </w:r>
        <w:r w:rsidR="002730C6">
          <w:rPr>
            <w:noProof/>
            <w:webHidden/>
          </w:rPr>
          <w:t>24</w:t>
        </w:r>
        <w:r w:rsidR="002C3FB7">
          <w:rPr>
            <w:noProof/>
            <w:webHidden/>
          </w:rPr>
          <w:fldChar w:fldCharType="end"/>
        </w:r>
      </w:hyperlink>
    </w:p>
    <w:p w14:paraId="0C861192" w14:textId="72404CE9"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19" w:history="1">
        <w:r w:rsidR="002C3FB7" w:rsidRPr="00490508">
          <w:rPr>
            <w:rStyle w:val="Hyperlink"/>
            <w:noProof/>
          </w:rPr>
          <w:t>Hình 9 Hoạt động sửa thông tin item của quản lý</w:t>
        </w:r>
        <w:r w:rsidR="002C3FB7">
          <w:rPr>
            <w:noProof/>
            <w:webHidden/>
          </w:rPr>
          <w:tab/>
        </w:r>
        <w:r w:rsidR="002C3FB7">
          <w:rPr>
            <w:noProof/>
            <w:webHidden/>
          </w:rPr>
          <w:fldChar w:fldCharType="begin"/>
        </w:r>
        <w:r w:rsidR="002C3FB7">
          <w:rPr>
            <w:noProof/>
            <w:webHidden/>
          </w:rPr>
          <w:instrText xml:space="preserve"> PAGEREF _Toc133098619 \h </w:instrText>
        </w:r>
        <w:r w:rsidR="002C3FB7">
          <w:rPr>
            <w:noProof/>
            <w:webHidden/>
          </w:rPr>
        </w:r>
        <w:r w:rsidR="002C3FB7">
          <w:rPr>
            <w:noProof/>
            <w:webHidden/>
          </w:rPr>
          <w:fldChar w:fldCharType="separate"/>
        </w:r>
        <w:r w:rsidR="002730C6">
          <w:rPr>
            <w:noProof/>
            <w:webHidden/>
          </w:rPr>
          <w:t>25</w:t>
        </w:r>
        <w:r w:rsidR="002C3FB7">
          <w:rPr>
            <w:noProof/>
            <w:webHidden/>
          </w:rPr>
          <w:fldChar w:fldCharType="end"/>
        </w:r>
      </w:hyperlink>
    </w:p>
    <w:p w14:paraId="0E5CD320" w14:textId="77B2928B"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0" w:history="1">
        <w:r w:rsidR="002C3FB7" w:rsidRPr="00490508">
          <w:rPr>
            <w:rStyle w:val="Hyperlink"/>
            <w:noProof/>
          </w:rPr>
          <w:t>Hình 10 Danh sách người dùng - Admin</w:t>
        </w:r>
        <w:r w:rsidR="002C3FB7">
          <w:rPr>
            <w:noProof/>
            <w:webHidden/>
          </w:rPr>
          <w:tab/>
        </w:r>
        <w:r w:rsidR="002C3FB7">
          <w:rPr>
            <w:noProof/>
            <w:webHidden/>
          </w:rPr>
          <w:fldChar w:fldCharType="begin"/>
        </w:r>
        <w:r w:rsidR="002C3FB7">
          <w:rPr>
            <w:noProof/>
            <w:webHidden/>
          </w:rPr>
          <w:instrText xml:space="preserve"> PAGEREF _Toc133098620 \h </w:instrText>
        </w:r>
        <w:r w:rsidR="002C3FB7">
          <w:rPr>
            <w:noProof/>
            <w:webHidden/>
          </w:rPr>
        </w:r>
        <w:r w:rsidR="002C3FB7">
          <w:rPr>
            <w:noProof/>
            <w:webHidden/>
          </w:rPr>
          <w:fldChar w:fldCharType="separate"/>
        </w:r>
        <w:r w:rsidR="002730C6">
          <w:rPr>
            <w:noProof/>
            <w:webHidden/>
          </w:rPr>
          <w:t>27</w:t>
        </w:r>
        <w:r w:rsidR="002C3FB7">
          <w:rPr>
            <w:noProof/>
            <w:webHidden/>
          </w:rPr>
          <w:fldChar w:fldCharType="end"/>
        </w:r>
      </w:hyperlink>
    </w:p>
    <w:p w14:paraId="1A1C383C" w14:textId="3997F9FB"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1" w:history="1">
        <w:r w:rsidR="002C3FB7" w:rsidRPr="00490508">
          <w:rPr>
            <w:rStyle w:val="Hyperlink"/>
            <w:noProof/>
          </w:rPr>
          <w:t>Hình 11 Sửa thông tin người dùng - Admin</w:t>
        </w:r>
        <w:r w:rsidR="002C3FB7">
          <w:rPr>
            <w:noProof/>
            <w:webHidden/>
          </w:rPr>
          <w:tab/>
        </w:r>
        <w:r w:rsidR="002C3FB7">
          <w:rPr>
            <w:noProof/>
            <w:webHidden/>
          </w:rPr>
          <w:fldChar w:fldCharType="begin"/>
        </w:r>
        <w:r w:rsidR="002C3FB7">
          <w:rPr>
            <w:noProof/>
            <w:webHidden/>
          </w:rPr>
          <w:instrText xml:space="preserve"> PAGEREF _Toc133098621 \h </w:instrText>
        </w:r>
        <w:r w:rsidR="002C3FB7">
          <w:rPr>
            <w:noProof/>
            <w:webHidden/>
          </w:rPr>
        </w:r>
        <w:r w:rsidR="002C3FB7">
          <w:rPr>
            <w:noProof/>
            <w:webHidden/>
          </w:rPr>
          <w:fldChar w:fldCharType="separate"/>
        </w:r>
        <w:r w:rsidR="002730C6">
          <w:rPr>
            <w:noProof/>
            <w:webHidden/>
          </w:rPr>
          <w:t>28</w:t>
        </w:r>
        <w:r w:rsidR="002C3FB7">
          <w:rPr>
            <w:noProof/>
            <w:webHidden/>
          </w:rPr>
          <w:fldChar w:fldCharType="end"/>
        </w:r>
      </w:hyperlink>
    </w:p>
    <w:p w14:paraId="47A625D2" w14:textId="2BBE9928"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2" w:history="1">
        <w:r w:rsidR="002C3FB7" w:rsidRPr="00490508">
          <w:rPr>
            <w:rStyle w:val="Hyperlink"/>
            <w:noProof/>
          </w:rPr>
          <w:t>Hình 12 Thêm người dùng - Admin</w:t>
        </w:r>
        <w:r w:rsidR="002C3FB7">
          <w:rPr>
            <w:noProof/>
            <w:webHidden/>
          </w:rPr>
          <w:tab/>
        </w:r>
        <w:r w:rsidR="002C3FB7">
          <w:rPr>
            <w:noProof/>
            <w:webHidden/>
          </w:rPr>
          <w:fldChar w:fldCharType="begin"/>
        </w:r>
        <w:r w:rsidR="002C3FB7">
          <w:rPr>
            <w:noProof/>
            <w:webHidden/>
          </w:rPr>
          <w:instrText xml:space="preserve"> PAGEREF _Toc133098622 \h </w:instrText>
        </w:r>
        <w:r w:rsidR="002C3FB7">
          <w:rPr>
            <w:noProof/>
            <w:webHidden/>
          </w:rPr>
        </w:r>
        <w:r w:rsidR="002C3FB7">
          <w:rPr>
            <w:noProof/>
            <w:webHidden/>
          </w:rPr>
          <w:fldChar w:fldCharType="separate"/>
        </w:r>
        <w:r w:rsidR="002730C6">
          <w:rPr>
            <w:noProof/>
            <w:webHidden/>
          </w:rPr>
          <w:t>28</w:t>
        </w:r>
        <w:r w:rsidR="002C3FB7">
          <w:rPr>
            <w:noProof/>
            <w:webHidden/>
          </w:rPr>
          <w:fldChar w:fldCharType="end"/>
        </w:r>
      </w:hyperlink>
    </w:p>
    <w:p w14:paraId="4C05C2D4" w14:textId="7020AF67"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3" w:history="1">
        <w:r w:rsidR="002C3FB7" w:rsidRPr="00490508">
          <w:rPr>
            <w:rStyle w:val="Hyperlink"/>
            <w:noProof/>
          </w:rPr>
          <w:t>Hình 13 Danh sách phim - Admin</w:t>
        </w:r>
        <w:r w:rsidR="002C3FB7">
          <w:rPr>
            <w:noProof/>
            <w:webHidden/>
          </w:rPr>
          <w:tab/>
        </w:r>
        <w:r w:rsidR="002C3FB7">
          <w:rPr>
            <w:noProof/>
            <w:webHidden/>
          </w:rPr>
          <w:fldChar w:fldCharType="begin"/>
        </w:r>
        <w:r w:rsidR="002C3FB7">
          <w:rPr>
            <w:noProof/>
            <w:webHidden/>
          </w:rPr>
          <w:instrText xml:space="preserve"> PAGEREF _Toc133098623 \h </w:instrText>
        </w:r>
        <w:r w:rsidR="002C3FB7">
          <w:rPr>
            <w:noProof/>
            <w:webHidden/>
          </w:rPr>
        </w:r>
        <w:r w:rsidR="002C3FB7">
          <w:rPr>
            <w:noProof/>
            <w:webHidden/>
          </w:rPr>
          <w:fldChar w:fldCharType="separate"/>
        </w:r>
        <w:r w:rsidR="002730C6">
          <w:rPr>
            <w:noProof/>
            <w:webHidden/>
          </w:rPr>
          <w:t>29</w:t>
        </w:r>
        <w:r w:rsidR="002C3FB7">
          <w:rPr>
            <w:noProof/>
            <w:webHidden/>
          </w:rPr>
          <w:fldChar w:fldCharType="end"/>
        </w:r>
      </w:hyperlink>
    </w:p>
    <w:p w14:paraId="14101B2E" w14:textId="6557278B"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4" w:history="1">
        <w:r w:rsidR="002C3FB7" w:rsidRPr="00490508">
          <w:rPr>
            <w:rStyle w:val="Hyperlink"/>
            <w:noProof/>
          </w:rPr>
          <w:t>Hình 14 Sửa thông phim - Admin</w:t>
        </w:r>
        <w:r w:rsidR="002C3FB7">
          <w:rPr>
            <w:noProof/>
            <w:webHidden/>
          </w:rPr>
          <w:tab/>
        </w:r>
        <w:r w:rsidR="002C3FB7">
          <w:rPr>
            <w:noProof/>
            <w:webHidden/>
          </w:rPr>
          <w:fldChar w:fldCharType="begin"/>
        </w:r>
        <w:r w:rsidR="002C3FB7">
          <w:rPr>
            <w:noProof/>
            <w:webHidden/>
          </w:rPr>
          <w:instrText xml:space="preserve"> PAGEREF _Toc133098624 \h </w:instrText>
        </w:r>
        <w:r w:rsidR="002C3FB7">
          <w:rPr>
            <w:noProof/>
            <w:webHidden/>
          </w:rPr>
        </w:r>
        <w:r w:rsidR="002C3FB7">
          <w:rPr>
            <w:noProof/>
            <w:webHidden/>
          </w:rPr>
          <w:fldChar w:fldCharType="separate"/>
        </w:r>
        <w:r w:rsidR="002730C6">
          <w:rPr>
            <w:noProof/>
            <w:webHidden/>
          </w:rPr>
          <w:t>29</w:t>
        </w:r>
        <w:r w:rsidR="002C3FB7">
          <w:rPr>
            <w:noProof/>
            <w:webHidden/>
          </w:rPr>
          <w:fldChar w:fldCharType="end"/>
        </w:r>
      </w:hyperlink>
    </w:p>
    <w:p w14:paraId="48EF7739" w14:textId="7B8485D4"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5" w:history="1">
        <w:r w:rsidR="002C3FB7" w:rsidRPr="00490508">
          <w:rPr>
            <w:rStyle w:val="Hyperlink"/>
            <w:noProof/>
          </w:rPr>
          <w:t>Hình 15 Thêm phim - Admin</w:t>
        </w:r>
        <w:r w:rsidR="002C3FB7">
          <w:rPr>
            <w:noProof/>
            <w:webHidden/>
          </w:rPr>
          <w:tab/>
        </w:r>
        <w:r w:rsidR="002C3FB7">
          <w:rPr>
            <w:noProof/>
            <w:webHidden/>
          </w:rPr>
          <w:fldChar w:fldCharType="begin"/>
        </w:r>
        <w:r w:rsidR="002C3FB7">
          <w:rPr>
            <w:noProof/>
            <w:webHidden/>
          </w:rPr>
          <w:instrText xml:space="preserve"> PAGEREF _Toc133098625 \h </w:instrText>
        </w:r>
        <w:r w:rsidR="002C3FB7">
          <w:rPr>
            <w:noProof/>
            <w:webHidden/>
          </w:rPr>
        </w:r>
        <w:r w:rsidR="002C3FB7">
          <w:rPr>
            <w:noProof/>
            <w:webHidden/>
          </w:rPr>
          <w:fldChar w:fldCharType="separate"/>
        </w:r>
        <w:r w:rsidR="002730C6">
          <w:rPr>
            <w:noProof/>
            <w:webHidden/>
          </w:rPr>
          <w:t>30</w:t>
        </w:r>
        <w:r w:rsidR="002C3FB7">
          <w:rPr>
            <w:noProof/>
            <w:webHidden/>
          </w:rPr>
          <w:fldChar w:fldCharType="end"/>
        </w:r>
      </w:hyperlink>
    </w:p>
    <w:p w14:paraId="25BD926F" w14:textId="2BEE12DA"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6" w:history="1">
        <w:r w:rsidR="002C3FB7" w:rsidRPr="00490508">
          <w:rPr>
            <w:rStyle w:val="Hyperlink"/>
            <w:noProof/>
          </w:rPr>
          <w:t>Hình 16 Hiển thị lịch sử đặt vé - Admin</w:t>
        </w:r>
        <w:r w:rsidR="002C3FB7">
          <w:rPr>
            <w:noProof/>
            <w:webHidden/>
          </w:rPr>
          <w:tab/>
        </w:r>
        <w:r w:rsidR="002C3FB7">
          <w:rPr>
            <w:noProof/>
            <w:webHidden/>
          </w:rPr>
          <w:fldChar w:fldCharType="begin"/>
        </w:r>
        <w:r w:rsidR="002C3FB7">
          <w:rPr>
            <w:noProof/>
            <w:webHidden/>
          </w:rPr>
          <w:instrText xml:space="preserve"> PAGEREF _Toc133098626 \h </w:instrText>
        </w:r>
        <w:r w:rsidR="002C3FB7">
          <w:rPr>
            <w:noProof/>
            <w:webHidden/>
          </w:rPr>
        </w:r>
        <w:r w:rsidR="002C3FB7">
          <w:rPr>
            <w:noProof/>
            <w:webHidden/>
          </w:rPr>
          <w:fldChar w:fldCharType="separate"/>
        </w:r>
        <w:r w:rsidR="002730C6">
          <w:rPr>
            <w:noProof/>
            <w:webHidden/>
          </w:rPr>
          <w:t>30</w:t>
        </w:r>
        <w:r w:rsidR="002C3FB7">
          <w:rPr>
            <w:noProof/>
            <w:webHidden/>
          </w:rPr>
          <w:fldChar w:fldCharType="end"/>
        </w:r>
      </w:hyperlink>
    </w:p>
    <w:p w14:paraId="74A78629" w14:textId="6BAB3C84"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7" w:history="1">
        <w:r w:rsidR="002C3FB7" w:rsidRPr="00490508">
          <w:rPr>
            <w:rStyle w:val="Hyperlink"/>
            <w:noProof/>
          </w:rPr>
          <w:t>Hình 17 Sửa thông tin vé - Admin</w:t>
        </w:r>
        <w:r w:rsidR="002C3FB7">
          <w:rPr>
            <w:noProof/>
            <w:webHidden/>
          </w:rPr>
          <w:tab/>
        </w:r>
        <w:r w:rsidR="002C3FB7">
          <w:rPr>
            <w:noProof/>
            <w:webHidden/>
          </w:rPr>
          <w:fldChar w:fldCharType="begin"/>
        </w:r>
        <w:r w:rsidR="002C3FB7">
          <w:rPr>
            <w:noProof/>
            <w:webHidden/>
          </w:rPr>
          <w:instrText xml:space="preserve"> PAGEREF _Toc133098627 \h </w:instrText>
        </w:r>
        <w:r w:rsidR="002C3FB7">
          <w:rPr>
            <w:noProof/>
            <w:webHidden/>
          </w:rPr>
        </w:r>
        <w:r w:rsidR="002C3FB7">
          <w:rPr>
            <w:noProof/>
            <w:webHidden/>
          </w:rPr>
          <w:fldChar w:fldCharType="separate"/>
        </w:r>
        <w:r w:rsidR="002730C6">
          <w:rPr>
            <w:noProof/>
            <w:webHidden/>
          </w:rPr>
          <w:t>31</w:t>
        </w:r>
        <w:r w:rsidR="002C3FB7">
          <w:rPr>
            <w:noProof/>
            <w:webHidden/>
          </w:rPr>
          <w:fldChar w:fldCharType="end"/>
        </w:r>
      </w:hyperlink>
    </w:p>
    <w:p w14:paraId="59D2CAEE" w14:textId="0B4D0103"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8" w:history="1">
        <w:r w:rsidR="002C3FB7" w:rsidRPr="00490508">
          <w:rPr>
            <w:rStyle w:val="Hyperlink"/>
            <w:noProof/>
          </w:rPr>
          <w:t>Hình 18 Thêm vé - Admin</w:t>
        </w:r>
        <w:r w:rsidR="002C3FB7">
          <w:rPr>
            <w:noProof/>
            <w:webHidden/>
          </w:rPr>
          <w:tab/>
        </w:r>
        <w:r w:rsidR="002C3FB7">
          <w:rPr>
            <w:noProof/>
            <w:webHidden/>
          </w:rPr>
          <w:fldChar w:fldCharType="begin"/>
        </w:r>
        <w:r w:rsidR="002C3FB7">
          <w:rPr>
            <w:noProof/>
            <w:webHidden/>
          </w:rPr>
          <w:instrText xml:space="preserve"> PAGEREF _Toc133098628 \h </w:instrText>
        </w:r>
        <w:r w:rsidR="002C3FB7">
          <w:rPr>
            <w:noProof/>
            <w:webHidden/>
          </w:rPr>
        </w:r>
        <w:r w:rsidR="002C3FB7">
          <w:rPr>
            <w:noProof/>
            <w:webHidden/>
          </w:rPr>
          <w:fldChar w:fldCharType="separate"/>
        </w:r>
        <w:r w:rsidR="002730C6">
          <w:rPr>
            <w:noProof/>
            <w:webHidden/>
          </w:rPr>
          <w:t>31</w:t>
        </w:r>
        <w:r w:rsidR="002C3FB7">
          <w:rPr>
            <w:noProof/>
            <w:webHidden/>
          </w:rPr>
          <w:fldChar w:fldCharType="end"/>
        </w:r>
      </w:hyperlink>
    </w:p>
    <w:p w14:paraId="06BFE601" w14:textId="58955C4E"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29" w:history="1">
        <w:r w:rsidR="002C3FB7" w:rsidRPr="00490508">
          <w:rPr>
            <w:rStyle w:val="Hyperlink"/>
            <w:noProof/>
          </w:rPr>
          <w:t>Hình 19 Danh sách lịch chiếu - Admin</w:t>
        </w:r>
        <w:r w:rsidR="002C3FB7">
          <w:rPr>
            <w:noProof/>
            <w:webHidden/>
          </w:rPr>
          <w:tab/>
        </w:r>
        <w:r w:rsidR="002C3FB7">
          <w:rPr>
            <w:noProof/>
            <w:webHidden/>
          </w:rPr>
          <w:fldChar w:fldCharType="begin"/>
        </w:r>
        <w:r w:rsidR="002C3FB7">
          <w:rPr>
            <w:noProof/>
            <w:webHidden/>
          </w:rPr>
          <w:instrText xml:space="preserve"> PAGEREF _Toc133098629 \h </w:instrText>
        </w:r>
        <w:r w:rsidR="002C3FB7">
          <w:rPr>
            <w:noProof/>
            <w:webHidden/>
          </w:rPr>
        </w:r>
        <w:r w:rsidR="002C3FB7">
          <w:rPr>
            <w:noProof/>
            <w:webHidden/>
          </w:rPr>
          <w:fldChar w:fldCharType="separate"/>
        </w:r>
        <w:r w:rsidR="002730C6">
          <w:rPr>
            <w:noProof/>
            <w:webHidden/>
          </w:rPr>
          <w:t>32</w:t>
        </w:r>
        <w:r w:rsidR="002C3FB7">
          <w:rPr>
            <w:noProof/>
            <w:webHidden/>
          </w:rPr>
          <w:fldChar w:fldCharType="end"/>
        </w:r>
      </w:hyperlink>
    </w:p>
    <w:p w14:paraId="0AE76A2A" w14:textId="11CF9E4D"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0" w:history="1">
        <w:r w:rsidR="002C3FB7" w:rsidRPr="00490508">
          <w:rPr>
            <w:rStyle w:val="Hyperlink"/>
            <w:noProof/>
          </w:rPr>
          <w:t>Hình 20 Sửa thông tin lịch chiếu - Admin</w:t>
        </w:r>
        <w:r w:rsidR="002C3FB7">
          <w:rPr>
            <w:noProof/>
            <w:webHidden/>
          </w:rPr>
          <w:tab/>
        </w:r>
        <w:r w:rsidR="002C3FB7">
          <w:rPr>
            <w:noProof/>
            <w:webHidden/>
          </w:rPr>
          <w:fldChar w:fldCharType="begin"/>
        </w:r>
        <w:r w:rsidR="002C3FB7">
          <w:rPr>
            <w:noProof/>
            <w:webHidden/>
          </w:rPr>
          <w:instrText xml:space="preserve"> PAGEREF _Toc133098630 \h </w:instrText>
        </w:r>
        <w:r w:rsidR="002C3FB7">
          <w:rPr>
            <w:noProof/>
            <w:webHidden/>
          </w:rPr>
        </w:r>
        <w:r w:rsidR="002C3FB7">
          <w:rPr>
            <w:noProof/>
            <w:webHidden/>
          </w:rPr>
          <w:fldChar w:fldCharType="separate"/>
        </w:r>
        <w:r w:rsidR="002730C6">
          <w:rPr>
            <w:noProof/>
            <w:webHidden/>
          </w:rPr>
          <w:t>32</w:t>
        </w:r>
        <w:r w:rsidR="002C3FB7">
          <w:rPr>
            <w:noProof/>
            <w:webHidden/>
          </w:rPr>
          <w:fldChar w:fldCharType="end"/>
        </w:r>
      </w:hyperlink>
    </w:p>
    <w:p w14:paraId="6AE090C4" w14:textId="33A8AD2C"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1" w:history="1">
        <w:r w:rsidR="002C3FB7" w:rsidRPr="00490508">
          <w:rPr>
            <w:rStyle w:val="Hyperlink"/>
            <w:noProof/>
          </w:rPr>
          <w:t>Hình 21 Thêm lịch chiếu - Admin</w:t>
        </w:r>
        <w:r w:rsidR="002C3FB7">
          <w:rPr>
            <w:noProof/>
            <w:webHidden/>
          </w:rPr>
          <w:tab/>
        </w:r>
        <w:r w:rsidR="002C3FB7">
          <w:rPr>
            <w:noProof/>
            <w:webHidden/>
          </w:rPr>
          <w:fldChar w:fldCharType="begin"/>
        </w:r>
        <w:r w:rsidR="002C3FB7">
          <w:rPr>
            <w:noProof/>
            <w:webHidden/>
          </w:rPr>
          <w:instrText xml:space="preserve"> PAGEREF _Toc133098631 \h </w:instrText>
        </w:r>
        <w:r w:rsidR="002C3FB7">
          <w:rPr>
            <w:noProof/>
            <w:webHidden/>
          </w:rPr>
        </w:r>
        <w:r w:rsidR="002C3FB7">
          <w:rPr>
            <w:noProof/>
            <w:webHidden/>
          </w:rPr>
          <w:fldChar w:fldCharType="separate"/>
        </w:r>
        <w:r w:rsidR="002730C6">
          <w:rPr>
            <w:noProof/>
            <w:webHidden/>
          </w:rPr>
          <w:t>33</w:t>
        </w:r>
        <w:r w:rsidR="002C3FB7">
          <w:rPr>
            <w:noProof/>
            <w:webHidden/>
          </w:rPr>
          <w:fldChar w:fldCharType="end"/>
        </w:r>
      </w:hyperlink>
    </w:p>
    <w:p w14:paraId="441EA24B" w14:textId="7C2BA957"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2" w:history="1">
        <w:r w:rsidR="002C3FB7" w:rsidRPr="00490508">
          <w:rPr>
            <w:rStyle w:val="Hyperlink"/>
            <w:noProof/>
          </w:rPr>
          <w:t>Hình 22 Danh sách combo - Admin</w:t>
        </w:r>
        <w:r w:rsidR="002C3FB7">
          <w:rPr>
            <w:noProof/>
            <w:webHidden/>
          </w:rPr>
          <w:tab/>
        </w:r>
        <w:r w:rsidR="002C3FB7">
          <w:rPr>
            <w:noProof/>
            <w:webHidden/>
          </w:rPr>
          <w:fldChar w:fldCharType="begin"/>
        </w:r>
        <w:r w:rsidR="002C3FB7">
          <w:rPr>
            <w:noProof/>
            <w:webHidden/>
          </w:rPr>
          <w:instrText xml:space="preserve"> PAGEREF _Toc133098632 \h </w:instrText>
        </w:r>
        <w:r w:rsidR="002C3FB7">
          <w:rPr>
            <w:noProof/>
            <w:webHidden/>
          </w:rPr>
        </w:r>
        <w:r w:rsidR="002C3FB7">
          <w:rPr>
            <w:noProof/>
            <w:webHidden/>
          </w:rPr>
          <w:fldChar w:fldCharType="separate"/>
        </w:r>
        <w:r w:rsidR="002730C6">
          <w:rPr>
            <w:noProof/>
            <w:webHidden/>
          </w:rPr>
          <w:t>33</w:t>
        </w:r>
        <w:r w:rsidR="002C3FB7">
          <w:rPr>
            <w:noProof/>
            <w:webHidden/>
          </w:rPr>
          <w:fldChar w:fldCharType="end"/>
        </w:r>
      </w:hyperlink>
    </w:p>
    <w:p w14:paraId="6644F115" w14:textId="22A4C5B5"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3" w:history="1">
        <w:r w:rsidR="002C3FB7" w:rsidRPr="00490508">
          <w:rPr>
            <w:rStyle w:val="Hyperlink"/>
            <w:noProof/>
          </w:rPr>
          <w:t>Hình 23 Sửa thông tin combo - Admin</w:t>
        </w:r>
        <w:r w:rsidR="002C3FB7">
          <w:rPr>
            <w:noProof/>
            <w:webHidden/>
          </w:rPr>
          <w:tab/>
        </w:r>
        <w:r w:rsidR="002C3FB7">
          <w:rPr>
            <w:noProof/>
            <w:webHidden/>
          </w:rPr>
          <w:fldChar w:fldCharType="begin"/>
        </w:r>
        <w:r w:rsidR="002C3FB7">
          <w:rPr>
            <w:noProof/>
            <w:webHidden/>
          </w:rPr>
          <w:instrText xml:space="preserve"> PAGEREF _Toc133098633 \h </w:instrText>
        </w:r>
        <w:r w:rsidR="002C3FB7">
          <w:rPr>
            <w:noProof/>
            <w:webHidden/>
          </w:rPr>
        </w:r>
        <w:r w:rsidR="002C3FB7">
          <w:rPr>
            <w:noProof/>
            <w:webHidden/>
          </w:rPr>
          <w:fldChar w:fldCharType="separate"/>
        </w:r>
        <w:r w:rsidR="002730C6">
          <w:rPr>
            <w:noProof/>
            <w:webHidden/>
          </w:rPr>
          <w:t>34</w:t>
        </w:r>
        <w:r w:rsidR="002C3FB7">
          <w:rPr>
            <w:noProof/>
            <w:webHidden/>
          </w:rPr>
          <w:fldChar w:fldCharType="end"/>
        </w:r>
      </w:hyperlink>
    </w:p>
    <w:p w14:paraId="7DE1AAA9" w14:textId="369212E4"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4" w:history="1">
        <w:r w:rsidR="002C3FB7" w:rsidRPr="00490508">
          <w:rPr>
            <w:rStyle w:val="Hyperlink"/>
            <w:noProof/>
          </w:rPr>
          <w:t>Hình 24 Thêm combo - Admin</w:t>
        </w:r>
        <w:r w:rsidR="002C3FB7">
          <w:rPr>
            <w:noProof/>
            <w:webHidden/>
          </w:rPr>
          <w:tab/>
        </w:r>
        <w:r w:rsidR="002C3FB7">
          <w:rPr>
            <w:noProof/>
            <w:webHidden/>
          </w:rPr>
          <w:fldChar w:fldCharType="begin"/>
        </w:r>
        <w:r w:rsidR="002C3FB7">
          <w:rPr>
            <w:noProof/>
            <w:webHidden/>
          </w:rPr>
          <w:instrText xml:space="preserve"> PAGEREF _Toc133098634 \h </w:instrText>
        </w:r>
        <w:r w:rsidR="002C3FB7">
          <w:rPr>
            <w:noProof/>
            <w:webHidden/>
          </w:rPr>
        </w:r>
        <w:r w:rsidR="002C3FB7">
          <w:rPr>
            <w:noProof/>
            <w:webHidden/>
          </w:rPr>
          <w:fldChar w:fldCharType="separate"/>
        </w:r>
        <w:r w:rsidR="002730C6">
          <w:rPr>
            <w:noProof/>
            <w:webHidden/>
          </w:rPr>
          <w:t>34</w:t>
        </w:r>
        <w:r w:rsidR="002C3FB7">
          <w:rPr>
            <w:noProof/>
            <w:webHidden/>
          </w:rPr>
          <w:fldChar w:fldCharType="end"/>
        </w:r>
      </w:hyperlink>
    </w:p>
    <w:p w14:paraId="555D1525" w14:textId="10F008C6"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5" w:history="1">
        <w:r w:rsidR="002C3FB7" w:rsidRPr="00490508">
          <w:rPr>
            <w:rStyle w:val="Hyperlink"/>
            <w:noProof/>
          </w:rPr>
          <w:t>Hình 25 Giao diện thống kê - Admin</w:t>
        </w:r>
        <w:r w:rsidR="002C3FB7">
          <w:rPr>
            <w:noProof/>
            <w:webHidden/>
          </w:rPr>
          <w:tab/>
        </w:r>
        <w:r w:rsidR="002C3FB7">
          <w:rPr>
            <w:noProof/>
            <w:webHidden/>
          </w:rPr>
          <w:fldChar w:fldCharType="begin"/>
        </w:r>
        <w:r w:rsidR="002C3FB7">
          <w:rPr>
            <w:noProof/>
            <w:webHidden/>
          </w:rPr>
          <w:instrText xml:space="preserve"> PAGEREF _Toc133098635 \h </w:instrText>
        </w:r>
        <w:r w:rsidR="002C3FB7">
          <w:rPr>
            <w:noProof/>
            <w:webHidden/>
          </w:rPr>
        </w:r>
        <w:r w:rsidR="002C3FB7">
          <w:rPr>
            <w:noProof/>
            <w:webHidden/>
          </w:rPr>
          <w:fldChar w:fldCharType="separate"/>
        </w:r>
        <w:r w:rsidR="002730C6">
          <w:rPr>
            <w:noProof/>
            <w:webHidden/>
          </w:rPr>
          <w:t>35</w:t>
        </w:r>
        <w:r w:rsidR="002C3FB7">
          <w:rPr>
            <w:noProof/>
            <w:webHidden/>
          </w:rPr>
          <w:fldChar w:fldCharType="end"/>
        </w:r>
      </w:hyperlink>
    </w:p>
    <w:p w14:paraId="6F01211A" w14:textId="4029B93C"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6" w:history="1">
        <w:r w:rsidR="002C3FB7" w:rsidRPr="00490508">
          <w:rPr>
            <w:rStyle w:val="Hyperlink"/>
            <w:noProof/>
          </w:rPr>
          <w:t>Hình 26 Thống kê theo năm - Admin</w:t>
        </w:r>
        <w:r w:rsidR="002C3FB7">
          <w:rPr>
            <w:noProof/>
            <w:webHidden/>
          </w:rPr>
          <w:tab/>
        </w:r>
        <w:r w:rsidR="002C3FB7">
          <w:rPr>
            <w:noProof/>
            <w:webHidden/>
          </w:rPr>
          <w:fldChar w:fldCharType="begin"/>
        </w:r>
        <w:r w:rsidR="002C3FB7">
          <w:rPr>
            <w:noProof/>
            <w:webHidden/>
          </w:rPr>
          <w:instrText xml:space="preserve"> PAGEREF _Toc133098636 \h </w:instrText>
        </w:r>
        <w:r w:rsidR="002C3FB7">
          <w:rPr>
            <w:noProof/>
            <w:webHidden/>
          </w:rPr>
        </w:r>
        <w:r w:rsidR="002C3FB7">
          <w:rPr>
            <w:noProof/>
            <w:webHidden/>
          </w:rPr>
          <w:fldChar w:fldCharType="separate"/>
        </w:r>
        <w:r w:rsidR="002730C6">
          <w:rPr>
            <w:noProof/>
            <w:webHidden/>
          </w:rPr>
          <w:t>35</w:t>
        </w:r>
        <w:r w:rsidR="002C3FB7">
          <w:rPr>
            <w:noProof/>
            <w:webHidden/>
          </w:rPr>
          <w:fldChar w:fldCharType="end"/>
        </w:r>
      </w:hyperlink>
    </w:p>
    <w:p w14:paraId="195FDB88" w14:textId="6591F82B"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7" w:history="1">
        <w:r w:rsidR="002C3FB7" w:rsidRPr="00490508">
          <w:rPr>
            <w:rStyle w:val="Hyperlink"/>
            <w:noProof/>
          </w:rPr>
          <w:t>Hình 27 Thống kê theo quý – Admin</w:t>
        </w:r>
        <w:r w:rsidR="002C3FB7">
          <w:rPr>
            <w:noProof/>
            <w:webHidden/>
          </w:rPr>
          <w:tab/>
        </w:r>
        <w:r w:rsidR="002C3FB7">
          <w:rPr>
            <w:noProof/>
            <w:webHidden/>
          </w:rPr>
          <w:fldChar w:fldCharType="begin"/>
        </w:r>
        <w:r w:rsidR="002C3FB7">
          <w:rPr>
            <w:noProof/>
            <w:webHidden/>
          </w:rPr>
          <w:instrText xml:space="preserve"> PAGEREF _Toc133098637 \h </w:instrText>
        </w:r>
        <w:r w:rsidR="002C3FB7">
          <w:rPr>
            <w:noProof/>
            <w:webHidden/>
          </w:rPr>
        </w:r>
        <w:r w:rsidR="002C3FB7">
          <w:rPr>
            <w:noProof/>
            <w:webHidden/>
          </w:rPr>
          <w:fldChar w:fldCharType="separate"/>
        </w:r>
        <w:r w:rsidR="002730C6">
          <w:rPr>
            <w:noProof/>
            <w:webHidden/>
          </w:rPr>
          <w:t>36</w:t>
        </w:r>
        <w:r w:rsidR="002C3FB7">
          <w:rPr>
            <w:noProof/>
            <w:webHidden/>
          </w:rPr>
          <w:fldChar w:fldCharType="end"/>
        </w:r>
      </w:hyperlink>
    </w:p>
    <w:p w14:paraId="0D75B844" w14:textId="5E2C670A"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8" w:history="1">
        <w:r w:rsidR="002C3FB7" w:rsidRPr="00490508">
          <w:rPr>
            <w:rStyle w:val="Hyperlink"/>
            <w:noProof/>
          </w:rPr>
          <w:t>Hình 28 Thông tin chung</w:t>
        </w:r>
        <w:r w:rsidR="002C3FB7">
          <w:rPr>
            <w:noProof/>
            <w:webHidden/>
          </w:rPr>
          <w:tab/>
        </w:r>
        <w:r w:rsidR="002C3FB7">
          <w:rPr>
            <w:noProof/>
            <w:webHidden/>
          </w:rPr>
          <w:fldChar w:fldCharType="begin"/>
        </w:r>
        <w:r w:rsidR="002C3FB7">
          <w:rPr>
            <w:noProof/>
            <w:webHidden/>
          </w:rPr>
          <w:instrText xml:space="preserve"> PAGEREF _Toc133098638 \h </w:instrText>
        </w:r>
        <w:r w:rsidR="002C3FB7">
          <w:rPr>
            <w:noProof/>
            <w:webHidden/>
          </w:rPr>
        </w:r>
        <w:r w:rsidR="002C3FB7">
          <w:rPr>
            <w:noProof/>
            <w:webHidden/>
          </w:rPr>
          <w:fldChar w:fldCharType="separate"/>
        </w:r>
        <w:r w:rsidR="002730C6">
          <w:rPr>
            <w:noProof/>
            <w:webHidden/>
          </w:rPr>
          <w:t>36</w:t>
        </w:r>
        <w:r w:rsidR="002C3FB7">
          <w:rPr>
            <w:noProof/>
            <w:webHidden/>
          </w:rPr>
          <w:fldChar w:fldCharType="end"/>
        </w:r>
      </w:hyperlink>
    </w:p>
    <w:p w14:paraId="782AC398" w14:textId="2680D8F2"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39" w:history="1">
        <w:r w:rsidR="002C3FB7" w:rsidRPr="00490508">
          <w:rPr>
            <w:rStyle w:val="Hyperlink"/>
            <w:noProof/>
          </w:rPr>
          <w:t>Hình 29 Đổi mật khẩu</w:t>
        </w:r>
        <w:r w:rsidR="002C3FB7">
          <w:rPr>
            <w:noProof/>
            <w:webHidden/>
          </w:rPr>
          <w:tab/>
        </w:r>
        <w:r w:rsidR="002C3FB7">
          <w:rPr>
            <w:noProof/>
            <w:webHidden/>
          </w:rPr>
          <w:fldChar w:fldCharType="begin"/>
        </w:r>
        <w:r w:rsidR="002C3FB7">
          <w:rPr>
            <w:noProof/>
            <w:webHidden/>
          </w:rPr>
          <w:instrText xml:space="preserve"> PAGEREF _Toc133098639 \h </w:instrText>
        </w:r>
        <w:r w:rsidR="002C3FB7">
          <w:rPr>
            <w:noProof/>
            <w:webHidden/>
          </w:rPr>
        </w:r>
        <w:r w:rsidR="002C3FB7">
          <w:rPr>
            <w:noProof/>
            <w:webHidden/>
          </w:rPr>
          <w:fldChar w:fldCharType="separate"/>
        </w:r>
        <w:r w:rsidR="002730C6">
          <w:rPr>
            <w:noProof/>
            <w:webHidden/>
          </w:rPr>
          <w:t>37</w:t>
        </w:r>
        <w:r w:rsidR="002C3FB7">
          <w:rPr>
            <w:noProof/>
            <w:webHidden/>
          </w:rPr>
          <w:fldChar w:fldCharType="end"/>
        </w:r>
      </w:hyperlink>
    </w:p>
    <w:p w14:paraId="1B9E9595" w14:textId="4464B32A"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40" w:history="1">
        <w:r w:rsidR="002C3FB7" w:rsidRPr="00490508">
          <w:rPr>
            <w:rStyle w:val="Hyperlink"/>
            <w:noProof/>
          </w:rPr>
          <w:t>Hình 30 Trang chủ - Khách hàng</w:t>
        </w:r>
        <w:r w:rsidR="002C3FB7">
          <w:rPr>
            <w:noProof/>
            <w:webHidden/>
          </w:rPr>
          <w:tab/>
        </w:r>
        <w:r w:rsidR="002C3FB7">
          <w:rPr>
            <w:noProof/>
            <w:webHidden/>
          </w:rPr>
          <w:fldChar w:fldCharType="begin"/>
        </w:r>
        <w:r w:rsidR="002C3FB7">
          <w:rPr>
            <w:noProof/>
            <w:webHidden/>
          </w:rPr>
          <w:instrText xml:space="preserve"> PAGEREF _Toc133098640 \h </w:instrText>
        </w:r>
        <w:r w:rsidR="002C3FB7">
          <w:rPr>
            <w:noProof/>
            <w:webHidden/>
          </w:rPr>
        </w:r>
        <w:r w:rsidR="002C3FB7">
          <w:rPr>
            <w:noProof/>
            <w:webHidden/>
          </w:rPr>
          <w:fldChar w:fldCharType="separate"/>
        </w:r>
        <w:r w:rsidR="002730C6">
          <w:rPr>
            <w:noProof/>
            <w:webHidden/>
          </w:rPr>
          <w:t>38</w:t>
        </w:r>
        <w:r w:rsidR="002C3FB7">
          <w:rPr>
            <w:noProof/>
            <w:webHidden/>
          </w:rPr>
          <w:fldChar w:fldCharType="end"/>
        </w:r>
      </w:hyperlink>
    </w:p>
    <w:p w14:paraId="2DDD363E" w14:textId="5DD20E3F"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41" w:history="1">
        <w:r w:rsidR="002C3FB7" w:rsidRPr="00490508">
          <w:rPr>
            <w:rStyle w:val="Hyperlink"/>
            <w:noProof/>
          </w:rPr>
          <w:t>Hình 31 Chi tiết phim – Khách hàng</w:t>
        </w:r>
        <w:r w:rsidR="002C3FB7">
          <w:rPr>
            <w:noProof/>
            <w:webHidden/>
          </w:rPr>
          <w:tab/>
        </w:r>
        <w:r w:rsidR="002C3FB7">
          <w:rPr>
            <w:noProof/>
            <w:webHidden/>
          </w:rPr>
          <w:fldChar w:fldCharType="begin"/>
        </w:r>
        <w:r w:rsidR="002C3FB7">
          <w:rPr>
            <w:noProof/>
            <w:webHidden/>
          </w:rPr>
          <w:instrText xml:space="preserve"> PAGEREF _Toc133098641 \h </w:instrText>
        </w:r>
        <w:r w:rsidR="002C3FB7">
          <w:rPr>
            <w:noProof/>
            <w:webHidden/>
          </w:rPr>
        </w:r>
        <w:r w:rsidR="002C3FB7">
          <w:rPr>
            <w:noProof/>
            <w:webHidden/>
          </w:rPr>
          <w:fldChar w:fldCharType="separate"/>
        </w:r>
        <w:r w:rsidR="002730C6">
          <w:rPr>
            <w:noProof/>
            <w:webHidden/>
          </w:rPr>
          <w:t>39</w:t>
        </w:r>
        <w:r w:rsidR="002C3FB7">
          <w:rPr>
            <w:noProof/>
            <w:webHidden/>
          </w:rPr>
          <w:fldChar w:fldCharType="end"/>
        </w:r>
      </w:hyperlink>
    </w:p>
    <w:p w14:paraId="1A76BC72" w14:textId="76297B92"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42" w:history="1">
        <w:r w:rsidR="002C3FB7" w:rsidRPr="00490508">
          <w:rPr>
            <w:rStyle w:val="Hyperlink"/>
            <w:noProof/>
          </w:rPr>
          <w:t>Hình 32 Giao diện lịch chiếu – Khách hàng</w:t>
        </w:r>
        <w:r w:rsidR="002C3FB7">
          <w:rPr>
            <w:noProof/>
            <w:webHidden/>
          </w:rPr>
          <w:tab/>
        </w:r>
        <w:r w:rsidR="002C3FB7">
          <w:rPr>
            <w:noProof/>
            <w:webHidden/>
          </w:rPr>
          <w:fldChar w:fldCharType="begin"/>
        </w:r>
        <w:r w:rsidR="002C3FB7">
          <w:rPr>
            <w:noProof/>
            <w:webHidden/>
          </w:rPr>
          <w:instrText xml:space="preserve"> PAGEREF _Toc133098642 \h </w:instrText>
        </w:r>
        <w:r w:rsidR="002C3FB7">
          <w:rPr>
            <w:noProof/>
            <w:webHidden/>
          </w:rPr>
        </w:r>
        <w:r w:rsidR="002C3FB7">
          <w:rPr>
            <w:noProof/>
            <w:webHidden/>
          </w:rPr>
          <w:fldChar w:fldCharType="separate"/>
        </w:r>
        <w:r w:rsidR="002730C6">
          <w:rPr>
            <w:noProof/>
            <w:webHidden/>
          </w:rPr>
          <w:t>40</w:t>
        </w:r>
        <w:r w:rsidR="002C3FB7">
          <w:rPr>
            <w:noProof/>
            <w:webHidden/>
          </w:rPr>
          <w:fldChar w:fldCharType="end"/>
        </w:r>
      </w:hyperlink>
    </w:p>
    <w:p w14:paraId="582825AC" w14:textId="4C217361"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43" w:history="1">
        <w:r w:rsidR="002C3FB7" w:rsidRPr="00490508">
          <w:rPr>
            <w:rStyle w:val="Hyperlink"/>
            <w:noProof/>
          </w:rPr>
          <w:t>Hình 33 Giao diện listfilm – Khách hàng</w:t>
        </w:r>
        <w:r w:rsidR="002C3FB7">
          <w:rPr>
            <w:noProof/>
            <w:webHidden/>
          </w:rPr>
          <w:tab/>
        </w:r>
        <w:r w:rsidR="002C3FB7">
          <w:rPr>
            <w:noProof/>
            <w:webHidden/>
          </w:rPr>
          <w:fldChar w:fldCharType="begin"/>
        </w:r>
        <w:r w:rsidR="002C3FB7">
          <w:rPr>
            <w:noProof/>
            <w:webHidden/>
          </w:rPr>
          <w:instrText xml:space="preserve"> PAGEREF _Toc133098643 \h </w:instrText>
        </w:r>
        <w:r w:rsidR="002C3FB7">
          <w:rPr>
            <w:noProof/>
            <w:webHidden/>
          </w:rPr>
        </w:r>
        <w:r w:rsidR="002C3FB7">
          <w:rPr>
            <w:noProof/>
            <w:webHidden/>
          </w:rPr>
          <w:fldChar w:fldCharType="separate"/>
        </w:r>
        <w:r w:rsidR="002730C6">
          <w:rPr>
            <w:noProof/>
            <w:webHidden/>
          </w:rPr>
          <w:t>41</w:t>
        </w:r>
        <w:r w:rsidR="002C3FB7">
          <w:rPr>
            <w:noProof/>
            <w:webHidden/>
          </w:rPr>
          <w:fldChar w:fldCharType="end"/>
        </w:r>
      </w:hyperlink>
    </w:p>
    <w:p w14:paraId="173A2389" w14:textId="4CF58F5F"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44" w:history="1">
        <w:r w:rsidR="002C3FB7" w:rsidRPr="00490508">
          <w:rPr>
            <w:rStyle w:val="Hyperlink"/>
            <w:noProof/>
          </w:rPr>
          <w:t>Hình 34 Giao diện đặt vé – Khách hàng</w:t>
        </w:r>
        <w:r w:rsidR="002C3FB7">
          <w:rPr>
            <w:noProof/>
            <w:webHidden/>
          </w:rPr>
          <w:tab/>
        </w:r>
        <w:r w:rsidR="002C3FB7">
          <w:rPr>
            <w:noProof/>
            <w:webHidden/>
          </w:rPr>
          <w:fldChar w:fldCharType="begin"/>
        </w:r>
        <w:r w:rsidR="002C3FB7">
          <w:rPr>
            <w:noProof/>
            <w:webHidden/>
          </w:rPr>
          <w:instrText xml:space="preserve"> PAGEREF _Toc133098644 \h </w:instrText>
        </w:r>
        <w:r w:rsidR="002C3FB7">
          <w:rPr>
            <w:noProof/>
            <w:webHidden/>
          </w:rPr>
        </w:r>
        <w:r w:rsidR="002C3FB7">
          <w:rPr>
            <w:noProof/>
            <w:webHidden/>
          </w:rPr>
          <w:fldChar w:fldCharType="separate"/>
        </w:r>
        <w:r w:rsidR="002730C6">
          <w:rPr>
            <w:noProof/>
            <w:webHidden/>
          </w:rPr>
          <w:t>42</w:t>
        </w:r>
        <w:r w:rsidR="002C3FB7">
          <w:rPr>
            <w:noProof/>
            <w:webHidden/>
          </w:rPr>
          <w:fldChar w:fldCharType="end"/>
        </w:r>
      </w:hyperlink>
    </w:p>
    <w:p w14:paraId="2C71EF66" w14:textId="6427D5C0"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45" w:history="1">
        <w:r w:rsidR="002C3FB7" w:rsidRPr="00490508">
          <w:rPr>
            <w:rStyle w:val="Hyperlink"/>
            <w:noProof/>
          </w:rPr>
          <w:t>Hình 35 Giao diện chọn combo – Khách hàng</w:t>
        </w:r>
        <w:r w:rsidR="002C3FB7">
          <w:rPr>
            <w:noProof/>
            <w:webHidden/>
          </w:rPr>
          <w:tab/>
        </w:r>
        <w:r w:rsidR="002C3FB7">
          <w:rPr>
            <w:noProof/>
            <w:webHidden/>
          </w:rPr>
          <w:fldChar w:fldCharType="begin"/>
        </w:r>
        <w:r w:rsidR="002C3FB7">
          <w:rPr>
            <w:noProof/>
            <w:webHidden/>
          </w:rPr>
          <w:instrText xml:space="preserve"> PAGEREF _Toc133098645 \h </w:instrText>
        </w:r>
        <w:r w:rsidR="002C3FB7">
          <w:rPr>
            <w:noProof/>
            <w:webHidden/>
          </w:rPr>
        </w:r>
        <w:r w:rsidR="002C3FB7">
          <w:rPr>
            <w:noProof/>
            <w:webHidden/>
          </w:rPr>
          <w:fldChar w:fldCharType="separate"/>
        </w:r>
        <w:r w:rsidR="002730C6">
          <w:rPr>
            <w:noProof/>
            <w:webHidden/>
          </w:rPr>
          <w:t>43</w:t>
        </w:r>
        <w:r w:rsidR="002C3FB7">
          <w:rPr>
            <w:noProof/>
            <w:webHidden/>
          </w:rPr>
          <w:fldChar w:fldCharType="end"/>
        </w:r>
      </w:hyperlink>
    </w:p>
    <w:p w14:paraId="29F9F17A" w14:textId="1F9F78CB"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46" w:history="1">
        <w:r w:rsidR="002C3FB7" w:rsidRPr="00490508">
          <w:rPr>
            <w:rStyle w:val="Hyperlink"/>
            <w:noProof/>
          </w:rPr>
          <w:t>Hình 36 Giao diện thanh toán – Khách hàng</w:t>
        </w:r>
        <w:r w:rsidR="002C3FB7">
          <w:rPr>
            <w:noProof/>
            <w:webHidden/>
          </w:rPr>
          <w:tab/>
        </w:r>
        <w:r w:rsidR="002C3FB7">
          <w:rPr>
            <w:noProof/>
            <w:webHidden/>
          </w:rPr>
          <w:fldChar w:fldCharType="begin"/>
        </w:r>
        <w:r w:rsidR="002C3FB7">
          <w:rPr>
            <w:noProof/>
            <w:webHidden/>
          </w:rPr>
          <w:instrText xml:space="preserve"> PAGEREF _Toc133098646 \h </w:instrText>
        </w:r>
        <w:r w:rsidR="002C3FB7">
          <w:rPr>
            <w:noProof/>
            <w:webHidden/>
          </w:rPr>
        </w:r>
        <w:r w:rsidR="002C3FB7">
          <w:rPr>
            <w:noProof/>
            <w:webHidden/>
          </w:rPr>
          <w:fldChar w:fldCharType="separate"/>
        </w:r>
        <w:r w:rsidR="002730C6">
          <w:rPr>
            <w:noProof/>
            <w:webHidden/>
          </w:rPr>
          <w:t>43</w:t>
        </w:r>
        <w:r w:rsidR="002C3FB7">
          <w:rPr>
            <w:noProof/>
            <w:webHidden/>
          </w:rPr>
          <w:fldChar w:fldCharType="end"/>
        </w:r>
      </w:hyperlink>
    </w:p>
    <w:p w14:paraId="74B18B7E" w14:textId="7BAA8EE6" w:rsidR="002C3FB7" w:rsidRDefault="00584354">
      <w:pPr>
        <w:pStyle w:val="TableofFigures"/>
        <w:tabs>
          <w:tab w:val="right" w:leader="dot" w:pos="9111"/>
        </w:tabs>
        <w:rPr>
          <w:rFonts w:asciiTheme="minorHAnsi" w:eastAsiaTheme="minorEastAsia" w:hAnsiTheme="minorHAnsi" w:cstheme="minorBidi"/>
          <w:noProof/>
          <w:sz w:val="22"/>
          <w:szCs w:val="22"/>
        </w:rPr>
      </w:pPr>
      <w:hyperlink w:anchor="_Toc133098647" w:history="1">
        <w:r w:rsidR="002C3FB7" w:rsidRPr="00490508">
          <w:rPr>
            <w:rStyle w:val="Hyperlink"/>
            <w:noProof/>
          </w:rPr>
          <w:t>Hình 37 Giao diện hiển thị thanh toán thành công</w:t>
        </w:r>
        <w:r w:rsidR="002C3FB7">
          <w:rPr>
            <w:noProof/>
            <w:webHidden/>
          </w:rPr>
          <w:tab/>
        </w:r>
        <w:r w:rsidR="002C3FB7">
          <w:rPr>
            <w:noProof/>
            <w:webHidden/>
          </w:rPr>
          <w:fldChar w:fldCharType="begin"/>
        </w:r>
        <w:r w:rsidR="002C3FB7">
          <w:rPr>
            <w:noProof/>
            <w:webHidden/>
          </w:rPr>
          <w:instrText xml:space="preserve"> PAGEREF _Toc133098647 \h </w:instrText>
        </w:r>
        <w:r w:rsidR="002C3FB7">
          <w:rPr>
            <w:noProof/>
            <w:webHidden/>
          </w:rPr>
        </w:r>
        <w:r w:rsidR="002C3FB7">
          <w:rPr>
            <w:noProof/>
            <w:webHidden/>
          </w:rPr>
          <w:fldChar w:fldCharType="separate"/>
        </w:r>
        <w:r w:rsidR="002730C6">
          <w:rPr>
            <w:noProof/>
            <w:webHidden/>
          </w:rPr>
          <w:t>44</w:t>
        </w:r>
        <w:r w:rsidR="002C3FB7">
          <w:rPr>
            <w:noProof/>
            <w:webHidden/>
          </w:rPr>
          <w:fldChar w:fldCharType="end"/>
        </w:r>
      </w:hyperlink>
    </w:p>
    <w:p w14:paraId="7722D986" w14:textId="5A414720" w:rsidR="00C01D75" w:rsidRDefault="0009069B" w:rsidP="00C01D75">
      <w:pPr>
        <w:tabs>
          <w:tab w:val="center" w:pos="6379"/>
        </w:tabs>
        <w:spacing w:after="200" w:line="360" w:lineRule="auto"/>
        <w:rPr>
          <w:b/>
          <w:sz w:val="28"/>
        </w:rPr>
      </w:pPr>
      <w:r>
        <w:rPr>
          <w:szCs w:val="26"/>
        </w:rPr>
        <w:fldChar w:fldCharType="end"/>
      </w:r>
      <w:r w:rsidR="00791EED" w:rsidRPr="00791EED">
        <w:rPr>
          <w:b/>
          <w:sz w:val="28"/>
        </w:rPr>
        <w:t>DANH MỤC BẢNG</w:t>
      </w:r>
    </w:p>
    <w:p w14:paraId="4A5820ED" w14:textId="66D792AD" w:rsidR="007B1A23" w:rsidRDefault="007B7FF5" w:rsidP="00C01D75">
      <w:pPr>
        <w:tabs>
          <w:tab w:val="center" w:pos="6379"/>
        </w:tabs>
        <w:spacing w:after="200" w:line="360" w:lineRule="auto"/>
        <w:rPr>
          <w:sz w:val="26"/>
          <w:szCs w:val="26"/>
        </w:rPr>
      </w:pPr>
      <w:r>
        <w:rPr>
          <w:szCs w:val="26"/>
        </w:rPr>
        <w:fldChar w:fldCharType="begin"/>
      </w:r>
      <w:r>
        <w:rPr>
          <w:szCs w:val="26"/>
        </w:rPr>
        <w:instrText xml:space="preserve"> TOC \h \z \c "Bảng" </w:instrText>
      </w:r>
      <w:r w:rsidR="00584354">
        <w:rPr>
          <w:szCs w:val="26"/>
        </w:rPr>
        <w:fldChar w:fldCharType="separate"/>
      </w:r>
      <w:r>
        <w:rPr>
          <w:sz w:val="26"/>
          <w:szCs w:val="26"/>
        </w:rPr>
        <w:fldChar w:fldCharType="end"/>
      </w:r>
      <w:r w:rsidR="007B1A23">
        <w:rPr>
          <w:sz w:val="26"/>
          <w:szCs w:val="26"/>
        </w:rPr>
        <w:br w:type="page"/>
      </w:r>
    </w:p>
    <w:p w14:paraId="31F400EF" w14:textId="77777777" w:rsidR="000F54FB" w:rsidRPr="004A7C39" w:rsidRDefault="000F54FB" w:rsidP="000F54FB">
      <w:pPr>
        <w:pStyle w:val="Chng"/>
      </w:pPr>
      <w:bookmarkStart w:id="5" w:name="_Toc133099149"/>
      <w:r>
        <w:lastRenderedPageBreak/>
        <w:t>CHƯƠNG 1 – Giới thiệu đề tài</w:t>
      </w:r>
      <w:bookmarkEnd w:id="5"/>
    </w:p>
    <w:p w14:paraId="78D4ACAF" w14:textId="77777777" w:rsidR="00CD13EC" w:rsidRDefault="00065024" w:rsidP="007348D8">
      <w:pPr>
        <w:pStyle w:val="Tiumccp1"/>
        <w:numPr>
          <w:ilvl w:val="1"/>
          <w:numId w:val="2"/>
        </w:numPr>
      </w:pPr>
      <w:bookmarkStart w:id="6" w:name="_Toc133099150"/>
      <w:r>
        <w:t>Lý do chọn đề tài</w:t>
      </w:r>
      <w:bookmarkEnd w:id="6"/>
    </w:p>
    <w:p w14:paraId="11F1A9F1" w14:textId="1C1F1816" w:rsidR="00065024" w:rsidRDefault="00065024" w:rsidP="00065024">
      <w:pPr>
        <w:pStyle w:val="Nidungvnbn"/>
      </w:pPr>
      <w:r>
        <w:t>Đ</w:t>
      </w:r>
      <w:r w:rsidRPr="008A7890">
        <w:t>ể cung cấp cho khách hàng của họ một trải nghiệm đặt vé trực tuyến thuận tiện và dễ dàng hơn</w:t>
      </w:r>
      <w:r>
        <w:t xml:space="preserve"> ta cần </w:t>
      </w:r>
      <w:r w:rsidRPr="005774D5">
        <w:t>một trang web đặt vé xem phim</w:t>
      </w:r>
      <w:r w:rsidRPr="008A7890">
        <w:t xml:space="preserve">. Thay vì phải đến rạp chiếu phim để mua vé trực tiếp, khách hàng có thể dễ dàng đặt vé trực tuyến thông qua trang web. Điều này giúp tiết kiệm thời gian và công sức cho khách hàng và đồng thời giúp </w:t>
      </w:r>
      <w:r w:rsidR="00D12743">
        <w:t>rạp chiếu phim</w:t>
      </w:r>
      <w:r w:rsidRPr="008A7890">
        <w:t xml:space="preserve"> quản lý vé và số lượng khách hàng một cách hiệu quả hơn. </w:t>
      </w:r>
    </w:p>
    <w:p w14:paraId="7F113978" w14:textId="03ED6407" w:rsidR="00065024" w:rsidRDefault="00065024" w:rsidP="00065024">
      <w:pPr>
        <w:pStyle w:val="Nidungvnbn"/>
      </w:pPr>
      <w:r w:rsidRPr="008A7890">
        <w:t xml:space="preserve">Ngoài ra, trang web đặt vé còn cung cấp cho khách hàng nhiều thông tin hữu ích về các suất chiếu, phim đang chiếu, giá vé và các chương trình khuyến mãi, giúp khách hàng có thể lựa chọn suất chiếu phù hợp và tiết kiệm chi phí. Trang web đặt vé cũng giúp </w:t>
      </w:r>
      <w:r w:rsidR="00D12743">
        <w:t>rạp</w:t>
      </w:r>
      <w:r w:rsidRPr="008A7890">
        <w:t xml:space="preserve"> tăng khả năng tiếp cận khách hàng, tăng doanh thu và cạnh tranh với các rạp chiếu phim khác trên thị trường</w:t>
      </w:r>
      <w:r>
        <w:t>.</w:t>
      </w:r>
    </w:p>
    <w:p w14:paraId="52D6B644" w14:textId="77777777" w:rsidR="00065024" w:rsidRDefault="000F54FB" w:rsidP="007348D8">
      <w:pPr>
        <w:pStyle w:val="Tiumccp1"/>
        <w:numPr>
          <w:ilvl w:val="1"/>
          <w:numId w:val="2"/>
        </w:numPr>
      </w:pPr>
      <w:bookmarkStart w:id="7" w:name="_Toc133099151"/>
      <w:r>
        <w:t>Phương pháp nghiên cứu</w:t>
      </w:r>
      <w:bookmarkEnd w:id="7"/>
    </w:p>
    <w:p w14:paraId="121B2A58" w14:textId="77777777" w:rsidR="00CD13EC" w:rsidRPr="0064189C" w:rsidRDefault="00CD13EC" w:rsidP="0064189C">
      <w:pPr>
        <w:pStyle w:val="Tiumccp2"/>
      </w:pPr>
      <w:bookmarkStart w:id="8" w:name="_Toc133099152"/>
      <w:r w:rsidRPr="0064189C">
        <w:t xml:space="preserve">1.1.1 </w:t>
      </w:r>
      <w:r w:rsidR="000F54FB">
        <w:t>Về mặt lý thuyết</w:t>
      </w:r>
      <w:bookmarkEnd w:id="8"/>
    </w:p>
    <w:p w14:paraId="37342B11" w14:textId="77777777" w:rsidR="000F54FB" w:rsidRPr="00570751" w:rsidRDefault="000F54FB" w:rsidP="007348D8">
      <w:pPr>
        <w:pStyle w:val="Nidungvnbn"/>
        <w:numPr>
          <w:ilvl w:val="0"/>
          <w:numId w:val="3"/>
        </w:numPr>
      </w:pPr>
      <w:r w:rsidRPr="00570751">
        <w:t>Thiết kế giao diện người dùng (UI/UX): Khi thiết kế trang web đặt vé xem phim, chúng ta sẽ phải quan tâm đến việc tạo ra một giao diện thân thiện, dễ sử dụng và hấp dẫn người dùng. Đây là một lý thuyết quan trọng trong việc phát triển sản phẩm công nghệ.</w:t>
      </w:r>
    </w:p>
    <w:p w14:paraId="6764EE62" w14:textId="77777777" w:rsidR="000F54FB" w:rsidRPr="00570751" w:rsidRDefault="000F54FB" w:rsidP="007348D8">
      <w:pPr>
        <w:pStyle w:val="Nidungvnbn"/>
        <w:numPr>
          <w:ilvl w:val="0"/>
          <w:numId w:val="3"/>
        </w:numPr>
      </w:pPr>
      <w:r w:rsidRPr="00570751">
        <w:t>Quản lý cơ sở dữ liệu: Khi thiết kế trang web đặt vé xem phim, chúng ta sẽ phải lưu trữ và quản lý thông tin liên quan đến các phim, suất chiếu, đặt vé của khách hàng, v.v. Đây là một lý thuyết quan trọng trong việc phát triển phần mềm.</w:t>
      </w:r>
    </w:p>
    <w:p w14:paraId="261A232F" w14:textId="77777777" w:rsidR="000F54FB" w:rsidRPr="00570751" w:rsidRDefault="000F54FB" w:rsidP="007348D8">
      <w:pPr>
        <w:pStyle w:val="Nidungvnbn"/>
        <w:numPr>
          <w:ilvl w:val="0"/>
          <w:numId w:val="3"/>
        </w:numPr>
      </w:pPr>
      <w:r w:rsidRPr="00570751">
        <w:t>Thiết kế trang web động: Khi thiết kế trang web đặt vé xem phim, chúng ta sẽ phải tạo ra các trang web động, cho phép khách hàng tương tác với các tính năng của trang web như chọn ghế, chọn phim, thanh toán, v.v. Đây là một lý thuyết quan trọng trong việc phát triển ứng dụng web.</w:t>
      </w:r>
    </w:p>
    <w:p w14:paraId="53C48609" w14:textId="77777777" w:rsidR="000F54FB" w:rsidRPr="00570751" w:rsidRDefault="000F54FB" w:rsidP="007348D8">
      <w:pPr>
        <w:pStyle w:val="Nidungvnbn"/>
        <w:numPr>
          <w:ilvl w:val="0"/>
          <w:numId w:val="3"/>
        </w:numPr>
      </w:pPr>
      <w:r w:rsidRPr="00570751">
        <w:lastRenderedPageBreak/>
        <w:t>Quản lý đơn hàng và thanh toán: Khi thiết kế trang web đặt vé xem phim, chúng ta sẽ phải quản lý các đơn hàng và thanh toán của khách hàng. Đây là một lý thuyết quan trọng trong việc phát triển các ứng dụng thương mại điện tử.</w:t>
      </w:r>
    </w:p>
    <w:p w14:paraId="3556D772" w14:textId="77777777" w:rsidR="004A7C39" w:rsidRPr="000F54FB" w:rsidRDefault="000F54FB" w:rsidP="007348D8">
      <w:pPr>
        <w:pStyle w:val="Nidungvnbn"/>
        <w:numPr>
          <w:ilvl w:val="0"/>
          <w:numId w:val="3"/>
        </w:numPr>
      </w:pPr>
      <w:r w:rsidRPr="00570751">
        <w:t>Tối ưu hóa trang web: Khi thiết kế trang web đặt vé xem phim, chúng ta sẽ phải tối ưu hóa trang web để đảm bảo tốc độ truy cập nhanh và giảm thiểu thời gian tải trang. Đây là một lý thuyết quan trọng trong việc tối ưu hóa trang web và cải thiện trải nghiệm người dùng.</w:t>
      </w:r>
    </w:p>
    <w:p w14:paraId="5F93F186" w14:textId="77777777" w:rsidR="000F54FB" w:rsidRDefault="004A7C39" w:rsidP="004A7C39">
      <w:pPr>
        <w:pStyle w:val="Tiumccp2"/>
      </w:pPr>
      <w:bookmarkStart w:id="9" w:name="_Toc133099153"/>
      <w:r>
        <w:t xml:space="preserve">1.1.2 </w:t>
      </w:r>
      <w:r w:rsidR="000F54FB">
        <w:t>Về mặt lập trình</w:t>
      </w:r>
      <w:bookmarkEnd w:id="9"/>
    </w:p>
    <w:p w14:paraId="49A59BF6" w14:textId="77777777" w:rsidR="000F54FB" w:rsidRPr="00895670" w:rsidRDefault="000F54FB" w:rsidP="007348D8">
      <w:pPr>
        <w:pStyle w:val="Nidungvnbn"/>
        <w:numPr>
          <w:ilvl w:val="0"/>
          <w:numId w:val="4"/>
        </w:numPr>
      </w:pPr>
      <w:bookmarkStart w:id="10" w:name="_Hlk149392398"/>
      <w:r w:rsidRPr="00895670">
        <w:t xml:space="preserve">Sử dụng ngôn ngữ HTML, Javascript, CSS để xây dựng web, </w:t>
      </w:r>
    </w:p>
    <w:p w14:paraId="715D16FD" w14:textId="77777777" w:rsidR="000F54FB" w:rsidRPr="00895670" w:rsidRDefault="000F54FB" w:rsidP="007348D8">
      <w:pPr>
        <w:pStyle w:val="Nidungvnbn"/>
        <w:numPr>
          <w:ilvl w:val="0"/>
          <w:numId w:val="4"/>
        </w:numPr>
      </w:pPr>
      <w:r w:rsidRPr="00895670">
        <w:t>PHP: Đây là ngôn ngữ lập trình phía server, được sử dụng để lấy dữ liệu từ cơ sở dữ liệu.</w:t>
      </w:r>
    </w:p>
    <w:p w14:paraId="1B47D3F6" w14:textId="77777777" w:rsidR="000F54FB" w:rsidRPr="00895670" w:rsidRDefault="000F54FB" w:rsidP="007348D8">
      <w:pPr>
        <w:pStyle w:val="Nidungvnbn"/>
        <w:numPr>
          <w:ilvl w:val="0"/>
          <w:numId w:val="4"/>
        </w:numPr>
      </w:pPr>
      <w:r w:rsidRPr="00895670">
        <w:t>MySQL: Đây là hệ quản trị cơ sở dữ liệu được sử dụng để lưu trữ thông tin.</w:t>
      </w:r>
    </w:p>
    <w:p w14:paraId="2D9B3526" w14:textId="77777777" w:rsidR="000F54FB" w:rsidRPr="00895670" w:rsidRDefault="000F54FB" w:rsidP="007348D8">
      <w:pPr>
        <w:pStyle w:val="Nidungvnbn"/>
        <w:numPr>
          <w:ilvl w:val="0"/>
          <w:numId w:val="4"/>
        </w:numPr>
      </w:pPr>
      <w:r w:rsidRPr="00895670">
        <w:t>Framework: Các framework như Bootstrap và jQuery được sử dụng để giúp thiết kế web nhanh hơn và tiết kiệm thời gian lập trình.</w:t>
      </w:r>
    </w:p>
    <w:p w14:paraId="3652AFCC" w14:textId="3E44F633" w:rsidR="000F54FB" w:rsidRPr="00895670" w:rsidRDefault="000F54FB" w:rsidP="007348D8">
      <w:pPr>
        <w:pStyle w:val="Nidungvnbn"/>
        <w:numPr>
          <w:ilvl w:val="0"/>
          <w:numId w:val="4"/>
        </w:numPr>
      </w:pPr>
      <w:r w:rsidRPr="00895670">
        <w:t>Các công nghệ khác như AJAX, JSON và các tiêu chuẩn web khác như HTTP để tăng tính năng và hiệu quả của trang web.</w:t>
      </w:r>
    </w:p>
    <w:p w14:paraId="1D2EF968" w14:textId="77777777" w:rsidR="000F54FB" w:rsidRDefault="000F54FB" w:rsidP="000F54FB">
      <w:pPr>
        <w:pStyle w:val="Tiumccp2"/>
      </w:pPr>
      <w:bookmarkStart w:id="11" w:name="_Toc133099154"/>
      <w:bookmarkEnd w:id="10"/>
      <w:r>
        <w:t>1.1.2 Về mặt hoạt động</w:t>
      </w:r>
      <w:bookmarkEnd w:id="11"/>
    </w:p>
    <w:p w14:paraId="2E22CB85" w14:textId="77777777" w:rsidR="000F54FB" w:rsidRDefault="000F54FB" w:rsidP="007348D8">
      <w:pPr>
        <w:pStyle w:val="Nidungvnbn"/>
        <w:numPr>
          <w:ilvl w:val="0"/>
          <w:numId w:val="6"/>
        </w:numPr>
      </w:pPr>
      <w:bookmarkStart w:id="12" w:name="_Hlk149392799"/>
      <w:r>
        <w:t>Các chức năng cho khách hàng:</w:t>
      </w:r>
    </w:p>
    <w:p w14:paraId="07E684C3" w14:textId="15F0A606" w:rsidR="000F54FB" w:rsidRDefault="000F54FB" w:rsidP="007348D8">
      <w:pPr>
        <w:pStyle w:val="Nidungvnbn"/>
        <w:numPr>
          <w:ilvl w:val="0"/>
          <w:numId w:val="5"/>
        </w:numPr>
      </w:pPr>
      <w:r>
        <w:t>Đặt vé online: Khách hàng có thể đăng nhập vào trang, chọn phim, suất chiếu, ghế ngồi và số lượng vé để đặt trực tuyến.</w:t>
      </w:r>
    </w:p>
    <w:p w14:paraId="317FDF58" w14:textId="77777777" w:rsidR="000F54FB" w:rsidRDefault="000F54FB" w:rsidP="007348D8">
      <w:pPr>
        <w:pStyle w:val="Nidungvnbn"/>
        <w:numPr>
          <w:ilvl w:val="0"/>
          <w:numId w:val="5"/>
        </w:numPr>
      </w:pPr>
      <w:r>
        <w:t>Tìm kiếm phim và suất chiếu: Khách hàng có thể tìm kiếm phim và suất chiếu theo ngày, giờ, tên phim và địa điểm.</w:t>
      </w:r>
    </w:p>
    <w:p w14:paraId="11A7F6C8" w14:textId="7C3E6FC0" w:rsidR="000F54FB" w:rsidRDefault="000F54FB" w:rsidP="007348D8">
      <w:pPr>
        <w:pStyle w:val="Nidungvnbn"/>
        <w:numPr>
          <w:ilvl w:val="0"/>
          <w:numId w:val="5"/>
        </w:numPr>
      </w:pPr>
      <w:r>
        <w:t>Thanh toán trực tuyến: Khách hàng có thể thanh toán vé của mình trực tuyến qua phương thức ví điện tử</w:t>
      </w:r>
      <w:r w:rsidR="00184F51">
        <w:t xml:space="preserve"> Momo</w:t>
      </w:r>
      <w:r>
        <w:t>,...</w:t>
      </w:r>
      <w:r w:rsidR="00197CB5">
        <w:t>(ko có)</w:t>
      </w:r>
    </w:p>
    <w:p w14:paraId="73B318E4" w14:textId="77777777" w:rsidR="000F54FB" w:rsidRDefault="000F54FB" w:rsidP="007348D8">
      <w:pPr>
        <w:pStyle w:val="Nidungvnbn"/>
        <w:numPr>
          <w:ilvl w:val="0"/>
          <w:numId w:val="5"/>
        </w:numPr>
      </w:pPr>
      <w:r>
        <w:lastRenderedPageBreak/>
        <w:t>Quản lý tài khoản: Khách hàng có thể quản lý thông tin cá nhân, lịch sử đặt vé, các ưu đãi và thông báo của trang web.</w:t>
      </w:r>
    </w:p>
    <w:p w14:paraId="38CED28C" w14:textId="77777777" w:rsidR="000F54FB" w:rsidRDefault="000F54FB" w:rsidP="007348D8">
      <w:pPr>
        <w:pStyle w:val="Nidungvnbn"/>
        <w:numPr>
          <w:ilvl w:val="0"/>
          <w:numId w:val="7"/>
        </w:numPr>
      </w:pPr>
      <w:r>
        <w:t>Các chức năng cho admin:</w:t>
      </w:r>
    </w:p>
    <w:p w14:paraId="7170181A" w14:textId="77777777" w:rsidR="000F54FB" w:rsidRDefault="000F54FB" w:rsidP="007348D8">
      <w:pPr>
        <w:pStyle w:val="Nidungvnbn"/>
        <w:numPr>
          <w:ilvl w:val="0"/>
          <w:numId w:val="5"/>
        </w:numPr>
      </w:pPr>
      <w:r>
        <w:t>Quản lý phim và suất chiếu: Admin có thể thêm, sửa và xóa thông tin phim và suất chiếu.</w:t>
      </w:r>
    </w:p>
    <w:p w14:paraId="74599614" w14:textId="77777777" w:rsidR="000F54FB" w:rsidRDefault="000F54FB" w:rsidP="007348D8">
      <w:pPr>
        <w:pStyle w:val="Nidungvnbn"/>
        <w:numPr>
          <w:ilvl w:val="0"/>
          <w:numId w:val="5"/>
        </w:numPr>
      </w:pPr>
      <w:r>
        <w:t>Quản lý đặt vé: Admin có thể xem, xác nhận, hủy bỏ các đơn đặt vé của khách hàng.</w:t>
      </w:r>
    </w:p>
    <w:p w14:paraId="2BDF6831" w14:textId="77777777" w:rsidR="000F54FB" w:rsidRDefault="000F54FB" w:rsidP="007348D8">
      <w:pPr>
        <w:pStyle w:val="Nidungvnbn"/>
        <w:numPr>
          <w:ilvl w:val="0"/>
          <w:numId w:val="5"/>
        </w:numPr>
      </w:pPr>
      <w:r>
        <w:t>Quản lý khách hàng: Admin có thể xem, sửa và xóa thông tin cá nhân của khách hàng.</w:t>
      </w:r>
    </w:p>
    <w:p w14:paraId="34ACDB12" w14:textId="77777777" w:rsidR="000F54FB" w:rsidRDefault="000F54FB" w:rsidP="007348D8">
      <w:pPr>
        <w:pStyle w:val="Nidungvnbn"/>
        <w:numPr>
          <w:ilvl w:val="0"/>
          <w:numId w:val="5"/>
        </w:numPr>
      </w:pPr>
      <w:r>
        <w:t>Quản lý doanh thu: Admin có thể xem doanh thu theo phim, suất chiếu và ngày, tháng, năm.</w:t>
      </w:r>
    </w:p>
    <w:p w14:paraId="665D0F03" w14:textId="77777777" w:rsidR="000F54FB" w:rsidRDefault="000F54FB" w:rsidP="007348D8">
      <w:pPr>
        <w:pStyle w:val="Nidungvnbn"/>
        <w:numPr>
          <w:ilvl w:val="0"/>
          <w:numId w:val="5"/>
        </w:numPr>
      </w:pPr>
      <w:r>
        <w:t>Quản lý ưu đãi và khuyến mãi: Admin có thể thêm, sửa và xóa các ưu đãi và khuyến mãi để áp dụng cho khách hàng.</w:t>
      </w:r>
    </w:p>
    <w:p w14:paraId="1B15DF40" w14:textId="77777777" w:rsidR="00B118C8" w:rsidRDefault="000F54FB" w:rsidP="007348D8">
      <w:pPr>
        <w:pStyle w:val="Nidungvnbn"/>
        <w:numPr>
          <w:ilvl w:val="0"/>
          <w:numId w:val="5"/>
        </w:numPr>
      </w:pPr>
      <w:r>
        <w:t>Quản lý menu: Admin có thể thêm xóa sửa các combo, đồ ăn có bán trong rạp.</w:t>
      </w:r>
    </w:p>
    <w:p w14:paraId="31226913" w14:textId="77777777" w:rsidR="007B1A23" w:rsidRDefault="0064189C" w:rsidP="0064189C">
      <w:pPr>
        <w:pStyle w:val="Tiumccp1"/>
      </w:pPr>
      <w:bookmarkStart w:id="13" w:name="_Toc133099155"/>
      <w:bookmarkEnd w:id="12"/>
      <w:r>
        <w:t xml:space="preserve">1.2 </w:t>
      </w:r>
      <w:bookmarkStart w:id="14" w:name="_Hlk149393615"/>
      <w:r w:rsidR="000F54FB">
        <w:t>Phạm vi đối tượng của đề tài</w:t>
      </w:r>
      <w:bookmarkEnd w:id="13"/>
      <w:bookmarkEnd w:id="14"/>
    </w:p>
    <w:p w14:paraId="1025DB0B" w14:textId="1A01E54E" w:rsidR="000F54FB" w:rsidRPr="00DC1D58" w:rsidRDefault="000F54FB" w:rsidP="000F54FB">
      <w:pPr>
        <w:pStyle w:val="Nidungvnbn"/>
      </w:pPr>
      <w:r w:rsidRPr="00DC1D58">
        <w:t>Phạm vi của trang web là cung cấp thông tin về các rạp chiếu phim của hệ thống, các phim đang chiếu và sắp chiếu, giá vé, lịch chiếu, chương trình khuyến mãi, tin tức liên quan đến nghệ thuật điện ảnh. Đồng thời, trang web cũng cung cấp cho khách hàng các dịch vụ đặt vé trực tuyến và mua vé trực tuyến để thuận tiện cho việc đi xem phim.</w:t>
      </w:r>
    </w:p>
    <w:p w14:paraId="1750E002" w14:textId="77777777" w:rsidR="00453AB1" w:rsidRDefault="000F54FB" w:rsidP="000F54FB">
      <w:pPr>
        <w:pStyle w:val="Nidungvnbn"/>
      </w:pPr>
      <w:r w:rsidRPr="00DC1D58">
        <w:t>Đối tượng của trang w</w:t>
      </w:r>
      <w:r w:rsidR="00AC3D06">
        <w:t xml:space="preserve">eb </w:t>
      </w:r>
      <w:r w:rsidRPr="00DC1D58">
        <w:t xml:space="preserve">là khách hàng đang quan tâm đến các bộ phim mới nhất và muốn tìm kiếm thông tin về các rạp chiếu phim của hệ thống </w:t>
      </w:r>
      <w:r w:rsidR="00AC3D06">
        <w:t>rạp</w:t>
      </w:r>
      <w:r w:rsidRPr="00DC1D58">
        <w:t>. Ngoài ra, đối tượng cũng bao gồm những người muốn đặt vé hoặc mua vé trực tuyến để tiết kiệm thời gian và tránh tình trạng hết vé khi đến rạp xem phim. Đối tượng khác là nhân viên quản lý của hệ thống, bao gồm quản lý rạp chiếu phim, quản lý đặt vé và các công việc liên quan đến bán vé trực tuyến.</w:t>
      </w:r>
      <w:r w:rsidR="00453AB1">
        <w:br w:type="page"/>
      </w:r>
    </w:p>
    <w:p w14:paraId="14AE6A3F" w14:textId="77777777" w:rsidR="007B1A23" w:rsidRPr="004A7C39" w:rsidRDefault="00453AB1" w:rsidP="000F54FB">
      <w:pPr>
        <w:pStyle w:val="Chng"/>
      </w:pPr>
      <w:bookmarkStart w:id="15" w:name="_Toc133099156"/>
      <w:r w:rsidRPr="004A7C39">
        <w:lastRenderedPageBreak/>
        <w:t>CHƯƠNG 2</w:t>
      </w:r>
      <w:r w:rsidR="00024496">
        <w:t xml:space="preserve"> – </w:t>
      </w:r>
      <w:r w:rsidR="000F54FB">
        <w:t>Cơ sở lý thuyết</w:t>
      </w:r>
      <w:bookmarkEnd w:id="15"/>
    </w:p>
    <w:p w14:paraId="022EAB3D" w14:textId="77777777" w:rsidR="00024496" w:rsidRDefault="000F54FB" w:rsidP="000F54FB">
      <w:pPr>
        <w:pStyle w:val="Tiumccp1"/>
      </w:pPr>
      <w:bookmarkStart w:id="16" w:name="_Toc133099157"/>
      <w:r>
        <w:t>2</w:t>
      </w:r>
      <w:r w:rsidR="00024496" w:rsidRPr="000F54FB">
        <w:t xml:space="preserve">.1 </w:t>
      </w:r>
      <w:r>
        <w:t>Giới thiệu về website</w:t>
      </w:r>
      <w:bookmarkEnd w:id="16"/>
    </w:p>
    <w:p w14:paraId="536BE70D" w14:textId="77777777" w:rsidR="000F54FB" w:rsidRDefault="000F54FB" w:rsidP="000F54FB">
      <w:pPr>
        <w:pStyle w:val="Nidungvnbn"/>
      </w:pPr>
      <w:r>
        <w:t>Website hay trang web là một tài liệu trên World Wide Web (WWW) được thiết kế để được truy cập thông qua mạng internet. Nó bao gồm một tập hợp các trang web liên kết với nhau và thường bao gồm các thông tin, hình ảnh, video, âm thanh, và các chức năng tương tác khác.</w:t>
      </w:r>
    </w:p>
    <w:p w14:paraId="6D8BB7C9" w14:textId="77777777" w:rsidR="000F54FB" w:rsidRPr="000F54FB" w:rsidRDefault="000F54FB" w:rsidP="000F54FB">
      <w:pPr>
        <w:pStyle w:val="Nidungvnbn"/>
      </w:pPr>
      <w:r>
        <w:t>Mỗi trang web có một địa chỉ duy nhất được gọi là URL (Uniform Resource Locator) để người dùng có thể truy cập trang đó thông qua trình duyệt web của họ. Trang web có thể được sử dụng để cung cấp thông tin, quảng cáo, bán hàng trực tuyến, giao tiếp trực tuyến, truyền tải nội dung, chia sẻ thông tin và thực hiện nhiều chức năng khác tùy thuộc vào mục đích của trang web đó.</w:t>
      </w:r>
    </w:p>
    <w:p w14:paraId="2416979A" w14:textId="77777777" w:rsidR="00CE5555" w:rsidRDefault="000F54FB" w:rsidP="00CE5555">
      <w:pPr>
        <w:pStyle w:val="Tiumccp1"/>
      </w:pPr>
      <w:bookmarkStart w:id="17" w:name="_Toc133099158"/>
      <w:r>
        <w:t>2</w:t>
      </w:r>
      <w:r w:rsidR="00CE5555">
        <w:t xml:space="preserve">.2 </w:t>
      </w:r>
      <w:r>
        <w:t>Ngôn ngữ xây dựng website</w:t>
      </w:r>
      <w:bookmarkEnd w:id="17"/>
    </w:p>
    <w:p w14:paraId="11C2B2E9" w14:textId="77777777" w:rsidR="000F54FB" w:rsidRDefault="000F54FB" w:rsidP="000F54FB">
      <w:pPr>
        <w:pStyle w:val="Tiumccp2"/>
      </w:pPr>
      <w:bookmarkStart w:id="18" w:name="_Toc133099159"/>
      <w:r>
        <w:t>2.2.1 PHP</w:t>
      </w:r>
      <w:bookmarkEnd w:id="18"/>
    </w:p>
    <w:p w14:paraId="75563E74" w14:textId="77777777" w:rsidR="00AC3D06" w:rsidRPr="00AC3D06" w:rsidRDefault="00AC3D06" w:rsidP="007348D8">
      <w:pPr>
        <w:pStyle w:val="Nidungvnbn"/>
        <w:numPr>
          <w:ilvl w:val="0"/>
          <w:numId w:val="9"/>
        </w:numPr>
        <w:rPr>
          <w:i/>
        </w:rPr>
      </w:pPr>
      <w:r w:rsidRPr="00AC3D06">
        <w:rPr>
          <w:i/>
        </w:rPr>
        <w:t>PHP là gì?</w:t>
      </w:r>
    </w:p>
    <w:p w14:paraId="08A6CF9F" w14:textId="77777777" w:rsidR="00AC3D06" w:rsidRPr="00E00E18" w:rsidRDefault="00AC3D06" w:rsidP="007348D8">
      <w:pPr>
        <w:pStyle w:val="Nidungvnbn"/>
        <w:numPr>
          <w:ilvl w:val="0"/>
          <w:numId w:val="13"/>
        </w:numPr>
      </w:pPr>
      <w:r w:rsidRPr="00E00E18">
        <w:t>PHP là từ viết tắt của "PHP: Hypertext Preprocessor", có nghĩa là một công cụ xử lý mã nguồn mở được sử dụng để tạo các trang web động.</w:t>
      </w:r>
    </w:p>
    <w:p w14:paraId="0277B466" w14:textId="77777777" w:rsidR="00AC3D06" w:rsidRPr="00E00E18" w:rsidRDefault="00AC3D06" w:rsidP="007348D8">
      <w:pPr>
        <w:pStyle w:val="Nidungvnbn"/>
        <w:numPr>
          <w:ilvl w:val="0"/>
          <w:numId w:val="13"/>
        </w:numPr>
      </w:pPr>
      <w:r w:rsidRPr="00E00E18">
        <w:t>PHP là một ngôn ngữ lập trình phổ biến, được sử dụng rộng rãi trên toàn thế giới.</w:t>
      </w:r>
    </w:p>
    <w:p w14:paraId="455051EB" w14:textId="77777777" w:rsidR="00AC3D06" w:rsidRPr="00E00E18" w:rsidRDefault="00AC3D06" w:rsidP="007348D8">
      <w:pPr>
        <w:pStyle w:val="Nidungvnbn"/>
        <w:numPr>
          <w:ilvl w:val="0"/>
          <w:numId w:val="13"/>
        </w:numPr>
      </w:pPr>
      <w:r w:rsidRPr="00E00E18">
        <w:t>Các tập lệnh PHP được thực thi trên máy chủ (server-side), nghĩa là mã PHP được xử lý trên máy chủ trước khi trang web được truyền tải đến người dùng.</w:t>
      </w:r>
    </w:p>
    <w:p w14:paraId="35638C4D" w14:textId="77777777" w:rsidR="00AC3D06" w:rsidRPr="008B60DA" w:rsidRDefault="00AC3D06" w:rsidP="007348D8">
      <w:pPr>
        <w:pStyle w:val="Nidungvnbn"/>
        <w:numPr>
          <w:ilvl w:val="0"/>
          <w:numId w:val="13"/>
        </w:numPr>
      </w:pPr>
      <w:r w:rsidRPr="00E00E18">
        <w:t>PHP là một phần mềm mã nguồn mở và miễn phí để tải về và sử dụng, điều này rất thuận tiện cho các nhà phát triển để tạo ra các trang web động một cách nhanh chóng và hiệu quả.</w:t>
      </w:r>
    </w:p>
    <w:p w14:paraId="470A2DFB" w14:textId="77777777" w:rsidR="00AC3D06" w:rsidRPr="00AC3D06" w:rsidRDefault="00AC3D06" w:rsidP="007348D8">
      <w:pPr>
        <w:pStyle w:val="Nidungvnbn"/>
        <w:numPr>
          <w:ilvl w:val="0"/>
          <w:numId w:val="9"/>
        </w:numPr>
        <w:rPr>
          <w:i/>
        </w:rPr>
      </w:pPr>
      <w:r w:rsidRPr="00AC3D06">
        <w:rPr>
          <w:i/>
        </w:rPr>
        <w:t>File PHP là gì?</w:t>
      </w:r>
    </w:p>
    <w:p w14:paraId="6C92BF03" w14:textId="77777777" w:rsidR="00AC3D06" w:rsidRPr="00D802D5" w:rsidRDefault="00AC3D06" w:rsidP="007348D8">
      <w:pPr>
        <w:pStyle w:val="Nidungvnbn"/>
        <w:numPr>
          <w:ilvl w:val="0"/>
          <w:numId w:val="12"/>
        </w:numPr>
      </w:pPr>
      <w:r w:rsidRPr="00D802D5">
        <w:t>Các tệp PHP là các tệp văn bản đơn giản mà có thể chứa nhiều loại mã, bao gồm mã văn bản, HTML, CSS, JavaScript và mã PHP. Mã PHP có thể được nhúng vào các trang web và được sử dụng để tạo ra các ứng dụng web động.</w:t>
      </w:r>
    </w:p>
    <w:p w14:paraId="54B6C535" w14:textId="77777777" w:rsidR="00AC3D06" w:rsidRPr="00D802D5" w:rsidRDefault="00AC3D06" w:rsidP="007348D8">
      <w:pPr>
        <w:pStyle w:val="Nidungvnbn"/>
        <w:numPr>
          <w:ilvl w:val="0"/>
          <w:numId w:val="12"/>
        </w:numPr>
      </w:pPr>
      <w:r w:rsidRPr="00D802D5">
        <w:lastRenderedPageBreak/>
        <w:t>Khi trang web yêu cầu một tệp PHP, máy chủ sẽ lấy mã PHP từ tệp đó và thực thi nó. Kết quả của mã PHP sẽ được trả về trình duyệt của người dùng dưới dạng HTML thuần túy. Điều này có nghĩa là người dùng sẽ không thấy bất kỳ mã PHP nào trên trang web của họ, chỉ có HTML và các thành phần web khác.</w:t>
      </w:r>
    </w:p>
    <w:p w14:paraId="02B86A7C" w14:textId="77777777" w:rsidR="00AC3D06" w:rsidRPr="00D802D5" w:rsidRDefault="00AC3D06" w:rsidP="007348D8">
      <w:pPr>
        <w:pStyle w:val="Nidungvnbn"/>
        <w:numPr>
          <w:ilvl w:val="0"/>
          <w:numId w:val="12"/>
        </w:numPr>
      </w:pPr>
      <w:r w:rsidRPr="00D802D5">
        <w:t>Phần mở rộng của tệp PHP là ".php". Khi tệp được lưu với phần mở rộng này, máy chủ sẽ hiểu rằng đó là một tệp PHP và sẽ xử lý mã trong đó để tạo ra trang web động.</w:t>
      </w:r>
    </w:p>
    <w:p w14:paraId="77D9BD8F" w14:textId="77777777" w:rsidR="00AC3D06" w:rsidRPr="00AC3D06" w:rsidRDefault="00AC3D06" w:rsidP="007348D8">
      <w:pPr>
        <w:pStyle w:val="Nidungvnbn"/>
        <w:numPr>
          <w:ilvl w:val="0"/>
          <w:numId w:val="9"/>
        </w:numPr>
        <w:rPr>
          <w:i/>
        </w:rPr>
      </w:pPr>
      <w:r w:rsidRPr="00AC3D06">
        <w:rPr>
          <w:i/>
        </w:rPr>
        <w:t>PHP có thể làm gì?</w:t>
      </w:r>
    </w:p>
    <w:p w14:paraId="7749FEB9" w14:textId="77777777" w:rsidR="00AC3D06" w:rsidRPr="0038383A" w:rsidRDefault="00AC3D06" w:rsidP="007348D8">
      <w:pPr>
        <w:pStyle w:val="Nidungvnbn"/>
        <w:numPr>
          <w:ilvl w:val="0"/>
          <w:numId w:val="11"/>
        </w:numPr>
      </w:pPr>
      <w:r w:rsidRPr="0038383A">
        <w:t>PHP có thể tạo nội dung trang web động: PHP có thể tạo ra các trang web động, tức là trang web có nội dung thay đổi theo dữ liệu đầu vào. Điều này giúp cho việc xây dựng trang web linh hoạt và đa dạng hơn.</w:t>
      </w:r>
    </w:p>
    <w:p w14:paraId="6CBE0600" w14:textId="77777777" w:rsidR="00AC3D06" w:rsidRPr="0038383A" w:rsidRDefault="00AC3D06" w:rsidP="007348D8">
      <w:pPr>
        <w:pStyle w:val="Nidungvnbn"/>
        <w:numPr>
          <w:ilvl w:val="0"/>
          <w:numId w:val="11"/>
        </w:numPr>
      </w:pPr>
      <w:r w:rsidRPr="0038383A">
        <w:t>PHP có thể thao tác với các tệp trên máy chủ: PHP có khả năng tạo, mở, đọc, ghi, xóa và đóng các tệp trên máy chủ. Điều này cho phép PHP thao tác với các tệp tin và cơ sở dữ liệu để tạo ra nội dung động cho trang web.</w:t>
      </w:r>
    </w:p>
    <w:p w14:paraId="50F92583" w14:textId="77777777" w:rsidR="00AC3D06" w:rsidRPr="0038383A" w:rsidRDefault="00AC3D06" w:rsidP="007348D8">
      <w:pPr>
        <w:pStyle w:val="Nidungvnbn"/>
        <w:numPr>
          <w:ilvl w:val="0"/>
          <w:numId w:val="11"/>
        </w:numPr>
      </w:pPr>
      <w:r w:rsidRPr="0038383A">
        <w:t>PHP có thể thu thập dữ liệu từ biểu mẫu: PHP có khả năng thu thập dữ liệu từ biểu mẫu được đệ trình trên trang web. Điều này cho phép các trang web sử dụng biểu mẫu để thu thập thông tin từ người dùng.</w:t>
      </w:r>
    </w:p>
    <w:p w14:paraId="0120E1A5" w14:textId="77777777" w:rsidR="00AC3D06" w:rsidRPr="0038383A" w:rsidRDefault="00AC3D06" w:rsidP="007348D8">
      <w:pPr>
        <w:pStyle w:val="Nidungvnbn"/>
        <w:numPr>
          <w:ilvl w:val="0"/>
          <w:numId w:val="11"/>
        </w:numPr>
      </w:pPr>
      <w:r w:rsidRPr="0038383A">
        <w:t>PHP có thể gửi và nhận cookie: PHP có thể tạo và nhận cookie để lưu trữ thông tin đăng nhập và nhận diện người dùng.</w:t>
      </w:r>
    </w:p>
    <w:p w14:paraId="657D1C41" w14:textId="77777777" w:rsidR="00AC3D06" w:rsidRPr="0038383A" w:rsidRDefault="00AC3D06" w:rsidP="007348D8">
      <w:pPr>
        <w:pStyle w:val="Nidungvnbn"/>
        <w:numPr>
          <w:ilvl w:val="0"/>
          <w:numId w:val="11"/>
        </w:numPr>
      </w:pPr>
      <w:r w:rsidRPr="0038383A">
        <w:t>PHP có thể thêm, xóa và sửa đổi dữ liệu trong cơ sở dữ liệu: PHP có khả năng thao tác với cơ sở dữ liệu để thêm, xóa và sửa đổi dữ liệu. Điều này cho phép các trang web lưu trữ và truy xuất dữ liệu từ cơ sở dữ liệu.</w:t>
      </w:r>
    </w:p>
    <w:p w14:paraId="0BB1D4FD" w14:textId="77777777" w:rsidR="00AC3D06" w:rsidRPr="0038383A" w:rsidRDefault="00AC3D06" w:rsidP="007348D8">
      <w:pPr>
        <w:pStyle w:val="Nidungvnbn"/>
        <w:numPr>
          <w:ilvl w:val="0"/>
          <w:numId w:val="11"/>
        </w:numPr>
      </w:pPr>
      <w:r w:rsidRPr="0038383A">
        <w:t>PHP có thể điều khiển quyền truy cập của người dùng: PHP có thể kiểm soát quyền truy cập của người dùng đến các trang web và các chức năng trên trang web. Điều này cho phép các trang web giới hạn truy cập vào các phần của trang web hoặc các chức năng chỉ được sử dụng bởi những người dùng đăng nhập.</w:t>
      </w:r>
    </w:p>
    <w:p w14:paraId="4044B804" w14:textId="77777777" w:rsidR="00AC3D06" w:rsidRPr="0038383A" w:rsidRDefault="00AC3D06" w:rsidP="007348D8">
      <w:pPr>
        <w:pStyle w:val="Nidungvnbn"/>
        <w:numPr>
          <w:ilvl w:val="0"/>
          <w:numId w:val="11"/>
        </w:numPr>
      </w:pPr>
      <w:r w:rsidRPr="0038383A">
        <w:lastRenderedPageBreak/>
        <w:t>PHP có thể mã hóa dữ liệu: PHP có thể mã hóa dữ liệu để bảo mật thông tin của người dùng trên trang web.</w:t>
      </w:r>
    </w:p>
    <w:p w14:paraId="27543D95" w14:textId="77777777" w:rsidR="00AC3D06" w:rsidRPr="0038383A" w:rsidRDefault="00AC3D06" w:rsidP="007348D8">
      <w:pPr>
        <w:pStyle w:val="Nidungvnbn"/>
        <w:numPr>
          <w:ilvl w:val="0"/>
          <w:numId w:val="11"/>
        </w:numPr>
      </w:pPr>
      <w:r w:rsidRPr="0038383A">
        <w:t>PHP có thể tạo ra các tệp không phải là HTML: PHP không giới hạn trong việc tạo ra các tệp HTML mà còn có thể tạo ra các tệp hình ảnh hoặc tệp PDF. PHP cũng có thể tạo ra các tệp văn bản khác như XHTML hoặc XML.</w:t>
      </w:r>
    </w:p>
    <w:p w14:paraId="65CB4595" w14:textId="77777777" w:rsidR="00AC3D06" w:rsidRPr="00AC3D06" w:rsidRDefault="00AC3D06" w:rsidP="007348D8">
      <w:pPr>
        <w:pStyle w:val="Nidungvnbn"/>
        <w:numPr>
          <w:ilvl w:val="0"/>
          <w:numId w:val="9"/>
        </w:numPr>
        <w:rPr>
          <w:i/>
        </w:rPr>
      </w:pPr>
      <w:r w:rsidRPr="00AC3D06">
        <w:rPr>
          <w:i/>
        </w:rPr>
        <w:t>Tại sao lại chọn PHP?</w:t>
      </w:r>
    </w:p>
    <w:p w14:paraId="423957C5" w14:textId="77777777" w:rsidR="00AC3D06" w:rsidRPr="00652497" w:rsidRDefault="00AC3D06" w:rsidP="007348D8">
      <w:pPr>
        <w:pStyle w:val="Nidungvnbn"/>
        <w:numPr>
          <w:ilvl w:val="0"/>
          <w:numId w:val="10"/>
        </w:numPr>
      </w:pPr>
      <w:r w:rsidRPr="00652497">
        <w:t>PHP có thể chạy trên nhiều nền tảng khác nhau (Windows, Linux, Unix, Mac OS X, vv.), do đó nó rất linh hoạt và dễ dàng triển khai trên các máy chủ khác nhau.</w:t>
      </w:r>
    </w:p>
    <w:p w14:paraId="2CE8F6F6" w14:textId="77777777" w:rsidR="00AC3D06" w:rsidRPr="00652497" w:rsidRDefault="00AC3D06" w:rsidP="007348D8">
      <w:pPr>
        <w:pStyle w:val="Nidungvnbn"/>
        <w:numPr>
          <w:ilvl w:val="0"/>
          <w:numId w:val="10"/>
        </w:numPr>
      </w:pPr>
      <w:r w:rsidRPr="00652497">
        <w:t>PHP tương thích với hầu hết các máy chủ được sử dụng hiện nay (Apache, IIS, vv.), vì vậy bạn không cần phải thay đổi máy chủ hoặc hệ thống của mình khi sử dụng PHP.</w:t>
      </w:r>
    </w:p>
    <w:p w14:paraId="0056FF68" w14:textId="77777777" w:rsidR="00AC3D06" w:rsidRPr="00652497" w:rsidRDefault="00AC3D06" w:rsidP="007348D8">
      <w:pPr>
        <w:pStyle w:val="Nidungvnbn"/>
        <w:numPr>
          <w:ilvl w:val="0"/>
          <w:numId w:val="10"/>
        </w:numPr>
      </w:pPr>
      <w:r w:rsidRPr="00652497">
        <w:t>PHP hỗ trợ một loạt các cơ sở dữ liệu, bao gồm MySQL, Oracle, PostgreSQL, Microsoft SQL Server và nhiều hơn nữa.</w:t>
      </w:r>
    </w:p>
    <w:p w14:paraId="2490E990" w14:textId="77777777" w:rsidR="00AC3D06" w:rsidRPr="00652497" w:rsidRDefault="00AC3D06" w:rsidP="007348D8">
      <w:pPr>
        <w:pStyle w:val="Nidungvnbn"/>
        <w:numPr>
          <w:ilvl w:val="0"/>
          <w:numId w:val="10"/>
        </w:numPr>
      </w:pPr>
      <w:r w:rsidRPr="00652497">
        <w:t>PHP miễn phí. Bạn có thể tải nó về từ trang web chính thức của PHP: www.php.net.</w:t>
      </w:r>
    </w:p>
    <w:p w14:paraId="665CF64E" w14:textId="77777777" w:rsidR="00AC3D06" w:rsidRDefault="00AC3D06" w:rsidP="007348D8">
      <w:pPr>
        <w:pStyle w:val="Nidungvnbn"/>
        <w:numPr>
          <w:ilvl w:val="0"/>
          <w:numId w:val="10"/>
        </w:numPr>
      </w:pPr>
      <w:r w:rsidRPr="00652497">
        <w:t>PHP dễ học và chạy hiệu quả trên máy chủ.</w:t>
      </w:r>
    </w:p>
    <w:p w14:paraId="1761F105" w14:textId="77777777" w:rsidR="00AC3D06" w:rsidRPr="0064189C" w:rsidRDefault="00AC3D06" w:rsidP="00AC3D06">
      <w:pPr>
        <w:pStyle w:val="Tiumccp2"/>
      </w:pPr>
      <w:bookmarkStart w:id="19" w:name="_Toc133099160"/>
      <w:r>
        <w:t xml:space="preserve">2.2.2 </w:t>
      </w:r>
      <w:r w:rsidRPr="0064189C">
        <w:t xml:space="preserve"> </w:t>
      </w:r>
      <w:r>
        <w:t>HTML</w:t>
      </w:r>
      <w:bookmarkEnd w:id="19"/>
    </w:p>
    <w:p w14:paraId="236808C3" w14:textId="77777777" w:rsidR="00AC3D06" w:rsidRPr="00AC3D06" w:rsidRDefault="00AC3D06" w:rsidP="007348D8">
      <w:pPr>
        <w:pStyle w:val="Nidungvnbn"/>
        <w:numPr>
          <w:ilvl w:val="0"/>
          <w:numId w:val="15"/>
        </w:numPr>
        <w:rPr>
          <w:i/>
        </w:rPr>
      </w:pPr>
      <w:r w:rsidRPr="00AC3D06">
        <w:rPr>
          <w:i/>
        </w:rPr>
        <w:t>HTML là gì?</w:t>
      </w:r>
    </w:p>
    <w:p w14:paraId="6924E04D" w14:textId="77777777" w:rsidR="00AC3D06" w:rsidRPr="00D44D3A" w:rsidRDefault="00AC3D06" w:rsidP="007348D8">
      <w:pPr>
        <w:pStyle w:val="Nidungvnbn"/>
        <w:numPr>
          <w:ilvl w:val="0"/>
          <w:numId w:val="14"/>
        </w:numPr>
      </w:pPr>
      <w:r w:rsidRPr="00D44D3A">
        <w:t>HTML là viết tắt của "Hyper Text Markup Language" (Ngôn ngữ đánh dấu siêu văn bản): HTML là một ngôn ngữ đánh dấu được sử dụng để tạo các trang web.</w:t>
      </w:r>
    </w:p>
    <w:p w14:paraId="46BDE468" w14:textId="77777777" w:rsidR="00AC3D06" w:rsidRPr="00D44D3A" w:rsidRDefault="00AC3D06" w:rsidP="007348D8">
      <w:pPr>
        <w:pStyle w:val="Nidungvnbn"/>
        <w:numPr>
          <w:ilvl w:val="0"/>
          <w:numId w:val="14"/>
        </w:numPr>
      </w:pPr>
      <w:r w:rsidRPr="00D44D3A">
        <w:t>HTML là ngôn ngữ đánh dấu tiêu chuẩn để tạo ra các trang web: Đây là một ngôn ngữ đánh dấu được sử dụng phổ biến để tạo ra các trang web, nó được hỗ trợ bởi hầu hết các trình duyệt web hiện nay.</w:t>
      </w:r>
    </w:p>
    <w:p w14:paraId="7DF03BF9" w14:textId="77777777" w:rsidR="00AC3D06" w:rsidRPr="00D44D3A" w:rsidRDefault="00AC3D06" w:rsidP="007348D8">
      <w:pPr>
        <w:pStyle w:val="Nidungvnbn"/>
        <w:numPr>
          <w:ilvl w:val="0"/>
          <w:numId w:val="14"/>
        </w:numPr>
      </w:pPr>
      <w:r w:rsidRPr="00D44D3A">
        <w:t>HTML mô tả cấu trúc của một trang web: HTML được sử dụng để xác định cấu trúc của trang web, bao gồm các phần tử như tiêu đề, đoạn văn bản, hình ảnh, liên kết và các phần tử khác.</w:t>
      </w:r>
    </w:p>
    <w:p w14:paraId="0439C9A1" w14:textId="77777777" w:rsidR="00AC3D06" w:rsidRPr="00D44D3A" w:rsidRDefault="00AC3D06" w:rsidP="007348D8">
      <w:pPr>
        <w:pStyle w:val="Nidungvnbn"/>
        <w:numPr>
          <w:ilvl w:val="0"/>
          <w:numId w:val="14"/>
        </w:numPr>
      </w:pPr>
      <w:r w:rsidRPr="00D44D3A">
        <w:lastRenderedPageBreak/>
        <w:t>HTML bao gồm một chuỗi các phần tử: HTML được cấu thành từ một chuỗi các phần tử được sử dụng để định dạng và hiển thị nội dung trên trang web.</w:t>
      </w:r>
    </w:p>
    <w:p w14:paraId="37F8D6DE" w14:textId="77777777" w:rsidR="00AC3D06" w:rsidRDefault="00AC3D06" w:rsidP="007348D8">
      <w:pPr>
        <w:pStyle w:val="Nidungvnbn"/>
        <w:numPr>
          <w:ilvl w:val="0"/>
          <w:numId w:val="14"/>
        </w:numPr>
      </w:pPr>
      <w:r w:rsidRPr="00D44D3A">
        <w:t>Các phần tử HTML cho trình duyệt biết cách hiển thị nội dung của trang web, như là "đây là tiêu đề", "đây là đoạn văn bản", "đây là liên kết",</w:t>
      </w:r>
      <w:r>
        <w:t>..</w:t>
      </w:r>
      <w:r w:rsidRPr="00D44D3A">
        <w:t>.: Các phần tử HTML có thể được sử dụng để định dạng và hiển thị nội dung trên trang web. Chúng được sử dụng để cho trình duyệt biết cách hiển thị nội dung của trang web, bao gồm các tiêu đề, đoạn văn bản, hình ảnh, liên kết và các phần tử khác.</w:t>
      </w:r>
    </w:p>
    <w:p w14:paraId="6057D106" w14:textId="35B6403F" w:rsidR="00AC3D06" w:rsidRDefault="00AA4972" w:rsidP="007348D8">
      <w:pPr>
        <w:pStyle w:val="Nidungvnbn"/>
        <w:numPr>
          <w:ilvl w:val="0"/>
          <w:numId w:val="15"/>
        </w:numPr>
        <w:rPr>
          <w:i/>
        </w:rPr>
      </w:pPr>
      <w:r>
        <w:rPr>
          <w:i/>
        </w:rPr>
        <w:t>Tại sao lại chọn HTML?</w:t>
      </w:r>
    </w:p>
    <w:p w14:paraId="32327EBB" w14:textId="152B3B17" w:rsidR="00A90D9E" w:rsidRPr="00A90D9E" w:rsidRDefault="00A90D9E" w:rsidP="00A90D9E">
      <w:pPr>
        <w:pStyle w:val="Nidungvnbn"/>
        <w:numPr>
          <w:ilvl w:val="0"/>
          <w:numId w:val="36"/>
        </w:numPr>
      </w:pPr>
      <w:r w:rsidRPr="00A90D9E">
        <w:t>Sự phổ biến: HTML được sử dụng rộng rãi trên toàn thế giới và được hỗ trợ bởi hầu hết các trình duyệt web.</w:t>
      </w:r>
    </w:p>
    <w:p w14:paraId="39F9CEEF" w14:textId="3686943C" w:rsidR="00A90D9E" w:rsidRPr="00A90D9E" w:rsidRDefault="00A90D9E" w:rsidP="00A90D9E">
      <w:pPr>
        <w:pStyle w:val="Nidungvnbn"/>
        <w:numPr>
          <w:ilvl w:val="0"/>
          <w:numId w:val="36"/>
        </w:numPr>
      </w:pPr>
      <w:r w:rsidRPr="00A90D9E">
        <w:t>Dễ học: HTML là một ngôn ngữ đơn giản và dễ học. Bất kỳ ai đều có thể học cách sử dụng HTML để tạo các trang web đơn giản.</w:t>
      </w:r>
    </w:p>
    <w:p w14:paraId="5862D5C6" w14:textId="63F18215" w:rsidR="00A90D9E" w:rsidRPr="00A90D9E" w:rsidRDefault="00A90D9E" w:rsidP="00A90D9E">
      <w:pPr>
        <w:pStyle w:val="Nidungvnbn"/>
        <w:numPr>
          <w:ilvl w:val="0"/>
          <w:numId w:val="36"/>
        </w:numPr>
      </w:pPr>
      <w:r w:rsidRPr="00A90D9E">
        <w:t>Linh hoạt: HTML cho phép bạn tạo ra các trang web tùy chỉnh với các tính năng khác nhau, bao gồm các hình ảnh, video, âm thanh và các thành phần tương tác.</w:t>
      </w:r>
    </w:p>
    <w:p w14:paraId="148D7EB4" w14:textId="431859FD" w:rsidR="00A90D9E" w:rsidRPr="00A90D9E" w:rsidRDefault="00A90D9E" w:rsidP="00A90D9E">
      <w:pPr>
        <w:pStyle w:val="Nidungvnbn"/>
        <w:numPr>
          <w:ilvl w:val="0"/>
          <w:numId w:val="36"/>
        </w:numPr>
      </w:pPr>
      <w:r w:rsidRPr="00A90D9E">
        <w:t>Tương thích với các công nghệ khác: HTML có thể được kết hợp với các ngôn ngữ khác như CSS và JavaScript để tạo ra các trang web động và tương tác cao.</w:t>
      </w:r>
    </w:p>
    <w:p w14:paraId="3A39D762" w14:textId="134271F8" w:rsidR="00AA4972" w:rsidRPr="00AC3D06" w:rsidRDefault="00A90D9E" w:rsidP="00A90D9E">
      <w:pPr>
        <w:pStyle w:val="Nidungvnbn"/>
      </w:pPr>
      <w:r w:rsidRPr="00A90D9E">
        <w:t>Tóm lại, HTML là một công nghệ quan trọng trong việc tạo và phát triển các trang web, và nó được sử dụng rộng rãi vì tính linh hoạt, dễ học và tính tương thích với các công nghệ khác.</w:t>
      </w:r>
    </w:p>
    <w:p w14:paraId="3986B36E" w14:textId="77777777" w:rsidR="00AC3D06" w:rsidRPr="0064189C" w:rsidRDefault="00CE056A" w:rsidP="00AC3D06">
      <w:pPr>
        <w:pStyle w:val="Tiumccp2"/>
      </w:pPr>
      <w:bookmarkStart w:id="20" w:name="_Toc133099161"/>
      <w:r>
        <w:t>2.2.3</w:t>
      </w:r>
      <w:r w:rsidR="00AC3D06">
        <w:t xml:space="preserve"> </w:t>
      </w:r>
      <w:r w:rsidR="00AC3D06" w:rsidRPr="0064189C">
        <w:t xml:space="preserve"> </w:t>
      </w:r>
      <w:r w:rsidR="00AC3D06">
        <w:t>CSS</w:t>
      </w:r>
      <w:bookmarkEnd w:id="20"/>
    </w:p>
    <w:p w14:paraId="7F9E451E" w14:textId="77777777" w:rsidR="00AC3D06" w:rsidRPr="00AC3D06" w:rsidRDefault="00AC3D06" w:rsidP="007348D8">
      <w:pPr>
        <w:pStyle w:val="Nidungvnbn"/>
        <w:numPr>
          <w:ilvl w:val="0"/>
          <w:numId w:val="18"/>
        </w:numPr>
        <w:rPr>
          <w:i/>
        </w:rPr>
      </w:pPr>
      <w:r>
        <w:rPr>
          <w:i/>
        </w:rPr>
        <w:t>CSS</w:t>
      </w:r>
      <w:r w:rsidRPr="00AC3D06">
        <w:rPr>
          <w:i/>
        </w:rPr>
        <w:t xml:space="preserve"> là gì?</w:t>
      </w:r>
    </w:p>
    <w:p w14:paraId="75CE9F02" w14:textId="77777777" w:rsidR="00AC3D06" w:rsidRDefault="00AC3D06" w:rsidP="007348D8">
      <w:pPr>
        <w:pStyle w:val="Nidungvnbn"/>
        <w:numPr>
          <w:ilvl w:val="0"/>
          <w:numId w:val="17"/>
        </w:numPr>
      </w:pPr>
      <w:r>
        <w:t>CSS là viết tắt của Cascading Style Sheets, một ngôn ngữ định dạng được sử dụng để mô tả cách các phần tử HTML được hiển thị trên màn hình, giấy hoặc phương tiện khác.</w:t>
      </w:r>
    </w:p>
    <w:p w14:paraId="12B70D89" w14:textId="77777777" w:rsidR="00AC3D06" w:rsidRDefault="00AC3D06" w:rsidP="007348D8">
      <w:pPr>
        <w:pStyle w:val="Nidungvnbn"/>
        <w:numPr>
          <w:ilvl w:val="0"/>
          <w:numId w:val="17"/>
        </w:numPr>
      </w:pPr>
      <w:r>
        <w:t>CSS cho phép kiểm soát bố cục của nhiều trang web cùng một lúc và tiết kiệm rất nhiều công việc. Ví dụ, thay vì phải sửa đổi từng trang web riêng lẻ, bạn có thể sử dụng một tệp CSS để điều chỉnh các thuộc tính của nhiều trang web cùng một lúc.</w:t>
      </w:r>
    </w:p>
    <w:p w14:paraId="138EF359" w14:textId="77777777" w:rsidR="00AC3D06" w:rsidRDefault="00AC3D06" w:rsidP="007348D8">
      <w:pPr>
        <w:pStyle w:val="Nidungvnbn"/>
        <w:numPr>
          <w:ilvl w:val="0"/>
          <w:numId w:val="17"/>
        </w:numPr>
      </w:pPr>
      <w:r>
        <w:lastRenderedPageBreak/>
        <w:t>Các biểu định kiểu bên ngoài được lưu trữ trong các tệp CSS. Điều này cho phép bạn thay đổi giao diện của trang web chỉ bằng cách chỉnh sửa các tệp CSS, mà không cần thay đổi các tệp HTML.</w:t>
      </w:r>
    </w:p>
    <w:p w14:paraId="6E1A681C" w14:textId="77777777" w:rsidR="00AC3D06" w:rsidRPr="00AC3D06" w:rsidRDefault="00AC3D06" w:rsidP="007348D8">
      <w:pPr>
        <w:pStyle w:val="Nidungvnbn"/>
        <w:numPr>
          <w:ilvl w:val="0"/>
          <w:numId w:val="18"/>
        </w:numPr>
        <w:rPr>
          <w:i/>
        </w:rPr>
      </w:pPr>
      <w:r w:rsidRPr="00AC3D06">
        <w:rPr>
          <w:i/>
        </w:rPr>
        <w:t>Tại sao nên sử dụng CSS?</w:t>
      </w:r>
    </w:p>
    <w:p w14:paraId="0618DEA8" w14:textId="77777777" w:rsidR="00AC3D06" w:rsidRDefault="00AC3D06" w:rsidP="007348D8">
      <w:pPr>
        <w:pStyle w:val="Nidungvnbn"/>
        <w:numPr>
          <w:ilvl w:val="0"/>
          <w:numId w:val="19"/>
        </w:numPr>
      </w:pPr>
      <w:r>
        <w:t>Quản lý giao diện: CSS giúp bạn quản lý giao diện của trang web bằng cách tách biệt phần giao diện và phần nội dung. Điều này cho phép bạn thay đổi toàn bộ giao diện của trang web mà không làm ảnh hưởng đến nội dung.</w:t>
      </w:r>
    </w:p>
    <w:p w14:paraId="0322767A" w14:textId="77777777" w:rsidR="00AC3D06" w:rsidRDefault="00AC3D06" w:rsidP="007348D8">
      <w:pPr>
        <w:pStyle w:val="Nidungvnbn"/>
        <w:numPr>
          <w:ilvl w:val="0"/>
          <w:numId w:val="19"/>
        </w:numPr>
      </w:pPr>
      <w:r>
        <w:t>Tiết kiệm thời gian: Bằng cách sử dụng CSS, bạn có thể kiểm soát bố cục của nhiều trang web cùng một lúc. Nếu bạn muốn thay đổi giao diện của trang web, bạn chỉ cần chỉnh sửa một tệp CSS duy nhất thay vì phải thay đổi từng trang riêng lẻ.</w:t>
      </w:r>
    </w:p>
    <w:p w14:paraId="5C27D693" w14:textId="77777777" w:rsidR="00AC3D06" w:rsidRDefault="00AC3D06" w:rsidP="007348D8">
      <w:pPr>
        <w:pStyle w:val="Nidungvnbn"/>
        <w:numPr>
          <w:ilvl w:val="0"/>
          <w:numId w:val="19"/>
        </w:numPr>
      </w:pPr>
      <w:r>
        <w:t>Tăng tốc độ tải trang: Khi bạn sử dụng CSS để định dạng trang web, nó giúp giảm kích thước của tệp HTML và tăng tốc độ tải trang.</w:t>
      </w:r>
    </w:p>
    <w:p w14:paraId="7F5F9E57" w14:textId="77777777" w:rsidR="00AC3D06" w:rsidRDefault="00AC3D06" w:rsidP="007348D8">
      <w:pPr>
        <w:pStyle w:val="Nidungvnbn"/>
        <w:numPr>
          <w:ilvl w:val="0"/>
          <w:numId w:val="19"/>
        </w:numPr>
      </w:pPr>
      <w:r>
        <w:t>Kiểm soát đa dạng: CSS cho phép bạn kiểm soát đa dạng của phần tử HTML. Bạn có thể thay đổi màu sắc, kích thước, phông chữ, vị trí và hiệu ứng của các phần tử để đáp ứng yêu cầu thiết kế.</w:t>
      </w:r>
    </w:p>
    <w:p w14:paraId="124A77C1" w14:textId="77777777" w:rsidR="00AC3D06" w:rsidRDefault="00AC3D06" w:rsidP="007348D8">
      <w:pPr>
        <w:pStyle w:val="Nidungvnbn"/>
        <w:numPr>
          <w:ilvl w:val="0"/>
          <w:numId w:val="19"/>
        </w:numPr>
      </w:pPr>
      <w:r>
        <w:t>Dễ dàng bảo trì: Khi sử dụng CSS để định dạng trang web, bạn có thể dễ dàng bảo trì và quản lý trang web của mình. Nếu bạn muốn thay đổi giao diện của trang web, bạn chỉ cần sửa đổi các tệp CSS và không cần phải sửa đổi tất cả các trang web riêng lẻ..</w:t>
      </w:r>
    </w:p>
    <w:p w14:paraId="4DE0DC3D" w14:textId="77777777" w:rsidR="00AC3D06" w:rsidRPr="00AC3D06" w:rsidRDefault="00AC3D06" w:rsidP="007348D8">
      <w:pPr>
        <w:pStyle w:val="Nidungvnbn"/>
        <w:numPr>
          <w:ilvl w:val="0"/>
          <w:numId w:val="18"/>
        </w:numPr>
        <w:rPr>
          <w:i/>
        </w:rPr>
      </w:pPr>
      <w:r w:rsidRPr="00AC3D06">
        <w:rPr>
          <w:i/>
        </w:rPr>
        <w:t>Nhúng CSS vào một trang</w:t>
      </w:r>
      <w:r w:rsidRPr="00AC3D06">
        <w:rPr>
          <w:i/>
          <w:spacing w:val="-4"/>
        </w:rPr>
        <w:t xml:space="preserve"> </w:t>
      </w:r>
      <w:r w:rsidRPr="00AC3D06">
        <w:rPr>
          <w:i/>
        </w:rPr>
        <w:t>HTML</w:t>
      </w:r>
    </w:p>
    <w:p w14:paraId="466DE1AF" w14:textId="77777777" w:rsidR="00AC3D06" w:rsidRPr="003F2C4E" w:rsidRDefault="00AC3D06" w:rsidP="007348D8">
      <w:pPr>
        <w:pStyle w:val="Nidungvnbn"/>
        <w:numPr>
          <w:ilvl w:val="0"/>
          <w:numId w:val="22"/>
        </w:numPr>
      </w:pPr>
      <w:r w:rsidRPr="003F2C4E">
        <w:t>Internal</w:t>
      </w:r>
      <w:r w:rsidRPr="003F2C4E">
        <w:rPr>
          <w:spacing w:val="-4"/>
        </w:rPr>
        <w:t xml:space="preserve"> </w:t>
      </w:r>
      <w:r w:rsidRPr="003F2C4E">
        <w:t>CSS</w:t>
      </w:r>
    </w:p>
    <w:p w14:paraId="0077C208" w14:textId="77777777" w:rsidR="00AC3D06" w:rsidRPr="003F2C4E" w:rsidRDefault="00AC3D06" w:rsidP="007348D8">
      <w:pPr>
        <w:pStyle w:val="Nidungvnbn"/>
        <w:numPr>
          <w:ilvl w:val="0"/>
          <w:numId w:val="22"/>
        </w:numPr>
      </w:pPr>
      <w:r w:rsidRPr="003F2C4E">
        <w:t>External</w:t>
      </w:r>
      <w:r w:rsidRPr="003F2C4E">
        <w:rPr>
          <w:spacing w:val="-4"/>
        </w:rPr>
        <w:t xml:space="preserve"> </w:t>
      </w:r>
      <w:r w:rsidRPr="003F2C4E">
        <w:t>CSS</w:t>
      </w:r>
    </w:p>
    <w:p w14:paraId="0D5B5D03" w14:textId="77777777" w:rsidR="00AC3D06" w:rsidRPr="003F2C4E" w:rsidRDefault="00AC3D06" w:rsidP="007348D8">
      <w:pPr>
        <w:pStyle w:val="Nidungvnbn"/>
        <w:numPr>
          <w:ilvl w:val="0"/>
          <w:numId w:val="22"/>
        </w:numPr>
      </w:pPr>
      <w:r w:rsidRPr="003F2C4E">
        <w:t>Inline</w:t>
      </w:r>
      <w:r w:rsidRPr="003F2C4E">
        <w:rPr>
          <w:spacing w:val="-1"/>
        </w:rPr>
        <w:t xml:space="preserve"> </w:t>
      </w:r>
      <w:r w:rsidRPr="003F2C4E">
        <w:t>CSS</w:t>
      </w:r>
    </w:p>
    <w:p w14:paraId="050C0719" w14:textId="77777777" w:rsidR="00CE056A" w:rsidRDefault="00CE056A" w:rsidP="00CE056A">
      <w:pPr>
        <w:pStyle w:val="Tiumccp2"/>
      </w:pPr>
      <w:bookmarkStart w:id="21" w:name="_Toc133099162"/>
      <w:r>
        <w:t xml:space="preserve">2.2.4 </w:t>
      </w:r>
      <w:r w:rsidRPr="0064189C">
        <w:t xml:space="preserve"> </w:t>
      </w:r>
      <w:r>
        <w:t>Javascript</w:t>
      </w:r>
      <w:bookmarkEnd w:id="21"/>
    </w:p>
    <w:p w14:paraId="3979023E" w14:textId="77777777" w:rsidR="00CE056A" w:rsidRPr="00CE056A" w:rsidRDefault="00CE056A" w:rsidP="007348D8">
      <w:pPr>
        <w:pStyle w:val="Nidungvnbn"/>
        <w:numPr>
          <w:ilvl w:val="0"/>
          <w:numId w:val="20"/>
        </w:numPr>
        <w:rPr>
          <w:i/>
        </w:rPr>
      </w:pPr>
      <w:r w:rsidRPr="00CE056A">
        <w:rPr>
          <w:i/>
        </w:rPr>
        <w:t>Javascript là gì?</w:t>
      </w:r>
    </w:p>
    <w:p w14:paraId="7257D089" w14:textId="77777777" w:rsidR="00CE056A" w:rsidRPr="00513812" w:rsidRDefault="00CE056A" w:rsidP="007348D8">
      <w:pPr>
        <w:pStyle w:val="Nidungvnbn"/>
        <w:numPr>
          <w:ilvl w:val="0"/>
          <w:numId w:val="21"/>
        </w:numPr>
      </w:pPr>
      <w:r w:rsidRPr="00513812">
        <w:lastRenderedPageBreak/>
        <w:t xml:space="preserve">JavaScript là một ngôn ngữ lập trình thông dịch (interpreted programming language) thường được sử dụng để thêm các tính năng động cho trang web. Ban đầu được phát triển để tương tác với trang web theo cách động và liên tục phát triển để có thể thực hiện các chức năng phức tạp hơn, như xử lý dữ liệu, tương tác với người dùng và tạo ra các hiệu ứng động trên trang web. </w:t>
      </w:r>
    </w:p>
    <w:p w14:paraId="2DE80F5B" w14:textId="77777777" w:rsidR="00CE056A" w:rsidRDefault="00CE056A" w:rsidP="007348D8">
      <w:pPr>
        <w:pStyle w:val="Nidungvnbn"/>
        <w:numPr>
          <w:ilvl w:val="0"/>
          <w:numId w:val="21"/>
        </w:numPr>
      </w:pPr>
      <w:r w:rsidRPr="00513812">
        <w:t>JavaScript thường được tích hợp trực tiếp vào trang web và thực thi trên máy khách của người dùng, cho phép tương tác và thay đổi nội dung của trang mà không cần phải tải lại trang hoàn toàn.</w:t>
      </w:r>
    </w:p>
    <w:p w14:paraId="3AA1EC01" w14:textId="77777777" w:rsidR="00CE056A" w:rsidRPr="00CE056A" w:rsidRDefault="00CE056A" w:rsidP="007348D8">
      <w:pPr>
        <w:pStyle w:val="Nidungvnbn"/>
        <w:numPr>
          <w:ilvl w:val="0"/>
          <w:numId w:val="20"/>
        </w:numPr>
        <w:rPr>
          <w:i/>
        </w:rPr>
      </w:pPr>
      <w:r w:rsidRPr="00CE056A">
        <w:rPr>
          <w:i/>
        </w:rPr>
        <w:t>Javascript có thể làm gì?</w:t>
      </w:r>
    </w:p>
    <w:p w14:paraId="70E7A2F3" w14:textId="77777777" w:rsidR="00CE056A" w:rsidRPr="00062C8B" w:rsidRDefault="00CE056A" w:rsidP="007348D8">
      <w:pPr>
        <w:pStyle w:val="Nidungvnbn"/>
        <w:numPr>
          <w:ilvl w:val="0"/>
          <w:numId w:val="23"/>
        </w:numPr>
      </w:pPr>
      <w:r w:rsidRPr="00062C8B">
        <w:t>Xử lý sự kiện trên trang web: JavaScript có thể sử dụng để xử lý các sự kiện trên trang web như nhấp chuột, nhấn phím hoặc gửi biểu mẫu.</w:t>
      </w:r>
    </w:p>
    <w:p w14:paraId="01633426" w14:textId="77777777" w:rsidR="00CE056A" w:rsidRPr="00062C8B" w:rsidRDefault="00CE056A" w:rsidP="007348D8">
      <w:pPr>
        <w:pStyle w:val="Nidungvnbn"/>
        <w:numPr>
          <w:ilvl w:val="0"/>
          <w:numId w:val="23"/>
        </w:numPr>
      </w:pPr>
      <w:r w:rsidRPr="00062C8B">
        <w:t>Tương tác với DOM (Document Object Model): JavaScript có thể thay đổi nội dung của trang web và kiểm soát các phần tử HTML và CSS trên trang.</w:t>
      </w:r>
    </w:p>
    <w:p w14:paraId="55D4509F" w14:textId="77777777" w:rsidR="00CE056A" w:rsidRPr="00062C8B" w:rsidRDefault="00CE056A" w:rsidP="007348D8">
      <w:pPr>
        <w:pStyle w:val="Nidungvnbn"/>
        <w:numPr>
          <w:ilvl w:val="0"/>
          <w:numId w:val="23"/>
        </w:numPr>
      </w:pPr>
      <w:r w:rsidRPr="00062C8B">
        <w:t>Tương tác với API: JavaScript có thể tương tác với các API để lấy dữ liệu từ các nguồn khác nhau và hiển thị nó trên trang web.</w:t>
      </w:r>
    </w:p>
    <w:p w14:paraId="4D25D428" w14:textId="77777777" w:rsidR="00CE056A" w:rsidRPr="00062C8B" w:rsidRDefault="00CE056A" w:rsidP="007348D8">
      <w:pPr>
        <w:pStyle w:val="Nidungvnbn"/>
        <w:numPr>
          <w:ilvl w:val="0"/>
          <w:numId w:val="23"/>
        </w:numPr>
      </w:pPr>
      <w:r w:rsidRPr="00062C8B">
        <w:t>Hiệu ứng và hoạt ảnh: JavaScript có thể tạo ra các hiệu ứng và hoạt ảnh trên trang web.</w:t>
      </w:r>
    </w:p>
    <w:p w14:paraId="3F48D328" w14:textId="77777777" w:rsidR="00CE056A" w:rsidRPr="00062C8B" w:rsidRDefault="00CE056A" w:rsidP="007348D8">
      <w:pPr>
        <w:pStyle w:val="Nidungvnbn"/>
        <w:numPr>
          <w:ilvl w:val="0"/>
          <w:numId w:val="23"/>
        </w:numPr>
      </w:pPr>
      <w:r w:rsidRPr="00062C8B">
        <w:t>Kiểm tra và xử lý lỗi: JavaScript có thể kiểm tra dữ liệu và xử lý lỗi trên trang web để ngăn chặn các lỗi và vấn đề an ninh.</w:t>
      </w:r>
    </w:p>
    <w:p w14:paraId="67D96A17" w14:textId="77777777" w:rsidR="00CE056A" w:rsidRPr="00062C8B" w:rsidRDefault="00CE056A" w:rsidP="007348D8">
      <w:pPr>
        <w:pStyle w:val="Nidungvnbn"/>
        <w:numPr>
          <w:ilvl w:val="0"/>
          <w:numId w:val="23"/>
        </w:numPr>
      </w:pPr>
      <w:r w:rsidRPr="00062C8B">
        <w:t>Tạo ứng dụng web động: JavaScript có thể được sử dụng để tạo ra các ứng dụng web động, cho phép người dùng tương tác với trang web một cách nhanh chóng và dễ dàng.</w:t>
      </w:r>
    </w:p>
    <w:p w14:paraId="1AC7D5EA" w14:textId="77777777" w:rsidR="00CE056A" w:rsidRPr="00CE056A" w:rsidRDefault="00CE056A" w:rsidP="00CE056A">
      <w:pPr>
        <w:pStyle w:val="Tiumccp2"/>
      </w:pPr>
      <w:bookmarkStart w:id="22" w:name="_Toc133099163"/>
      <w:r>
        <w:t xml:space="preserve">2.2.5 </w:t>
      </w:r>
      <w:r w:rsidRPr="0064189C">
        <w:t xml:space="preserve"> </w:t>
      </w:r>
      <w:r>
        <w:t>MySQL</w:t>
      </w:r>
      <w:bookmarkEnd w:id="22"/>
    </w:p>
    <w:p w14:paraId="7F663883" w14:textId="77777777" w:rsidR="00CE056A" w:rsidRPr="00CE056A" w:rsidRDefault="00CE056A" w:rsidP="007348D8">
      <w:pPr>
        <w:pStyle w:val="Nidungvnbn"/>
        <w:numPr>
          <w:ilvl w:val="0"/>
          <w:numId w:val="24"/>
        </w:numPr>
        <w:rPr>
          <w:i/>
        </w:rPr>
      </w:pPr>
      <w:r w:rsidRPr="00CE056A">
        <w:rPr>
          <w:i/>
        </w:rPr>
        <w:t>MySQL là gì?</w:t>
      </w:r>
    </w:p>
    <w:p w14:paraId="0F92F6E0" w14:textId="77777777" w:rsidR="00CE056A" w:rsidRPr="004339EF" w:rsidRDefault="00CE056A" w:rsidP="007348D8">
      <w:pPr>
        <w:pStyle w:val="Nidungvnbn"/>
        <w:numPr>
          <w:ilvl w:val="0"/>
          <w:numId w:val="25"/>
        </w:numPr>
      </w:pPr>
      <w:r w:rsidRPr="004339EF">
        <w:t xml:space="preserve">MySQL là một hệ thống quản trị cơ sở dữ liệu quan hệ miễn phí và mã nguồn mở được sử dụng rộng rãi trên các ứng dụng web. </w:t>
      </w:r>
    </w:p>
    <w:p w14:paraId="14159777" w14:textId="77777777" w:rsidR="00CE056A" w:rsidRPr="004339EF" w:rsidRDefault="00CE056A" w:rsidP="007348D8">
      <w:pPr>
        <w:pStyle w:val="Nidungvnbn"/>
        <w:numPr>
          <w:ilvl w:val="0"/>
          <w:numId w:val="25"/>
        </w:numPr>
      </w:pPr>
      <w:r w:rsidRPr="004339EF">
        <w:lastRenderedPageBreak/>
        <w:t xml:space="preserve">Cho phép các nhà phát triển tạo ra, quản lý và truy xuất cơ sở dữ liệu để lưu trữ thông tin cho các ứng dụng web. </w:t>
      </w:r>
    </w:p>
    <w:p w14:paraId="1B606A87" w14:textId="77777777" w:rsidR="00CE056A" w:rsidRPr="00FD192B" w:rsidRDefault="00CE056A" w:rsidP="007348D8">
      <w:pPr>
        <w:pStyle w:val="Nidungvnbn"/>
        <w:numPr>
          <w:ilvl w:val="0"/>
          <w:numId w:val="25"/>
        </w:numPr>
      </w:pPr>
      <w:r w:rsidRPr="004339EF">
        <w:t>MySQL cũng cung cấp nhiều tính năng như tối ưu hóa hiệu suất, bảo mật và khả năng mở rộng để đáp ứng các nhu cầu của các ứng dụng web khác nhau.</w:t>
      </w:r>
    </w:p>
    <w:p w14:paraId="5CE37CA8" w14:textId="77777777" w:rsidR="00CE056A" w:rsidRPr="00FD192B" w:rsidRDefault="00CE056A" w:rsidP="007348D8">
      <w:pPr>
        <w:pStyle w:val="Nidungvnbn"/>
        <w:numPr>
          <w:ilvl w:val="0"/>
          <w:numId w:val="24"/>
        </w:numPr>
      </w:pPr>
      <w:r>
        <w:t>MySQL có thể làm gì?</w:t>
      </w:r>
    </w:p>
    <w:p w14:paraId="1E321B0A" w14:textId="77777777" w:rsidR="00CE056A" w:rsidRPr="00FD192B" w:rsidRDefault="00CE056A" w:rsidP="007348D8">
      <w:pPr>
        <w:pStyle w:val="Nidungvnbn"/>
        <w:numPr>
          <w:ilvl w:val="0"/>
          <w:numId w:val="26"/>
        </w:numPr>
      </w:pPr>
      <w:r w:rsidRPr="00FD192B">
        <w:t>Lưu trữ dữ liệu: MySQL có thể lưu trữ dữ liệu trong các bảng được tổ chức theo các cột và hàng, giúp cho việc tìm kiếm, truy vấn và sắp xếp dữ liệu dễ dàng.</w:t>
      </w:r>
    </w:p>
    <w:p w14:paraId="03441897" w14:textId="77777777" w:rsidR="00CE056A" w:rsidRPr="00FD192B" w:rsidRDefault="00CE056A" w:rsidP="007348D8">
      <w:pPr>
        <w:pStyle w:val="Nidungvnbn"/>
        <w:numPr>
          <w:ilvl w:val="0"/>
          <w:numId w:val="26"/>
        </w:numPr>
      </w:pPr>
      <w:r w:rsidRPr="00FD192B">
        <w:t>Truy vấn dữ liệu: MySQL cung cấp ngôn ngữ truy vấn SQL (Structured Query Language) để truy vấn và lấy dữ liệu từ cơ sở dữ liệu.</w:t>
      </w:r>
    </w:p>
    <w:p w14:paraId="6670170B" w14:textId="77777777" w:rsidR="00CE056A" w:rsidRPr="00FD192B" w:rsidRDefault="00CE056A" w:rsidP="007348D8">
      <w:pPr>
        <w:pStyle w:val="Nidungvnbn"/>
        <w:numPr>
          <w:ilvl w:val="0"/>
          <w:numId w:val="26"/>
        </w:numPr>
      </w:pPr>
      <w:r w:rsidRPr="00FD192B">
        <w:t>Quản lý người dùng: MySQL có thể quản lý người dùng và phân quyền truy cập dữ liệu, giúp bảo mật và đảm bảo tính toàn vẹn của dữ liệu.</w:t>
      </w:r>
    </w:p>
    <w:p w14:paraId="7530F80E" w14:textId="77777777" w:rsidR="00CE056A" w:rsidRPr="00FD192B" w:rsidRDefault="00CE056A" w:rsidP="007348D8">
      <w:pPr>
        <w:pStyle w:val="Nidungvnbn"/>
        <w:numPr>
          <w:ilvl w:val="0"/>
          <w:numId w:val="26"/>
        </w:numPr>
      </w:pPr>
      <w:r w:rsidRPr="00FD192B">
        <w:t>Sao lưu và phục hồi dữ liệu: MySQL cung cấp các công cụ để sao lưu và phục hồi dữ liệu, giúp đảm bảo an toàn và khả năng phục hồi dữ liệu khi có sự cố.</w:t>
      </w:r>
    </w:p>
    <w:p w14:paraId="72A939FA" w14:textId="77777777" w:rsidR="00CE056A" w:rsidRPr="00FD192B" w:rsidRDefault="00CE056A" w:rsidP="007348D8">
      <w:pPr>
        <w:pStyle w:val="Nidungvnbn"/>
        <w:numPr>
          <w:ilvl w:val="0"/>
          <w:numId w:val="26"/>
        </w:numPr>
      </w:pPr>
      <w:r w:rsidRPr="00FD192B">
        <w:t>Tối ưu hóa cơ sở dữ liệu: MySQL cung cấp các công cụ để tối ưu hóa cơ sở dữ liệu, giúp tăng hiệu suất và giảm tải cho hệ thống.</w:t>
      </w:r>
    </w:p>
    <w:p w14:paraId="612226A0" w14:textId="77777777" w:rsidR="00453AB1" w:rsidRPr="00CE056A" w:rsidRDefault="00CE056A" w:rsidP="007348D8">
      <w:pPr>
        <w:pStyle w:val="Nidungvnbn"/>
        <w:numPr>
          <w:ilvl w:val="0"/>
          <w:numId w:val="26"/>
        </w:numPr>
      </w:pPr>
      <w:r w:rsidRPr="00FD192B">
        <w:t>Kết nối với các ngôn ngữ lập trình: MySQL có thể kết nối và tương tác với các ngôn ngữ lập trình như PHP, Java, Python, v.v. để lấy và lưu trữ dữ liệu từ cơ sở dữ liệu MySQL.</w:t>
      </w:r>
    </w:p>
    <w:p w14:paraId="7630BD3C" w14:textId="77777777" w:rsidR="00867C2D" w:rsidRDefault="00867C2D">
      <w:pPr>
        <w:spacing w:after="200" w:line="276" w:lineRule="auto"/>
        <w:rPr>
          <w:b/>
          <w:sz w:val="32"/>
          <w:szCs w:val="32"/>
        </w:rPr>
      </w:pPr>
      <w:r>
        <w:br w:type="page"/>
      </w:r>
    </w:p>
    <w:p w14:paraId="46D8A354" w14:textId="77777777" w:rsidR="00453AB1" w:rsidRPr="00453AB1" w:rsidRDefault="00453AB1" w:rsidP="004A7C39">
      <w:pPr>
        <w:pStyle w:val="Chng"/>
      </w:pPr>
      <w:bookmarkStart w:id="23" w:name="_Toc133099164"/>
      <w:r w:rsidRPr="00453AB1">
        <w:lastRenderedPageBreak/>
        <w:t>CHƯƠNG 3</w:t>
      </w:r>
      <w:r w:rsidR="004A7C39">
        <w:t xml:space="preserve"> –</w:t>
      </w:r>
      <w:r w:rsidR="00024496">
        <w:t xml:space="preserve"> </w:t>
      </w:r>
      <w:r w:rsidR="00CE056A">
        <w:t>PHÂN TÍCH THIẾT KẾ HỆ THỐNG</w:t>
      </w:r>
      <w:bookmarkEnd w:id="23"/>
    </w:p>
    <w:p w14:paraId="7FFEA328" w14:textId="77777777" w:rsidR="00453AB1" w:rsidRDefault="00CA1C39" w:rsidP="00CA1C39">
      <w:pPr>
        <w:pStyle w:val="Tiumccp1"/>
      </w:pPr>
      <w:bookmarkStart w:id="24" w:name="_Toc133099165"/>
      <w:r>
        <w:t xml:space="preserve">3.1 </w:t>
      </w:r>
      <w:r w:rsidR="00CE056A">
        <w:t>Đặt vấn đề</w:t>
      </w:r>
      <w:bookmarkEnd w:id="24"/>
    </w:p>
    <w:p w14:paraId="66C626F8" w14:textId="77777777" w:rsidR="00CE056A" w:rsidRPr="0089606D" w:rsidRDefault="00CE056A" w:rsidP="00CE056A">
      <w:pPr>
        <w:pStyle w:val="Nidungvnbn"/>
      </w:pPr>
      <w:r w:rsidRPr="0089606D">
        <w:t xml:space="preserve">Khi khách hàng muốn tìm hiểu thông tin để đi xem phim mà không có trang web thì khách hàng sẽ gặp khó khăn trong việc tìm kiếm về lịch chiếu phim, giá vé, đặt vé online, các ưu đãi và khuyến mãi của rạp chiếu phim. Điều này có thể dẫn đến sự mất mát về thời gian và tiền bạc khi khách hàng phải đến rạp chiếu phim để biết thông tin cần thiết. Với sự phát triển về công nghệ cũng như nhu cầu của khách hàng thì giao diện các website hiện tại không thể đáp ứng được. </w:t>
      </w:r>
    </w:p>
    <w:p w14:paraId="5AD1F898" w14:textId="77777777" w:rsidR="00CE056A" w:rsidRPr="0089606D" w:rsidRDefault="00CE056A" w:rsidP="00CE056A">
      <w:pPr>
        <w:pStyle w:val="Nidungvnbn"/>
      </w:pPr>
      <w:r w:rsidRPr="0089606D">
        <w:t>Đối với quản lý, nếu không có trang web, họ sẽ gặp khó khăn trong việc quản lý thông tin về các rạp chiếu phim, thông tin phim, thông tin khách hàng và bán vé. Nó sẽ mất nhiều thời gian và tài nguyên hơn để quản lý thông tin này theo cách thủ công. Bên cạnh đó, không có trang web cũng có thể ảnh hưởng đến việc quảng bá và tiếp cận khách hàng của thương hiệu.</w:t>
      </w:r>
    </w:p>
    <w:p w14:paraId="443ACCC4" w14:textId="77777777" w:rsidR="00CE056A" w:rsidRDefault="00CE056A" w:rsidP="00CE056A">
      <w:pPr>
        <w:pStyle w:val="Nidungvnbn"/>
      </w:pPr>
      <w:r w:rsidRPr="0089606D">
        <w:t>Vì vậy, nhóm chúng em muốn tạo rat rang web có thiết kế giao diện than thiện đẹp mắt, bao gồm các tone màu tối giúp dịu mắt người dung. Đồng thời website cung cấp đầy đủ các chức năng cũng như bổ sung các chức năng report cho khách hàng và báo lỗi cho hệ thống. Tất cả đều nhằm đem đến cho n</w:t>
      </w:r>
      <w:r>
        <w:t>gười dùng trải nghiệp tốt nhất.</w:t>
      </w:r>
    </w:p>
    <w:p w14:paraId="1ECE441C" w14:textId="77777777" w:rsidR="00207DC2" w:rsidRDefault="00207DC2" w:rsidP="00207DC2">
      <w:pPr>
        <w:pStyle w:val="Tiumccp1"/>
      </w:pPr>
      <w:bookmarkStart w:id="25" w:name="_Toc133099166"/>
      <w:r>
        <w:t xml:space="preserve">3.2 </w:t>
      </w:r>
      <w:r w:rsidR="00CE056A">
        <w:t>Đặc tả hệ thống</w:t>
      </w:r>
      <w:bookmarkEnd w:id="25"/>
    </w:p>
    <w:p w14:paraId="6A17B5E5" w14:textId="77777777" w:rsidR="00CE056A" w:rsidRPr="00B10E7E" w:rsidRDefault="00CE056A" w:rsidP="00CE056A">
      <w:pPr>
        <w:pStyle w:val="Tiumccp2"/>
      </w:pPr>
      <w:bookmarkStart w:id="26" w:name="_Toc133099167"/>
      <w:r>
        <w:t>3.2.1 Chức năng của người quản lý( Admin)</w:t>
      </w:r>
      <w:bookmarkEnd w:id="26"/>
    </w:p>
    <w:p w14:paraId="2AA9F639" w14:textId="77777777" w:rsidR="00CE056A" w:rsidRPr="003938B1" w:rsidRDefault="00CE056A" w:rsidP="007348D8">
      <w:pPr>
        <w:pStyle w:val="Nidungvnbn"/>
        <w:numPr>
          <w:ilvl w:val="0"/>
          <w:numId w:val="27"/>
        </w:numPr>
      </w:pPr>
      <w:r w:rsidRPr="003938B1">
        <w:t>Đăng nhập và quản lý tài khoản:</w:t>
      </w:r>
    </w:p>
    <w:p w14:paraId="5557AEFD" w14:textId="144BA6E9" w:rsidR="00CE056A" w:rsidRPr="006343BF" w:rsidRDefault="00CE056A" w:rsidP="007348D8">
      <w:pPr>
        <w:pStyle w:val="Nidungvnbn"/>
        <w:numPr>
          <w:ilvl w:val="0"/>
          <w:numId w:val="28"/>
        </w:numPr>
      </w:pPr>
      <w:r w:rsidRPr="006343BF">
        <w:t>Admin có thể đăng nhập vào trang web bằng tài khoản riêng để thực hiện các hoạt động quản lý.</w:t>
      </w:r>
    </w:p>
    <w:p w14:paraId="1FE1084A" w14:textId="77777777" w:rsidR="00CE056A" w:rsidRPr="006343BF" w:rsidRDefault="00CE056A" w:rsidP="007348D8">
      <w:pPr>
        <w:pStyle w:val="Nidungvnbn"/>
        <w:numPr>
          <w:ilvl w:val="0"/>
          <w:numId w:val="28"/>
        </w:numPr>
      </w:pPr>
      <w:r w:rsidRPr="006343BF">
        <w:t>Admin có thể quản lý tài khoản của khách hàng, bao gồm việc xác thực, thay đổi thông tin cá nhân và hỗ trợ khách hàng khi có vấn đề.</w:t>
      </w:r>
    </w:p>
    <w:p w14:paraId="1707B356" w14:textId="77777777" w:rsidR="00CE056A" w:rsidRPr="006343BF" w:rsidRDefault="00CE056A" w:rsidP="007348D8">
      <w:pPr>
        <w:pStyle w:val="Nidungvnbn"/>
        <w:numPr>
          <w:ilvl w:val="0"/>
          <w:numId w:val="27"/>
        </w:numPr>
      </w:pPr>
      <w:r w:rsidRPr="006343BF">
        <w:t>Quản lý nội dung:</w:t>
      </w:r>
    </w:p>
    <w:p w14:paraId="1D77A36A" w14:textId="4D003D0B" w:rsidR="00CE056A" w:rsidRPr="006343BF" w:rsidRDefault="00CE056A" w:rsidP="007348D8">
      <w:pPr>
        <w:pStyle w:val="Nidungvnbn"/>
        <w:numPr>
          <w:ilvl w:val="0"/>
          <w:numId w:val="28"/>
        </w:numPr>
      </w:pPr>
      <w:r w:rsidRPr="006343BF">
        <w:lastRenderedPageBreak/>
        <w:t>Admin có thể thêm, sửa, xóa nội dung trên trang web bao gồm thông tin về các bộ phim, lịch chiếu, giá vé</w:t>
      </w:r>
      <w:r>
        <w:t>, menu đồ ăn</w:t>
      </w:r>
      <w:r w:rsidRPr="006343BF">
        <w:t xml:space="preserve"> và các chương trình khuyến mãi.</w:t>
      </w:r>
    </w:p>
    <w:p w14:paraId="495FAA08" w14:textId="77777777" w:rsidR="00CE056A" w:rsidRPr="006343BF" w:rsidRDefault="00CE056A" w:rsidP="007348D8">
      <w:pPr>
        <w:pStyle w:val="Nidungvnbn"/>
        <w:numPr>
          <w:ilvl w:val="0"/>
          <w:numId w:val="27"/>
        </w:numPr>
      </w:pPr>
      <w:r w:rsidRPr="006343BF">
        <w:t>Quản lý đặt vé:</w:t>
      </w:r>
    </w:p>
    <w:p w14:paraId="760ADF9A" w14:textId="77777777" w:rsidR="00CE056A" w:rsidRPr="006343BF" w:rsidRDefault="00CE056A" w:rsidP="007348D8">
      <w:pPr>
        <w:pStyle w:val="Nidungvnbn"/>
        <w:numPr>
          <w:ilvl w:val="0"/>
          <w:numId w:val="28"/>
        </w:numPr>
      </w:pPr>
      <w:r w:rsidRPr="006343BF">
        <w:t>Admin có thể xem, duyệt hoặc hủy các đơn đặt vé của khách hàng trên trang web.</w:t>
      </w:r>
    </w:p>
    <w:p w14:paraId="1A3109F6" w14:textId="77777777" w:rsidR="00CE056A" w:rsidRPr="006343BF" w:rsidRDefault="00CE056A" w:rsidP="007348D8">
      <w:pPr>
        <w:pStyle w:val="Nidungvnbn"/>
        <w:numPr>
          <w:ilvl w:val="0"/>
          <w:numId w:val="28"/>
        </w:numPr>
      </w:pPr>
      <w:r w:rsidRPr="006343BF">
        <w:t>Nếu cần, admin có thể liên hệ với khách hàng để giải quyết các vấn đề liên quan đến đặt vé.</w:t>
      </w:r>
    </w:p>
    <w:p w14:paraId="6657F550" w14:textId="77777777" w:rsidR="00CE056A" w:rsidRPr="006343BF" w:rsidRDefault="00CE056A" w:rsidP="007348D8">
      <w:pPr>
        <w:pStyle w:val="Nidungvnbn"/>
        <w:numPr>
          <w:ilvl w:val="0"/>
          <w:numId w:val="27"/>
        </w:numPr>
      </w:pPr>
      <w:r w:rsidRPr="006343BF">
        <w:t>Thống kê và báo cáo:</w:t>
      </w:r>
    </w:p>
    <w:p w14:paraId="576ADAD3" w14:textId="18958B15" w:rsidR="00CE056A" w:rsidRPr="006343BF" w:rsidRDefault="00CE056A" w:rsidP="007348D8">
      <w:pPr>
        <w:pStyle w:val="Nidungvnbn"/>
        <w:numPr>
          <w:ilvl w:val="0"/>
          <w:numId w:val="28"/>
        </w:numPr>
      </w:pPr>
      <w:r w:rsidRPr="006343BF">
        <w:t xml:space="preserve">Admin có thể tạo các báo cáo thống kê về lượng khách hàng, doanh thu và các thông tin liên quan khác để giúp </w:t>
      </w:r>
      <w:r w:rsidR="00D12743">
        <w:t>rạp</w:t>
      </w:r>
      <w:r w:rsidRPr="006343BF">
        <w:t xml:space="preserve"> phát triển hơn nữa.</w:t>
      </w:r>
    </w:p>
    <w:p w14:paraId="3959A58C" w14:textId="77777777" w:rsidR="00CE056A" w:rsidRPr="006343BF" w:rsidRDefault="00CE056A" w:rsidP="007348D8">
      <w:pPr>
        <w:pStyle w:val="Nidungvnbn"/>
        <w:numPr>
          <w:ilvl w:val="0"/>
          <w:numId w:val="28"/>
        </w:numPr>
      </w:pPr>
      <w:r w:rsidRPr="006343BF">
        <w:t>Admin cũng có thể xem các thông tin chi tiết về các đơn đặt vé và đánh giá của khách hàng để cải thiện chất lượng dịch vụ.</w:t>
      </w:r>
    </w:p>
    <w:p w14:paraId="164D52AE" w14:textId="77777777" w:rsidR="00CE056A" w:rsidRPr="00B10E7E" w:rsidRDefault="00CE056A" w:rsidP="00CE056A">
      <w:pPr>
        <w:pStyle w:val="Tiumccp2"/>
      </w:pPr>
      <w:bookmarkStart w:id="27" w:name="_Toc133099168"/>
      <w:r>
        <w:t>3.2.2 Chức năng của khách hàng</w:t>
      </w:r>
      <w:bookmarkEnd w:id="27"/>
    </w:p>
    <w:p w14:paraId="2F69AB36" w14:textId="77777777" w:rsidR="00CE056A" w:rsidRPr="00960250" w:rsidRDefault="00CE056A" w:rsidP="007348D8">
      <w:pPr>
        <w:pStyle w:val="Nidungvnbn"/>
        <w:numPr>
          <w:ilvl w:val="0"/>
          <w:numId w:val="29"/>
        </w:numPr>
      </w:pPr>
      <w:r w:rsidRPr="00960250">
        <w:t>Trang chủ:</w:t>
      </w:r>
    </w:p>
    <w:p w14:paraId="03DA13D5" w14:textId="77777777" w:rsidR="00CE056A" w:rsidRPr="00960250" w:rsidRDefault="00CE056A" w:rsidP="007348D8">
      <w:pPr>
        <w:pStyle w:val="Nidungvnbn"/>
        <w:numPr>
          <w:ilvl w:val="0"/>
          <w:numId w:val="30"/>
        </w:numPr>
      </w:pPr>
      <w:r w:rsidRPr="00960250">
        <w:t>Trang chủ của trang web sẽ có giao diện đơn giản, thuận tiện cho khách hàng dễ dàng truy cập và tìm kiếm thông tin.</w:t>
      </w:r>
    </w:p>
    <w:p w14:paraId="6037845B" w14:textId="77777777" w:rsidR="00CE056A" w:rsidRPr="00960250" w:rsidRDefault="00CE056A" w:rsidP="007348D8">
      <w:pPr>
        <w:pStyle w:val="Nidungvnbn"/>
        <w:numPr>
          <w:ilvl w:val="0"/>
          <w:numId w:val="30"/>
        </w:numPr>
      </w:pPr>
      <w:r w:rsidRPr="00960250">
        <w:t>Khách hàng có thể xem danh sách phim đang chiếu, giá vé, giờ chiếu và các chương trình khuyến mãi hiện có.</w:t>
      </w:r>
    </w:p>
    <w:p w14:paraId="4CDD76D1" w14:textId="77777777" w:rsidR="00CE056A" w:rsidRPr="00960250" w:rsidRDefault="00CE056A" w:rsidP="007348D8">
      <w:pPr>
        <w:pStyle w:val="Nidungvnbn"/>
        <w:numPr>
          <w:ilvl w:val="0"/>
          <w:numId w:val="30"/>
        </w:numPr>
      </w:pPr>
      <w:r w:rsidRPr="00960250">
        <w:t>Khách hàng có thể truy cập vào các trang thông tin chi tiết của từng phim để xem trailer, thông tin diễn viên và nội dung phim.</w:t>
      </w:r>
    </w:p>
    <w:p w14:paraId="67240F02" w14:textId="77777777" w:rsidR="00CE056A" w:rsidRPr="00960250" w:rsidRDefault="00CE056A" w:rsidP="007348D8">
      <w:pPr>
        <w:pStyle w:val="Nidungvnbn"/>
        <w:numPr>
          <w:ilvl w:val="0"/>
          <w:numId w:val="29"/>
        </w:numPr>
      </w:pPr>
      <w:r w:rsidRPr="00960250">
        <w:t>Đặt vé:</w:t>
      </w:r>
    </w:p>
    <w:p w14:paraId="6D60ACD2" w14:textId="77777777" w:rsidR="00CE056A" w:rsidRPr="00960250" w:rsidRDefault="00CE056A" w:rsidP="007348D8">
      <w:pPr>
        <w:pStyle w:val="Nidungvnbn"/>
        <w:numPr>
          <w:ilvl w:val="0"/>
          <w:numId w:val="30"/>
        </w:numPr>
      </w:pPr>
      <w:r w:rsidRPr="00960250">
        <w:t>Khách hàng có thể đặt vé trực tuyến thông qua trang web bằng cách chọn phim, rạp chiếu, suất chiếu</w:t>
      </w:r>
      <w:r>
        <w:t>, đồ ăn</w:t>
      </w:r>
      <w:r w:rsidRPr="00960250">
        <w:t xml:space="preserve"> và chỗ ngồi mong muốn.</w:t>
      </w:r>
    </w:p>
    <w:p w14:paraId="30D2E01D" w14:textId="2C47BF62" w:rsidR="00CE056A" w:rsidRPr="00960250" w:rsidRDefault="00CE056A" w:rsidP="007348D8">
      <w:pPr>
        <w:pStyle w:val="Nidungvnbn"/>
        <w:numPr>
          <w:ilvl w:val="0"/>
          <w:numId w:val="30"/>
        </w:numPr>
      </w:pPr>
      <w:r w:rsidRPr="00960250">
        <w:t>Sau khi đặt vé thành công, khách hàng sẽ nhận được thông báo xác nhận đặt vé trên trang web.</w:t>
      </w:r>
    </w:p>
    <w:p w14:paraId="24EC7AB3" w14:textId="77777777" w:rsidR="00CE056A" w:rsidRPr="00960250" w:rsidRDefault="00CE056A" w:rsidP="007348D8">
      <w:pPr>
        <w:pStyle w:val="Nidungvnbn"/>
        <w:numPr>
          <w:ilvl w:val="0"/>
          <w:numId w:val="29"/>
        </w:numPr>
      </w:pPr>
      <w:r w:rsidRPr="00960250">
        <w:t>Thanh toán:</w:t>
      </w:r>
    </w:p>
    <w:p w14:paraId="1F2BE76B" w14:textId="29E4269A" w:rsidR="00CE056A" w:rsidRPr="00960250" w:rsidRDefault="00CE056A" w:rsidP="007348D8">
      <w:pPr>
        <w:pStyle w:val="Nidungvnbn"/>
        <w:numPr>
          <w:ilvl w:val="0"/>
          <w:numId w:val="30"/>
        </w:numPr>
      </w:pPr>
      <w:r w:rsidRPr="00960250">
        <w:lastRenderedPageBreak/>
        <w:t>Khách hàng có thể thanh toán vé bằng các phương thức thanh t</w:t>
      </w:r>
      <w:r w:rsidR="00D12743">
        <w:t xml:space="preserve">oán trực tuyến </w:t>
      </w:r>
      <w:r w:rsidR="00184F51">
        <w:t>bằng</w:t>
      </w:r>
      <w:r w:rsidRPr="00960250">
        <w:t xml:space="preserve"> ví điện tử</w:t>
      </w:r>
      <w:r w:rsidR="00184F51">
        <w:t xml:space="preserve"> Momo</w:t>
      </w:r>
      <w:r w:rsidRPr="00960250">
        <w:t>.</w:t>
      </w:r>
    </w:p>
    <w:p w14:paraId="7259A4CC" w14:textId="1865FF52" w:rsidR="00CE056A" w:rsidRPr="00960250" w:rsidRDefault="00CE056A" w:rsidP="007348D8">
      <w:pPr>
        <w:pStyle w:val="Nidungvnbn"/>
        <w:numPr>
          <w:ilvl w:val="0"/>
          <w:numId w:val="30"/>
        </w:numPr>
      </w:pPr>
      <w:r w:rsidRPr="00960250">
        <w:t>Sau khi thanh toán thành công, khách hàng sẽ nhận được thông báo xác nhận thanh toán và vé sẽ được lưu trong tài khoản của khách hàng trên trang web.</w:t>
      </w:r>
    </w:p>
    <w:p w14:paraId="74141766" w14:textId="77777777" w:rsidR="00CE056A" w:rsidRPr="00960250" w:rsidRDefault="00CE056A" w:rsidP="007348D8">
      <w:pPr>
        <w:pStyle w:val="Nidungvnbn"/>
        <w:numPr>
          <w:ilvl w:val="0"/>
          <w:numId w:val="29"/>
        </w:numPr>
      </w:pPr>
      <w:r w:rsidRPr="00960250">
        <w:t>Quản lý tài khoản:</w:t>
      </w:r>
    </w:p>
    <w:p w14:paraId="41D29678" w14:textId="77777777" w:rsidR="00CE056A" w:rsidRPr="00960250" w:rsidRDefault="00CE056A" w:rsidP="007348D8">
      <w:pPr>
        <w:pStyle w:val="Nidungvnbn"/>
        <w:numPr>
          <w:ilvl w:val="0"/>
          <w:numId w:val="30"/>
        </w:numPr>
      </w:pPr>
      <w:r w:rsidRPr="00960250">
        <w:t>Khách hàng có thể tạo tài khoản trên trang web để theo dõi lịch sử đặt vé, thông tin cá nhân và các ưu đãi dành riêng cho thành viên.</w:t>
      </w:r>
    </w:p>
    <w:p w14:paraId="46E36185" w14:textId="77777777" w:rsidR="00CE056A" w:rsidRPr="00960250" w:rsidRDefault="00CE056A" w:rsidP="007348D8">
      <w:pPr>
        <w:pStyle w:val="Nidungvnbn"/>
        <w:numPr>
          <w:ilvl w:val="0"/>
          <w:numId w:val="30"/>
        </w:numPr>
      </w:pPr>
      <w:r w:rsidRPr="00960250">
        <w:t>Khách hàng có thể cập nhật thông tin cá nhân, mật khẩu và địa chỉ email trên trang web.</w:t>
      </w:r>
    </w:p>
    <w:p w14:paraId="1C2102AF" w14:textId="77777777" w:rsidR="00CE056A" w:rsidRPr="00960250" w:rsidRDefault="00CE056A" w:rsidP="007348D8">
      <w:pPr>
        <w:pStyle w:val="Nidungvnbn"/>
        <w:numPr>
          <w:ilvl w:val="0"/>
          <w:numId w:val="30"/>
        </w:numPr>
      </w:pPr>
      <w:r w:rsidRPr="00960250">
        <w:t>Khách hàng có thể hủy vé đã đặt thông qua trang web và nhận được hoàn tiền nếu hủy trước thời điểm chiếu.</w:t>
      </w:r>
    </w:p>
    <w:p w14:paraId="61FB3EB0" w14:textId="77777777" w:rsidR="00207DC2" w:rsidRDefault="00207DC2" w:rsidP="00207DC2">
      <w:pPr>
        <w:pStyle w:val="Tiumccp1"/>
      </w:pPr>
      <w:bookmarkStart w:id="28" w:name="_Toc133099169"/>
      <w:r>
        <w:t xml:space="preserve">3.3 </w:t>
      </w:r>
      <w:r w:rsidR="006C6853">
        <w:t>Phân tích và thiết kế</w:t>
      </w:r>
      <w:bookmarkEnd w:id="28"/>
    </w:p>
    <w:p w14:paraId="7EA0D92C" w14:textId="77777777" w:rsidR="00207DC2" w:rsidRPr="00B10E7E" w:rsidRDefault="00207DC2" w:rsidP="00207DC2">
      <w:pPr>
        <w:pStyle w:val="Tiumccp2"/>
      </w:pPr>
      <w:bookmarkStart w:id="29" w:name="_Toc133099170"/>
      <w:r>
        <w:t>3.3.1</w:t>
      </w:r>
      <w:r w:rsidRPr="00B10E7E">
        <w:t xml:space="preserve"> </w:t>
      </w:r>
      <w:r w:rsidR="006C6853">
        <w:t>Mô hình use case tổng quát</w:t>
      </w:r>
      <w:bookmarkEnd w:id="29"/>
    </w:p>
    <w:p w14:paraId="7BB87B1F" w14:textId="77777777" w:rsidR="006C6853" w:rsidRDefault="006C6853" w:rsidP="006C6853">
      <w:pPr>
        <w:pStyle w:val="Nidungvnbn"/>
      </w:pPr>
      <w:r>
        <w:t>Mô hình use case tổng quát mô tả các chức năng của web và sự tương tác của admin với người dùng đối với trang web.</w:t>
      </w:r>
    </w:p>
    <w:p w14:paraId="2EFF5A52" w14:textId="360180B5" w:rsidR="00214141" w:rsidRDefault="00AC3F02" w:rsidP="00AC3F02">
      <w:pPr>
        <w:pStyle w:val="Nidungvnbn"/>
        <w:keepNext/>
        <w:jc w:val="left"/>
      </w:pPr>
      <w:r>
        <w:rPr>
          <w:noProof/>
        </w:rPr>
        <w:lastRenderedPageBreak/>
        <w:drawing>
          <wp:inline distT="0" distB="0" distL="0" distR="0" wp14:anchorId="77C56A6A" wp14:editId="77903C8C">
            <wp:extent cx="4872351" cy="4233459"/>
            <wp:effectExtent l="0" t="0" r="5080" b="0"/>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8304" cy="4247320"/>
                    </a:xfrm>
                    <a:prstGeom prst="rect">
                      <a:avLst/>
                    </a:prstGeom>
                    <a:noFill/>
                    <a:ln>
                      <a:noFill/>
                    </a:ln>
                  </pic:spPr>
                </pic:pic>
              </a:graphicData>
            </a:graphic>
          </wp:inline>
        </w:drawing>
      </w:r>
    </w:p>
    <w:p w14:paraId="5328F99A" w14:textId="429B126C" w:rsidR="00BF1102" w:rsidRPr="000A5DAF" w:rsidRDefault="00214141" w:rsidP="000A5DAF">
      <w:pPr>
        <w:pStyle w:val="Caption"/>
      </w:pPr>
      <w:bookmarkStart w:id="30" w:name="_Toc133098611"/>
      <w:r>
        <w:t xml:space="preserve">Hình </w:t>
      </w:r>
      <w:fldSimple w:instr=" SEQ Hình \* ARABIC ">
        <w:r w:rsidR="002730C6">
          <w:rPr>
            <w:noProof/>
          </w:rPr>
          <w:t>1</w:t>
        </w:r>
      </w:fldSimple>
      <w:r>
        <w:t xml:space="preserve"> Usecase tổng quan</w:t>
      </w:r>
      <w:bookmarkEnd w:id="30"/>
    </w:p>
    <w:p w14:paraId="57B6AE1E" w14:textId="29E48430" w:rsidR="00495482" w:rsidRDefault="00495482" w:rsidP="00495482">
      <w:pPr>
        <w:pStyle w:val="Tiumccp2"/>
      </w:pPr>
      <w:bookmarkStart w:id="31" w:name="_Toc133099171"/>
      <w:r>
        <w:t>3.3.2</w:t>
      </w:r>
      <w:r w:rsidRPr="00B10E7E">
        <w:t xml:space="preserve"> </w:t>
      </w:r>
      <w:r w:rsidR="00A2673D">
        <w:t>Đặc tả</w:t>
      </w:r>
      <w:bookmarkEnd w:id="31"/>
    </w:p>
    <w:p w14:paraId="2CFC7EAB" w14:textId="77777777" w:rsidR="00495482" w:rsidRPr="0011577E" w:rsidRDefault="00495482" w:rsidP="00495482">
      <w:pPr>
        <w:spacing w:line="360" w:lineRule="auto"/>
        <w:rPr>
          <w:rFonts w:eastAsia="Roboto"/>
          <w:sz w:val="26"/>
          <w:szCs w:val="26"/>
        </w:rPr>
      </w:pPr>
      <w:r w:rsidRPr="0011577E">
        <w:rPr>
          <w:rFonts w:eastAsia="Roboto"/>
          <w:sz w:val="26"/>
          <w:szCs w:val="26"/>
        </w:rPr>
        <w:t>Cụm rạp phim cần quản lý việc bán vé online trên trang web của mình. Để đáp ứng yêu cầu của trang web, hệ thống cần lưu trữ nhiều thông tin về bộ phim, nhà sản xuất, thể loại, suất chiếu, ghế ngồi, vé, món ăn và khách hàng.</w:t>
      </w:r>
    </w:p>
    <w:p w14:paraId="6D943877" w14:textId="77777777" w:rsidR="00495482" w:rsidRPr="0011577E" w:rsidRDefault="00495482" w:rsidP="00495482">
      <w:pPr>
        <w:spacing w:line="360" w:lineRule="auto"/>
        <w:rPr>
          <w:rFonts w:eastAsia="Roboto"/>
          <w:sz w:val="26"/>
          <w:szCs w:val="26"/>
        </w:rPr>
      </w:pPr>
      <w:r w:rsidRPr="0011577E">
        <w:rPr>
          <w:rFonts w:eastAsia="Roboto"/>
          <w:sz w:val="26"/>
          <w:szCs w:val="26"/>
        </w:rPr>
        <w:t>Thông tin về bộ phim bao gồm Mã phim, Tên phim, Các poster của phim, đạo diễn, thời lượng, ngày khởi chiếu, năm sản xuất và Trailer. Mỗi bộ phim sẽ thuộc nhiều thể loại và mỗi thể loại sẽ có Mã thể loại, Tên thể loại và Đặc tả.</w:t>
      </w:r>
    </w:p>
    <w:p w14:paraId="6A471EF8" w14:textId="77777777" w:rsidR="00495482" w:rsidRPr="0011577E" w:rsidRDefault="00495482" w:rsidP="00495482">
      <w:pPr>
        <w:spacing w:line="360" w:lineRule="auto"/>
        <w:rPr>
          <w:rFonts w:eastAsia="Roboto"/>
          <w:sz w:val="26"/>
          <w:szCs w:val="26"/>
        </w:rPr>
      </w:pPr>
      <w:r w:rsidRPr="0011577E">
        <w:rPr>
          <w:rFonts w:eastAsia="Roboto"/>
          <w:sz w:val="26"/>
          <w:szCs w:val="26"/>
        </w:rPr>
        <w:t>Mỗi bộ phim cũng thuộc một nhà sản xuất, với thông tin bao gồm Mã nhà sản xuất, Tên nhà sản xuất, email, địa chỉ và số điện thoại.</w:t>
      </w:r>
    </w:p>
    <w:p w14:paraId="457C061B" w14:textId="77777777" w:rsidR="00495482" w:rsidRPr="0011577E" w:rsidRDefault="00495482" w:rsidP="00495482">
      <w:pPr>
        <w:spacing w:line="360" w:lineRule="auto"/>
        <w:rPr>
          <w:rFonts w:eastAsia="Roboto"/>
          <w:sz w:val="26"/>
          <w:szCs w:val="26"/>
        </w:rPr>
      </w:pPr>
      <w:r w:rsidRPr="0011577E">
        <w:rPr>
          <w:rFonts w:eastAsia="Roboto"/>
          <w:sz w:val="26"/>
          <w:szCs w:val="26"/>
        </w:rPr>
        <w:t xml:space="preserve">Mỗi suất chiếu cần ghi nhận các thông tin bao gồm mã suất chiếu, giá vé, thời gian bắt đầu chiếu và thời gian kết thúc chiếu. Mỗi suất chiếu sẽ có nhiều vé, và mỗi vé sẽ </w:t>
      </w:r>
      <w:r w:rsidRPr="0011577E">
        <w:rPr>
          <w:rFonts w:eastAsia="Roboto"/>
          <w:sz w:val="26"/>
          <w:szCs w:val="26"/>
        </w:rPr>
        <w:lastRenderedPageBreak/>
        <w:t>thuộc một ghế ngồi cụ thể, với thông tin bao gồm mã ghế, tên ghế và loại ghế (ghế đôi hoặc ghế đơn).</w:t>
      </w:r>
    </w:p>
    <w:p w14:paraId="420316DF" w14:textId="77777777" w:rsidR="00495482" w:rsidRPr="0011577E" w:rsidRDefault="00495482" w:rsidP="00495482">
      <w:pPr>
        <w:spacing w:line="360" w:lineRule="auto"/>
        <w:rPr>
          <w:rFonts w:eastAsia="Roboto"/>
          <w:sz w:val="26"/>
          <w:szCs w:val="26"/>
        </w:rPr>
      </w:pPr>
      <w:r w:rsidRPr="0011577E">
        <w:rPr>
          <w:rFonts w:eastAsia="Roboto"/>
          <w:sz w:val="26"/>
          <w:szCs w:val="26"/>
        </w:rPr>
        <w:t>Mỗi vé cũng có tình trạng nhất định, với thông tin cần ghi nhận bao gồm Mã trạng thái và Tên trạng thái. Mỗi tình trạng vé có thể áp dụng cho nhiều vé.</w:t>
      </w:r>
    </w:p>
    <w:p w14:paraId="0B91336B" w14:textId="77777777" w:rsidR="00495482" w:rsidRPr="0011577E" w:rsidRDefault="00495482" w:rsidP="00495482">
      <w:pPr>
        <w:spacing w:line="360" w:lineRule="auto"/>
        <w:rPr>
          <w:rFonts w:eastAsia="Roboto"/>
          <w:sz w:val="26"/>
          <w:szCs w:val="26"/>
        </w:rPr>
      </w:pPr>
      <w:r w:rsidRPr="0011577E">
        <w:rPr>
          <w:rFonts w:eastAsia="Roboto"/>
          <w:sz w:val="26"/>
          <w:szCs w:val="26"/>
        </w:rPr>
        <w:t>Mỗi phòng chiếu sẽ thuộc một rạp phim nhất định, với thông tin bao gồm mã phòng, tên phòng và tổng số ghế của phòng. Cụm rạp sẽ có nhiều phòng chiếu để đáp ứng nhu cầu của khách hàng.</w:t>
      </w:r>
    </w:p>
    <w:p w14:paraId="5C6E5182" w14:textId="77777777" w:rsidR="00495482" w:rsidRPr="0011577E" w:rsidRDefault="00495482" w:rsidP="00495482">
      <w:pPr>
        <w:spacing w:line="360" w:lineRule="auto"/>
        <w:rPr>
          <w:rFonts w:eastAsia="Roboto"/>
          <w:sz w:val="26"/>
          <w:szCs w:val="26"/>
        </w:rPr>
      </w:pPr>
      <w:r w:rsidRPr="0011577E">
        <w:rPr>
          <w:rFonts w:eastAsia="Roboto"/>
          <w:sz w:val="26"/>
          <w:szCs w:val="26"/>
        </w:rPr>
        <w:t>Cụm rạp sẽ cung cấp các ưu đãi nhằm thu hút khách hàng, với thông tin bao gồm Mã ưu đãi, Tên ưu đãi, Mô tả, Thời gian bắt đầu và Thời gian kết thúc. Khách hàng sẽ có mã code để áp dụng ưu đãi và loại ưu đãi tương ứng.</w:t>
      </w:r>
    </w:p>
    <w:p w14:paraId="0F39C691" w14:textId="77777777" w:rsidR="00495482" w:rsidRPr="0011577E" w:rsidRDefault="00495482" w:rsidP="00495482">
      <w:pPr>
        <w:spacing w:line="360" w:lineRule="auto"/>
        <w:rPr>
          <w:rFonts w:eastAsia="Roboto"/>
          <w:sz w:val="26"/>
          <w:szCs w:val="26"/>
        </w:rPr>
      </w:pPr>
      <w:r w:rsidRPr="0011577E">
        <w:rPr>
          <w:rFonts w:eastAsia="Roboto"/>
          <w:sz w:val="26"/>
          <w:szCs w:val="26"/>
        </w:rPr>
        <w:t>Mỗi khi khách hàng cần đặt vé cần phải đăng nhập và ghi nhận các thông tin của khách hàng bao gồm tên địa chỉ số điện thoại email và mỗi khách hàng sẽ có một tài khoản nhất định để đăng nhập và hệ thống . Thông tin của tài khoản bao gồm email password và loại tài khoản sẽ có hai loại tài khoản là tài khoản admin và tài khoản user.</w:t>
      </w:r>
    </w:p>
    <w:p w14:paraId="762A817E" w14:textId="5D4A0469" w:rsidR="00495482" w:rsidRPr="00495482" w:rsidRDefault="00495482" w:rsidP="00495482">
      <w:pPr>
        <w:spacing w:line="360" w:lineRule="auto"/>
        <w:rPr>
          <w:rFonts w:eastAsia="Roboto"/>
          <w:sz w:val="26"/>
          <w:szCs w:val="26"/>
        </w:rPr>
      </w:pPr>
      <w:r w:rsidRPr="0011577E">
        <w:rPr>
          <w:rFonts w:eastAsia="Roboto"/>
          <w:sz w:val="26"/>
          <w:szCs w:val="26"/>
        </w:rPr>
        <w:t xml:space="preserve">Hệ thống cũng cần ghi nhận lại thông tin đặt vé của khách hàng các thông tin cần ghi nhận bao gồm: Mã đặt , tổng số tiền , thời gian đặt và tổng số vé. Mỗi khách hàng sẽ có thể đặt nhiều vé. Ngoài vé ra khách hàng có thể đặc kèm các món ăn nhanh của rạp. Mỗi món ăn sẽ cần ghi nhận cc thông tin bao gồm mã sản phẩm , tên món ăn, giá món ăn và ảnh của món ăn. </w:t>
      </w:r>
    </w:p>
    <w:p w14:paraId="36BE4737" w14:textId="292E2BBC" w:rsidR="0047697F" w:rsidRDefault="0047697F" w:rsidP="0047697F">
      <w:pPr>
        <w:pStyle w:val="Tiumccp2"/>
      </w:pPr>
      <w:bookmarkStart w:id="32" w:name="_Toc133099172"/>
      <w:r>
        <w:t>3.3.</w:t>
      </w:r>
      <w:r w:rsidR="00495482">
        <w:t>3</w:t>
      </w:r>
      <w:r w:rsidRPr="00B10E7E">
        <w:t xml:space="preserve"> </w:t>
      </w:r>
      <w:r>
        <w:t>ERD</w:t>
      </w:r>
      <w:bookmarkEnd w:id="32"/>
    </w:p>
    <w:p w14:paraId="6DA69453" w14:textId="77777777" w:rsidR="0047697F" w:rsidRDefault="0047697F" w:rsidP="0047697F">
      <w:pPr>
        <w:pStyle w:val="Tiumccp2"/>
        <w:keepNext/>
      </w:pPr>
      <w:bookmarkStart w:id="33" w:name="_Toc133098530"/>
      <w:bookmarkStart w:id="34" w:name="_Toc133099122"/>
      <w:bookmarkStart w:id="35" w:name="_Toc133099173"/>
      <w:r>
        <w:rPr>
          <w:noProof/>
        </w:rPr>
        <w:lastRenderedPageBreak/>
        <w:drawing>
          <wp:inline distT="0" distB="0" distL="0" distR="0" wp14:anchorId="4D62AE8B" wp14:editId="2FACA3BC">
            <wp:extent cx="5791835" cy="3059430"/>
            <wp:effectExtent l="0" t="0" r="0" b="762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3059430"/>
                    </a:xfrm>
                    <a:prstGeom prst="rect">
                      <a:avLst/>
                    </a:prstGeom>
                  </pic:spPr>
                </pic:pic>
              </a:graphicData>
            </a:graphic>
          </wp:inline>
        </w:drawing>
      </w:r>
      <w:bookmarkEnd w:id="33"/>
      <w:bookmarkEnd w:id="34"/>
      <w:bookmarkEnd w:id="35"/>
    </w:p>
    <w:p w14:paraId="017D15E9" w14:textId="632AEBAA" w:rsidR="0047697F" w:rsidRDefault="0047697F" w:rsidP="0047697F">
      <w:pPr>
        <w:pStyle w:val="Caption"/>
      </w:pPr>
      <w:bookmarkStart w:id="36" w:name="_Toc133098612"/>
      <w:r>
        <w:t xml:space="preserve">Hình </w:t>
      </w:r>
      <w:fldSimple w:instr=" SEQ Hình \* ARABIC ">
        <w:r w:rsidR="002730C6">
          <w:rPr>
            <w:noProof/>
          </w:rPr>
          <w:t>2</w:t>
        </w:r>
      </w:fldSimple>
      <w:r>
        <w:t xml:space="preserve"> ERD</w:t>
      </w:r>
      <w:bookmarkEnd w:id="36"/>
    </w:p>
    <w:p w14:paraId="45DE172D" w14:textId="13E62D29" w:rsidR="00060184" w:rsidRDefault="00060184" w:rsidP="002D796D">
      <w:pPr>
        <w:pStyle w:val="Tiumccp2"/>
      </w:pPr>
      <w:bookmarkStart w:id="37" w:name="_Toc133099174"/>
      <w:r>
        <w:t>3.3.</w:t>
      </w:r>
      <w:r w:rsidR="00495482">
        <w:t>4</w:t>
      </w:r>
      <w:r w:rsidRPr="00B10E7E">
        <w:t xml:space="preserve"> </w:t>
      </w:r>
      <w:r>
        <w:t>Mô hình quan hệ</w:t>
      </w:r>
      <w:bookmarkEnd w:id="37"/>
    </w:p>
    <w:p w14:paraId="4DAE5FCC" w14:textId="77777777" w:rsidR="000A5DAF" w:rsidRDefault="00060184" w:rsidP="000A5DAF">
      <w:pPr>
        <w:pStyle w:val="Tiumccp2"/>
        <w:keepNext/>
      </w:pPr>
      <w:bookmarkStart w:id="38" w:name="_Toc133098532"/>
      <w:bookmarkStart w:id="39" w:name="_Toc133099124"/>
      <w:bookmarkStart w:id="40" w:name="_Toc133099175"/>
      <w:r>
        <w:rPr>
          <w:noProof/>
        </w:rPr>
        <w:drawing>
          <wp:inline distT="0" distB="0" distL="0" distR="0" wp14:anchorId="3C78395D" wp14:editId="00E04426">
            <wp:extent cx="5791835" cy="2417445"/>
            <wp:effectExtent l="0" t="0" r="0" b="190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2417445"/>
                    </a:xfrm>
                    <a:prstGeom prst="rect">
                      <a:avLst/>
                    </a:prstGeom>
                  </pic:spPr>
                </pic:pic>
              </a:graphicData>
            </a:graphic>
          </wp:inline>
        </w:drawing>
      </w:r>
      <w:bookmarkEnd w:id="38"/>
      <w:bookmarkEnd w:id="39"/>
      <w:bookmarkEnd w:id="40"/>
    </w:p>
    <w:p w14:paraId="5C68A4B0" w14:textId="649A7BBF" w:rsidR="00060184" w:rsidRDefault="000A5DAF" w:rsidP="000A5DAF">
      <w:pPr>
        <w:pStyle w:val="Caption"/>
      </w:pPr>
      <w:bookmarkStart w:id="41" w:name="_Toc133098613"/>
      <w:r>
        <w:t xml:space="preserve">Hình </w:t>
      </w:r>
      <w:fldSimple w:instr=" SEQ Hình \* ARABIC ">
        <w:r w:rsidR="002730C6">
          <w:rPr>
            <w:noProof/>
          </w:rPr>
          <w:t>3</w:t>
        </w:r>
      </w:fldSimple>
      <w:r>
        <w:t xml:space="preserve"> Mô hình quan hệ</w:t>
      </w:r>
      <w:bookmarkEnd w:id="41"/>
    </w:p>
    <w:p w14:paraId="283A872C" w14:textId="5FC4D1DF" w:rsidR="00207DC2" w:rsidRDefault="00207DC2" w:rsidP="002D796D">
      <w:pPr>
        <w:pStyle w:val="Tiumccp2"/>
      </w:pPr>
      <w:bookmarkStart w:id="42" w:name="_Toc133099176"/>
      <w:r>
        <w:t>3.3.</w:t>
      </w:r>
      <w:r w:rsidR="00495482">
        <w:t>5</w:t>
      </w:r>
      <w:r>
        <w:t xml:space="preserve"> </w:t>
      </w:r>
      <w:r w:rsidR="006C6853">
        <w:t>Hoạt động chính</w:t>
      </w:r>
      <w:bookmarkEnd w:id="42"/>
    </w:p>
    <w:p w14:paraId="68606D16" w14:textId="77777777" w:rsidR="006C6853" w:rsidRDefault="006C6853" w:rsidP="007348D8">
      <w:pPr>
        <w:pStyle w:val="Nidungvnbn"/>
        <w:numPr>
          <w:ilvl w:val="0"/>
          <w:numId w:val="31"/>
        </w:numPr>
      </w:pPr>
      <w:r>
        <w:t>Hoạt động đăng nhập của user:</w:t>
      </w:r>
    </w:p>
    <w:p w14:paraId="5645D77B" w14:textId="77777777" w:rsidR="006C6853" w:rsidRDefault="00F11A40" w:rsidP="006C6853">
      <w:pPr>
        <w:pStyle w:val="Nidungvnbn"/>
        <w:ind w:firstLine="0"/>
      </w:pPr>
      <w:r>
        <w:lastRenderedPageBreak/>
        <w:t xml:space="preserve">Mô tả: </w:t>
      </w:r>
      <w:r w:rsidR="006C6853">
        <w:t>Khi muốn đăng nhập ta cần phải nhập thông tin theo yêu cầu, khi nhấn đăng nhập thì hệ thống sẽ kiểm tra thông tin, nếu thông tin lỗi thì sẽ thông báo lỗi và yêu cầu nhập lại. Nếu đúng thì sẽ chuyển đến trang chủ của user.</w:t>
      </w:r>
    </w:p>
    <w:p w14:paraId="02B1039B" w14:textId="77777777" w:rsidR="000A5DAF" w:rsidRDefault="006C6853" w:rsidP="000A5DAF">
      <w:pPr>
        <w:pStyle w:val="BodyText"/>
        <w:keepNext/>
        <w:jc w:val="center"/>
      </w:pPr>
      <w:r w:rsidRPr="00684023">
        <w:rPr>
          <w:noProof/>
          <w:lang w:val="en-US"/>
        </w:rPr>
        <w:drawing>
          <wp:inline distT="0" distB="0" distL="0" distR="0" wp14:anchorId="7E6C376F" wp14:editId="57BEFFBE">
            <wp:extent cx="5114925" cy="4333875"/>
            <wp:effectExtent l="0" t="0" r="9525" b="952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22"/>
                    <a:stretch>
                      <a:fillRect/>
                    </a:stretch>
                  </pic:blipFill>
                  <pic:spPr>
                    <a:xfrm>
                      <a:off x="0" y="0"/>
                      <a:ext cx="5188567" cy="4396272"/>
                    </a:xfrm>
                    <a:prstGeom prst="rect">
                      <a:avLst/>
                    </a:prstGeom>
                  </pic:spPr>
                </pic:pic>
              </a:graphicData>
            </a:graphic>
          </wp:inline>
        </w:drawing>
      </w:r>
    </w:p>
    <w:p w14:paraId="73B3D60F" w14:textId="74E9A58A" w:rsidR="00BF1102" w:rsidRDefault="000A5DAF" w:rsidP="000A5DAF">
      <w:pPr>
        <w:pStyle w:val="Caption"/>
      </w:pPr>
      <w:bookmarkStart w:id="43" w:name="_Toc133098614"/>
      <w:r>
        <w:t xml:space="preserve">Hình </w:t>
      </w:r>
      <w:fldSimple w:instr=" SEQ Hình \* ARABIC ">
        <w:r w:rsidR="002730C6">
          <w:rPr>
            <w:noProof/>
          </w:rPr>
          <w:t>4</w:t>
        </w:r>
      </w:fldSimple>
      <w:r>
        <w:t xml:space="preserve"> Hoạt động đăng nhập của user</w:t>
      </w:r>
      <w:bookmarkEnd w:id="43"/>
    </w:p>
    <w:p w14:paraId="52E3B924" w14:textId="20C0260F" w:rsidR="006C6853" w:rsidRDefault="009132D4" w:rsidP="007348D8">
      <w:pPr>
        <w:pStyle w:val="Nidungvnbn"/>
        <w:numPr>
          <w:ilvl w:val="0"/>
          <w:numId w:val="31"/>
        </w:numPr>
      </w:pPr>
      <w:r>
        <w:t>Hoạt động</w:t>
      </w:r>
      <w:r w:rsidR="00265AE3">
        <w:t xml:space="preserve"> đặt vé và thanh toán</w:t>
      </w:r>
    </w:p>
    <w:p w14:paraId="5203ADDD" w14:textId="3B6DDD78" w:rsidR="00F11A40" w:rsidRPr="00F11A40" w:rsidRDefault="009132D4" w:rsidP="009132D4">
      <w:pPr>
        <w:pStyle w:val="Nidungvnbn"/>
      </w:pPr>
      <w:r>
        <w:t>Mô tả: Khi khách</w:t>
      </w:r>
      <w:r w:rsidR="00265AE3">
        <w:t xml:space="preserve"> hàng</w:t>
      </w:r>
      <w:r>
        <w:t xml:space="preserve"> truy cập vào tran</w:t>
      </w:r>
      <w:r w:rsidR="00265AE3">
        <w:t xml:space="preserve">g lịch chiếu thì hệ thống sẽ hiển thị giao diện trang lịch chiếu. Khách hàng sẽ chọn </w:t>
      </w:r>
      <w:r w:rsidR="009566F4">
        <w:t xml:space="preserve">ngày, chọn rạp, đến chọn phim rồi chọn giờ, chờ chỗ và bấm nút chọn combo thì hệ thống sẽ hiển thị giao diện chọn combo. Khách hàng chọn combo rồi bấm nút thanh toán để đến trang thanh toán. Khách hàng nhập mã ưu đãi để áp dụng ưu đãi, sau khi hệ thống kiểm tra mã ưu đãi có tồn tại hay không, nếu có thì hiện trang thanh toán đã áp dụng mã giảm giá. Khách hàng </w:t>
      </w:r>
      <w:r w:rsidR="00505FC2">
        <w:t xml:space="preserve">chọn phương </w:t>
      </w:r>
      <w:r w:rsidR="00505FC2">
        <w:lastRenderedPageBreak/>
        <w:t>thức thanh toán và tích chọn đồng ý điều khoản rồi bấm nút thanh toán để thanh toán. Sau khi thanh toán thành công hệ thống sẽ hiển thị giao diện thanh toán thành công.</w:t>
      </w:r>
    </w:p>
    <w:p w14:paraId="5B2094B9" w14:textId="77777777" w:rsidR="000A5DAF" w:rsidRDefault="009566F4" w:rsidP="000A5DAF">
      <w:pPr>
        <w:pStyle w:val="BodyText"/>
        <w:keepNext/>
        <w:jc w:val="center"/>
      </w:pPr>
      <w:r w:rsidRPr="009566F4">
        <w:rPr>
          <w:noProof/>
        </w:rPr>
        <w:drawing>
          <wp:inline distT="0" distB="0" distL="0" distR="0" wp14:anchorId="4D9414EE" wp14:editId="44F3C933">
            <wp:extent cx="4318222" cy="566449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8222" cy="5664491"/>
                    </a:xfrm>
                    <a:prstGeom prst="rect">
                      <a:avLst/>
                    </a:prstGeom>
                  </pic:spPr>
                </pic:pic>
              </a:graphicData>
            </a:graphic>
          </wp:inline>
        </w:drawing>
      </w:r>
    </w:p>
    <w:p w14:paraId="22230F7F" w14:textId="655FAE8A" w:rsidR="00BF1102" w:rsidRDefault="000A5DAF" w:rsidP="000A5DAF">
      <w:pPr>
        <w:pStyle w:val="Caption"/>
      </w:pPr>
      <w:bookmarkStart w:id="44" w:name="_Toc133098615"/>
      <w:r>
        <w:t xml:space="preserve">Hình </w:t>
      </w:r>
      <w:fldSimple w:instr=" SEQ Hình \* ARABIC ">
        <w:r w:rsidR="002730C6">
          <w:rPr>
            <w:noProof/>
          </w:rPr>
          <w:t>5</w:t>
        </w:r>
      </w:fldSimple>
      <w:r>
        <w:t xml:space="preserve"> Hoạt động đặt vé và thanh toán của khách hàng</w:t>
      </w:r>
      <w:bookmarkEnd w:id="44"/>
    </w:p>
    <w:p w14:paraId="49E3C3AC" w14:textId="0E7462E9" w:rsidR="00822C41" w:rsidRDefault="00822C41" w:rsidP="00822C41">
      <w:pPr>
        <w:pStyle w:val="Nidungvnbn"/>
        <w:numPr>
          <w:ilvl w:val="0"/>
          <w:numId w:val="31"/>
        </w:numPr>
      </w:pPr>
      <w:r>
        <w:t>Hoạt động xem lịch sử đặt vé</w:t>
      </w:r>
    </w:p>
    <w:p w14:paraId="1B692D9E" w14:textId="6F61558D" w:rsidR="00822C41" w:rsidRDefault="00822C41" w:rsidP="00822C41">
      <w:pPr>
        <w:pStyle w:val="Nidungvnbn"/>
      </w:pPr>
      <w:r>
        <w:t>Mô tả : User cần đăng nhập và chọn mục thông tin. Hệ thống sẽ hiển thị giao diện mục thông tin và khách hàng sẽ chọn mục lịch sử đặt vé thì hệ thống sẽ hiển thị lịch sử đặt vé của user.</w:t>
      </w:r>
    </w:p>
    <w:p w14:paraId="2E1F6735" w14:textId="77777777" w:rsidR="000A5DAF" w:rsidRDefault="00822C41" w:rsidP="000A5DAF">
      <w:pPr>
        <w:keepNext/>
        <w:jc w:val="center"/>
      </w:pPr>
      <w:r w:rsidRPr="00822C41">
        <w:rPr>
          <w:noProof/>
        </w:rPr>
        <w:lastRenderedPageBreak/>
        <w:drawing>
          <wp:inline distT="0" distB="0" distL="0" distR="0" wp14:anchorId="37A77482" wp14:editId="2E2D8282">
            <wp:extent cx="4362674" cy="2495678"/>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a:stretch>
                      <a:fillRect/>
                    </a:stretch>
                  </pic:blipFill>
                  <pic:spPr>
                    <a:xfrm>
                      <a:off x="0" y="0"/>
                      <a:ext cx="4362674" cy="2495678"/>
                    </a:xfrm>
                    <a:prstGeom prst="rect">
                      <a:avLst/>
                    </a:prstGeom>
                  </pic:spPr>
                </pic:pic>
              </a:graphicData>
            </a:graphic>
          </wp:inline>
        </w:drawing>
      </w:r>
    </w:p>
    <w:p w14:paraId="19B1BF23" w14:textId="2C5FE2D7" w:rsidR="00822C41" w:rsidRDefault="000A5DAF" w:rsidP="000A5DAF">
      <w:pPr>
        <w:pStyle w:val="Caption"/>
      </w:pPr>
      <w:bookmarkStart w:id="45" w:name="_Toc133098616"/>
      <w:r>
        <w:t xml:space="preserve">Hình </w:t>
      </w:r>
      <w:fldSimple w:instr=" SEQ Hình \* ARABIC ">
        <w:r w:rsidR="002730C6">
          <w:rPr>
            <w:noProof/>
          </w:rPr>
          <w:t>6</w:t>
        </w:r>
      </w:fldSimple>
      <w:r>
        <w:t xml:space="preserve"> Hoạt động xem lịch sử đặt vé</w:t>
      </w:r>
      <w:bookmarkEnd w:id="45"/>
    </w:p>
    <w:p w14:paraId="5CF8F149" w14:textId="7ED57D58" w:rsidR="0033500D" w:rsidRDefault="0048796E" w:rsidP="007348D8">
      <w:pPr>
        <w:pStyle w:val="Nidungvnbn"/>
        <w:numPr>
          <w:ilvl w:val="0"/>
          <w:numId w:val="31"/>
        </w:numPr>
      </w:pPr>
      <w:r>
        <w:t>Hoạt động phân loại phim theo thể loại của khách hàng:</w:t>
      </w:r>
    </w:p>
    <w:p w14:paraId="191233F8" w14:textId="065EFD98" w:rsidR="00E12171" w:rsidRPr="0048796E" w:rsidRDefault="0048796E" w:rsidP="00822C41">
      <w:pPr>
        <w:pStyle w:val="Nidungvnbn"/>
        <w:ind w:firstLine="360"/>
      </w:pPr>
      <w:r>
        <w:t>Mô tả: Khách hàng truy cập vào trang chủ trang phi hay suất chiếu sẽ đều có phim đề cử và các thể loại phim. Khách hàng chỉ cần chọn thể loại phim thì hệ thống sẽ lọc và hiển thị phim đã được lọc theo thể loại.</w:t>
      </w:r>
    </w:p>
    <w:p w14:paraId="7728087F" w14:textId="77777777" w:rsidR="000A5DAF" w:rsidRDefault="006C6853" w:rsidP="000A5DAF">
      <w:pPr>
        <w:pStyle w:val="BodyText"/>
        <w:keepNext/>
        <w:jc w:val="center"/>
      </w:pPr>
      <w:r w:rsidRPr="00632A47">
        <w:rPr>
          <w:noProof/>
          <w:lang w:val="en-US"/>
        </w:rPr>
        <w:drawing>
          <wp:inline distT="0" distB="0" distL="0" distR="0" wp14:anchorId="2715FE0C" wp14:editId="5FC3CFBD">
            <wp:extent cx="5514975" cy="3333750"/>
            <wp:effectExtent l="0" t="0" r="952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25"/>
                    <a:stretch>
                      <a:fillRect/>
                    </a:stretch>
                  </pic:blipFill>
                  <pic:spPr>
                    <a:xfrm>
                      <a:off x="0" y="0"/>
                      <a:ext cx="5525675" cy="3340218"/>
                    </a:xfrm>
                    <a:prstGeom prst="rect">
                      <a:avLst/>
                    </a:prstGeom>
                  </pic:spPr>
                </pic:pic>
              </a:graphicData>
            </a:graphic>
          </wp:inline>
        </w:drawing>
      </w:r>
    </w:p>
    <w:p w14:paraId="073336AC" w14:textId="471E7C67" w:rsidR="005E089E" w:rsidRDefault="000A5DAF" w:rsidP="000A5DAF">
      <w:pPr>
        <w:pStyle w:val="Caption"/>
      </w:pPr>
      <w:bookmarkStart w:id="46" w:name="_Toc133098617"/>
      <w:r>
        <w:t xml:space="preserve">Hình </w:t>
      </w:r>
      <w:fldSimple w:instr=" SEQ Hình \* ARABIC ">
        <w:r w:rsidR="002730C6">
          <w:rPr>
            <w:noProof/>
          </w:rPr>
          <w:t>7</w:t>
        </w:r>
      </w:fldSimple>
      <w:r>
        <w:t xml:space="preserve"> Hoạt động phân loại phim theo thể loại của khách hàng</w:t>
      </w:r>
      <w:bookmarkEnd w:id="46"/>
    </w:p>
    <w:p w14:paraId="2FA88864" w14:textId="7731DE2C" w:rsidR="006C6853" w:rsidRDefault="0048796E" w:rsidP="007348D8">
      <w:pPr>
        <w:pStyle w:val="Nidungvnbn"/>
        <w:numPr>
          <w:ilvl w:val="0"/>
          <w:numId w:val="31"/>
        </w:numPr>
      </w:pPr>
      <w:r>
        <w:lastRenderedPageBreak/>
        <w:t>Hoạt động quản lý thêm item của quản lý:</w:t>
      </w:r>
    </w:p>
    <w:p w14:paraId="4F25471A" w14:textId="4115F86D" w:rsidR="0048796E" w:rsidRPr="0048796E" w:rsidRDefault="0048796E" w:rsidP="00E12171">
      <w:pPr>
        <w:pStyle w:val="Nidungvnbn"/>
      </w:pPr>
      <w:r>
        <w:t>Mô tả: Quản lý có các mục quản lý có thể thêm item như thêm người dung, thêm combo, thêm lịch chiếu, thêm phim, thêm vé. Muốn thêm item thì quản lý phải truy cập đến trang quản lý và chọn mục muốn quản lý</w:t>
      </w:r>
      <w:r w:rsidR="00E12171">
        <w:t xml:space="preserve"> để hệ thống có thể hiện giao diện tương ứng. Quản lý bấm nút thêm thì hệ thống sẽ hiện form để điền thông thi cho quản lý nhập các thông tin tương ứng. Nhập xong thì hệ thống sẽ kiểm tra thông tin, nếu đúng thì sẽ lưu dữ liệu vào database, sai thì sẽ hiện lại form và yêu cầu nhập lại thông tin.</w:t>
      </w:r>
    </w:p>
    <w:p w14:paraId="59692FFA" w14:textId="77777777" w:rsidR="000A5DAF" w:rsidRDefault="006C6853" w:rsidP="000A5DAF">
      <w:pPr>
        <w:pStyle w:val="BodyText"/>
        <w:keepNext/>
        <w:jc w:val="center"/>
      </w:pPr>
      <w:r w:rsidRPr="00F02039">
        <w:rPr>
          <w:noProof/>
          <w:lang w:val="en-US"/>
        </w:rPr>
        <w:drawing>
          <wp:inline distT="0" distB="0" distL="0" distR="0" wp14:anchorId="063D8719" wp14:editId="11DFD774">
            <wp:extent cx="5197128" cy="5086350"/>
            <wp:effectExtent l="0" t="0" r="381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26"/>
                    <a:stretch>
                      <a:fillRect/>
                    </a:stretch>
                  </pic:blipFill>
                  <pic:spPr>
                    <a:xfrm>
                      <a:off x="0" y="0"/>
                      <a:ext cx="5227066" cy="5115650"/>
                    </a:xfrm>
                    <a:prstGeom prst="rect">
                      <a:avLst/>
                    </a:prstGeom>
                  </pic:spPr>
                </pic:pic>
              </a:graphicData>
            </a:graphic>
          </wp:inline>
        </w:drawing>
      </w:r>
    </w:p>
    <w:p w14:paraId="0B7C7A21" w14:textId="3C0E7063" w:rsidR="005E089E" w:rsidRDefault="000A5DAF" w:rsidP="000A5DAF">
      <w:pPr>
        <w:pStyle w:val="Caption"/>
      </w:pPr>
      <w:bookmarkStart w:id="47" w:name="_Toc133098618"/>
      <w:r>
        <w:t xml:space="preserve">Hình </w:t>
      </w:r>
      <w:fldSimple w:instr=" SEQ Hình \* ARABIC ">
        <w:r w:rsidR="002730C6">
          <w:rPr>
            <w:noProof/>
          </w:rPr>
          <w:t>8</w:t>
        </w:r>
      </w:fldSimple>
      <w:r>
        <w:t xml:space="preserve"> Hoạt động quản lý thêm item của quản lý</w:t>
      </w:r>
      <w:bookmarkEnd w:id="47"/>
    </w:p>
    <w:p w14:paraId="7D5BB4DC" w14:textId="380C1D84" w:rsidR="00E12171" w:rsidRDefault="00E12171" w:rsidP="007348D8">
      <w:pPr>
        <w:pStyle w:val="Nidungvnbn"/>
        <w:numPr>
          <w:ilvl w:val="0"/>
          <w:numId w:val="31"/>
        </w:numPr>
      </w:pPr>
      <w:r>
        <w:lastRenderedPageBreak/>
        <w:t>Hoạt động sửa thông tin item của quản lý:</w:t>
      </w:r>
    </w:p>
    <w:p w14:paraId="7ED179D8" w14:textId="7BA413B0" w:rsidR="00E12171" w:rsidRPr="0048796E" w:rsidRDefault="00E12171" w:rsidP="00E12171">
      <w:pPr>
        <w:pStyle w:val="Nidungvnbn"/>
      </w:pPr>
      <w:r>
        <w:t>Mô tả: Quản lý có các mục quản lý có thể sửa item như sửa người dùng, sửa combo, sửa lịch chiếu, sửa phim, sửa vé. Muốn sửa item thì quản lý phải truy cập đến trang quản lý và chọn mục muốn quản lý để hệ thống có thể hiện giao diện tương ứng. Quản lý bấm nút sửa thì hệ thống sẽ hiện form để điền thông thi cho quản lý nhập các thông tin tương ứng. Nhập xong thì hệ thống sẽ kiểm tra thông tin, nếu đúng thì sẽ lưu dữ liệu vào database, sai thì sẽ hiện lại form và yêu cầu nhập lại thông tin.</w:t>
      </w:r>
    </w:p>
    <w:p w14:paraId="0D5D1269" w14:textId="77777777" w:rsidR="000A5DAF" w:rsidRDefault="006C6853" w:rsidP="000A5DAF">
      <w:pPr>
        <w:pStyle w:val="BodyText"/>
        <w:keepNext/>
      </w:pPr>
      <w:r w:rsidRPr="002712AF">
        <w:rPr>
          <w:noProof/>
          <w:lang w:val="en-US"/>
        </w:rPr>
        <w:lastRenderedPageBreak/>
        <w:drawing>
          <wp:inline distT="0" distB="0" distL="0" distR="0" wp14:anchorId="6C918DAA" wp14:editId="26F4936B">
            <wp:extent cx="5848651" cy="5620039"/>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7"/>
                    <a:stretch>
                      <a:fillRect/>
                    </a:stretch>
                  </pic:blipFill>
                  <pic:spPr>
                    <a:xfrm>
                      <a:off x="0" y="0"/>
                      <a:ext cx="5848651" cy="5620039"/>
                    </a:xfrm>
                    <a:prstGeom prst="rect">
                      <a:avLst/>
                    </a:prstGeom>
                  </pic:spPr>
                </pic:pic>
              </a:graphicData>
            </a:graphic>
          </wp:inline>
        </w:drawing>
      </w:r>
    </w:p>
    <w:p w14:paraId="16881647" w14:textId="1CB43B98" w:rsidR="007B7FF5" w:rsidRPr="004213D1" w:rsidRDefault="000A5DAF" w:rsidP="00495482">
      <w:pPr>
        <w:pStyle w:val="Caption"/>
      </w:pPr>
      <w:bookmarkStart w:id="48" w:name="_Toc133098619"/>
      <w:r>
        <w:t xml:space="preserve">Hình </w:t>
      </w:r>
      <w:fldSimple w:instr=" SEQ Hình \* ARABIC ">
        <w:r w:rsidR="002730C6">
          <w:rPr>
            <w:noProof/>
          </w:rPr>
          <w:t>9</w:t>
        </w:r>
      </w:fldSimple>
      <w:r>
        <w:t xml:space="preserve"> Hoạt động sửa thông tin item của quản lý</w:t>
      </w:r>
      <w:bookmarkEnd w:id="48"/>
      <w:r w:rsidR="007B7FF5">
        <w:rPr>
          <w:b/>
          <w:sz w:val="32"/>
          <w:szCs w:val="32"/>
        </w:rPr>
        <w:br w:type="page"/>
      </w:r>
    </w:p>
    <w:p w14:paraId="546B61ED" w14:textId="650CCB7D" w:rsidR="00E12171" w:rsidRPr="004A7C39" w:rsidRDefault="00E12171" w:rsidP="00E12171">
      <w:pPr>
        <w:pStyle w:val="Chng"/>
      </w:pPr>
      <w:bookmarkStart w:id="49" w:name="_Toc133099177"/>
      <w:r>
        <w:lastRenderedPageBreak/>
        <w:t>CHƯƠNG 4 – HIỆN THỰC</w:t>
      </w:r>
      <w:bookmarkEnd w:id="49"/>
    </w:p>
    <w:p w14:paraId="3698B5E9" w14:textId="5711AEE4" w:rsidR="00E12171" w:rsidRDefault="00E12171" w:rsidP="007348D8">
      <w:pPr>
        <w:pStyle w:val="Tiumccp1"/>
        <w:numPr>
          <w:ilvl w:val="1"/>
          <w:numId w:val="32"/>
        </w:numPr>
      </w:pPr>
      <w:bookmarkStart w:id="50" w:name="_Toc133099178"/>
      <w:r>
        <w:t>Link bản thiết kế</w:t>
      </w:r>
      <w:bookmarkEnd w:id="50"/>
    </w:p>
    <w:p w14:paraId="4A36A168" w14:textId="0AE48468" w:rsidR="00E12171" w:rsidRDefault="00E12171" w:rsidP="00E12171">
      <w:pPr>
        <w:pStyle w:val="Nidungvnbn"/>
      </w:pPr>
      <w:r>
        <w:t>Công cụ thiết kế 5CT dùng để thiết kế website này là Figma.</w:t>
      </w:r>
    </w:p>
    <w:p w14:paraId="78DDA711" w14:textId="1B9EE04D" w:rsidR="00E12171" w:rsidRDefault="00E12171" w:rsidP="00E12171">
      <w:pPr>
        <w:pStyle w:val="Nidungvnbn"/>
        <w:jc w:val="left"/>
      </w:pPr>
      <w:r>
        <w:t xml:space="preserve">Đường dẫn đến bản thiết kế bằng figma của team 5CT: </w:t>
      </w:r>
      <w:hyperlink r:id="rId28" w:history="1">
        <w:r w:rsidRPr="00176182">
          <w:rPr>
            <w:rStyle w:val="Hyperlink"/>
          </w:rPr>
          <w:t>https://www.figma.com/file/drAUlXvBdLrtNXzq1IJLyj/Untitled?node-id=0-1&amp;t=ivgtACYNFgGTBaKr-0</w:t>
        </w:r>
      </w:hyperlink>
    </w:p>
    <w:p w14:paraId="4B68DF2C" w14:textId="7583B75D" w:rsidR="00E12171" w:rsidRDefault="00E12171" w:rsidP="00E12171">
      <w:pPr>
        <w:pStyle w:val="Tiumccp1"/>
      </w:pPr>
      <w:bookmarkStart w:id="51" w:name="_Toc133099179"/>
      <w:r>
        <w:t>4.2 Phần</w:t>
      </w:r>
      <w:r>
        <w:rPr>
          <w:spacing w:val="-2"/>
        </w:rPr>
        <w:t xml:space="preserve"> </w:t>
      </w:r>
      <w:r>
        <w:t>Admin</w:t>
      </w:r>
      <w:bookmarkEnd w:id="51"/>
    </w:p>
    <w:p w14:paraId="114689BB" w14:textId="66DF51DD" w:rsidR="00E12171" w:rsidRDefault="00E12171" w:rsidP="003E383F">
      <w:pPr>
        <w:pStyle w:val="Nidungvnbn"/>
        <w:ind w:firstLine="0"/>
      </w:pPr>
      <w:bookmarkStart w:id="52" w:name="_Toc132796692"/>
      <w:r>
        <w:t xml:space="preserve">4.2.1 Quản lý người dùng </w:t>
      </w:r>
      <w:bookmarkEnd w:id="52"/>
    </w:p>
    <w:p w14:paraId="7F4992A7" w14:textId="6AE40476" w:rsidR="00D82EE5" w:rsidRDefault="00E12171" w:rsidP="00D82EE5">
      <w:pPr>
        <w:pStyle w:val="Nidungvnbn"/>
      </w:pPr>
      <w:r>
        <w:t xml:space="preserve">Acount: </w:t>
      </w:r>
      <w:r w:rsidR="00D82EE5">
        <w:t>admin</w:t>
      </w:r>
    </w:p>
    <w:p w14:paraId="49305D56" w14:textId="7769F72B" w:rsidR="00E12171" w:rsidRPr="00D82EE5" w:rsidRDefault="00E12171" w:rsidP="00D82EE5">
      <w:pPr>
        <w:pStyle w:val="Nidungvnbn"/>
      </w:pPr>
      <w:r>
        <w:t>Password: 123456</w:t>
      </w:r>
    </w:p>
    <w:p w14:paraId="50A7AAD6" w14:textId="77777777" w:rsidR="000A5DAF" w:rsidRDefault="00E12171" w:rsidP="000A5DAF">
      <w:pPr>
        <w:keepNext/>
      </w:pPr>
      <w:r w:rsidRPr="00D65F71">
        <w:rPr>
          <w:noProof/>
          <w:sz w:val="20"/>
        </w:rPr>
        <w:drawing>
          <wp:inline distT="0" distB="0" distL="0" distR="0" wp14:anchorId="6480ED4B" wp14:editId="411C45AA">
            <wp:extent cx="6032500" cy="394017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9"/>
                    <a:stretch>
                      <a:fillRect/>
                    </a:stretch>
                  </pic:blipFill>
                  <pic:spPr>
                    <a:xfrm>
                      <a:off x="0" y="0"/>
                      <a:ext cx="6032500" cy="3940175"/>
                    </a:xfrm>
                    <a:prstGeom prst="rect">
                      <a:avLst/>
                    </a:prstGeom>
                  </pic:spPr>
                </pic:pic>
              </a:graphicData>
            </a:graphic>
          </wp:inline>
        </w:drawing>
      </w:r>
    </w:p>
    <w:p w14:paraId="0A8FB21C" w14:textId="2D300ED0" w:rsidR="00057701" w:rsidRDefault="000A5DAF" w:rsidP="000A5DAF">
      <w:pPr>
        <w:pStyle w:val="Caption"/>
      </w:pPr>
      <w:bookmarkStart w:id="53" w:name="_Toc133098620"/>
      <w:r>
        <w:t xml:space="preserve">Hình </w:t>
      </w:r>
      <w:fldSimple w:instr=" SEQ Hình \* ARABIC ">
        <w:r w:rsidR="002730C6">
          <w:rPr>
            <w:noProof/>
          </w:rPr>
          <w:t>10</w:t>
        </w:r>
      </w:fldSimple>
      <w:r>
        <w:t xml:space="preserve"> Danh sách người dùng - Admin</w:t>
      </w:r>
      <w:bookmarkEnd w:id="53"/>
    </w:p>
    <w:p w14:paraId="1383501F" w14:textId="77777777" w:rsidR="000A5DAF" w:rsidRDefault="00E12171" w:rsidP="000A5DAF">
      <w:pPr>
        <w:keepNext/>
        <w:jc w:val="center"/>
      </w:pPr>
      <w:r w:rsidRPr="003B1537">
        <w:rPr>
          <w:noProof/>
          <w:sz w:val="20"/>
        </w:rPr>
        <w:lastRenderedPageBreak/>
        <w:drawing>
          <wp:inline distT="0" distB="0" distL="0" distR="0" wp14:anchorId="74A9686A" wp14:editId="25847232">
            <wp:extent cx="5559861" cy="3600450"/>
            <wp:effectExtent l="0" t="0" r="317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30"/>
                    <a:stretch>
                      <a:fillRect/>
                    </a:stretch>
                  </pic:blipFill>
                  <pic:spPr>
                    <a:xfrm>
                      <a:off x="0" y="0"/>
                      <a:ext cx="5576291" cy="3611090"/>
                    </a:xfrm>
                    <a:prstGeom prst="rect">
                      <a:avLst/>
                    </a:prstGeom>
                  </pic:spPr>
                </pic:pic>
              </a:graphicData>
            </a:graphic>
          </wp:inline>
        </w:drawing>
      </w:r>
    </w:p>
    <w:p w14:paraId="53B965AB" w14:textId="79DEAC9C" w:rsidR="00057701" w:rsidRDefault="000A5DAF" w:rsidP="000A5DAF">
      <w:pPr>
        <w:pStyle w:val="Caption"/>
      </w:pPr>
      <w:bookmarkStart w:id="54" w:name="_Toc133098621"/>
      <w:r>
        <w:t xml:space="preserve">Hình </w:t>
      </w:r>
      <w:fldSimple w:instr=" SEQ Hình \* ARABIC ">
        <w:r w:rsidR="002730C6">
          <w:rPr>
            <w:noProof/>
          </w:rPr>
          <w:t>11</w:t>
        </w:r>
      </w:fldSimple>
      <w:r>
        <w:t xml:space="preserve"> Sửa thông tin người dùng - Admin</w:t>
      </w:r>
      <w:bookmarkEnd w:id="54"/>
    </w:p>
    <w:p w14:paraId="4EFCECC9" w14:textId="77777777" w:rsidR="000A5DAF" w:rsidRDefault="00E12171" w:rsidP="000A5DAF">
      <w:pPr>
        <w:keepNext/>
        <w:jc w:val="center"/>
      </w:pPr>
      <w:r w:rsidRPr="007C0F59">
        <w:rPr>
          <w:noProof/>
          <w:sz w:val="20"/>
        </w:rPr>
        <w:drawing>
          <wp:inline distT="0" distB="0" distL="0" distR="0" wp14:anchorId="01479681" wp14:editId="121C1D5F">
            <wp:extent cx="5381625" cy="3508254"/>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31"/>
                    <a:stretch>
                      <a:fillRect/>
                    </a:stretch>
                  </pic:blipFill>
                  <pic:spPr>
                    <a:xfrm flipV="1">
                      <a:off x="0" y="0"/>
                      <a:ext cx="5410780" cy="3527260"/>
                    </a:xfrm>
                    <a:prstGeom prst="rect">
                      <a:avLst/>
                    </a:prstGeom>
                  </pic:spPr>
                </pic:pic>
              </a:graphicData>
            </a:graphic>
          </wp:inline>
        </w:drawing>
      </w:r>
    </w:p>
    <w:p w14:paraId="1AB0284A" w14:textId="54AFBED7" w:rsidR="00057701" w:rsidRDefault="000A5DAF" w:rsidP="000A5DAF">
      <w:pPr>
        <w:pStyle w:val="Caption"/>
      </w:pPr>
      <w:bookmarkStart w:id="55" w:name="_Toc133098622"/>
      <w:r>
        <w:t xml:space="preserve">Hình </w:t>
      </w:r>
      <w:fldSimple w:instr=" SEQ Hình \* ARABIC ">
        <w:r w:rsidR="002730C6">
          <w:rPr>
            <w:noProof/>
          </w:rPr>
          <w:t>12</w:t>
        </w:r>
      </w:fldSimple>
      <w:r>
        <w:t xml:space="preserve"> Thêm người dùng - Admin</w:t>
      </w:r>
      <w:bookmarkEnd w:id="55"/>
    </w:p>
    <w:p w14:paraId="7C34FBD6" w14:textId="1F052568" w:rsidR="00E12171" w:rsidRDefault="00154A40" w:rsidP="003E383F">
      <w:pPr>
        <w:pStyle w:val="Nidungvnbn"/>
        <w:ind w:firstLine="0"/>
        <w:rPr>
          <w:sz w:val="24"/>
        </w:rPr>
      </w:pPr>
      <w:r>
        <w:lastRenderedPageBreak/>
        <w:t>4.2.2</w:t>
      </w:r>
      <w:r w:rsidR="00D82EE5">
        <w:t xml:space="preserve"> </w:t>
      </w:r>
      <w:r w:rsidR="00E12171">
        <w:t>Quản lý phim– Danh sách phim</w:t>
      </w:r>
    </w:p>
    <w:p w14:paraId="755DDA28" w14:textId="77777777" w:rsidR="000A5DAF" w:rsidRDefault="00E12171" w:rsidP="000A5DAF">
      <w:pPr>
        <w:keepNext/>
        <w:jc w:val="center"/>
      </w:pPr>
      <w:r>
        <w:rPr>
          <w:noProof/>
        </w:rPr>
        <w:drawing>
          <wp:inline distT="0" distB="0" distL="0" distR="0" wp14:anchorId="7E0A5051" wp14:editId="605C81A5">
            <wp:extent cx="5227775" cy="339090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7620" cy="3397286"/>
                    </a:xfrm>
                    <a:prstGeom prst="rect">
                      <a:avLst/>
                    </a:prstGeom>
                    <a:noFill/>
                    <a:ln>
                      <a:noFill/>
                    </a:ln>
                  </pic:spPr>
                </pic:pic>
              </a:graphicData>
            </a:graphic>
          </wp:inline>
        </w:drawing>
      </w:r>
    </w:p>
    <w:p w14:paraId="7960ED63" w14:textId="5A7F0915" w:rsidR="00057701" w:rsidRDefault="000A5DAF" w:rsidP="000A5DAF">
      <w:pPr>
        <w:pStyle w:val="Caption"/>
      </w:pPr>
      <w:bookmarkStart w:id="56" w:name="_Toc133098623"/>
      <w:r>
        <w:t xml:space="preserve">Hình </w:t>
      </w:r>
      <w:fldSimple w:instr=" SEQ Hình \* ARABIC ">
        <w:r w:rsidR="002730C6">
          <w:rPr>
            <w:noProof/>
          </w:rPr>
          <w:t>13</w:t>
        </w:r>
      </w:fldSimple>
      <w:r>
        <w:t xml:space="preserve"> Danh sách phim - Admin</w:t>
      </w:r>
      <w:bookmarkEnd w:id="56"/>
    </w:p>
    <w:p w14:paraId="56CDD2FA" w14:textId="77777777" w:rsidR="000A5DAF" w:rsidRDefault="00E12171" w:rsidP="000A5DAF">
      <w:pPr>
        <w:keepNext/>
        <w:jc w:val="center"/>
      </w:pPr>
      <w:r>
        <w:rPr>
          <w:noProof/>
        </w:rPr>
        <w:drawing>
          <wp:inline distT="0" distB="0" distL="0" distR="0" wp14:anchorId="6F13869E" wp14:editId="4F252DD7">
            <wp:extent cx="5301199" cy="343852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2751" cy="3439532"/>
                    </a:xfrm>
                    <a:prstGeom prst="rect">
                      <a:avLst/>
                    </a:prstGeom>
                    <a:noFill/>
                    <a:ln>
                      <a:noFill/>
                    </a:ln>
                  </pic:spPr>
                </pic:pic>
              </a:graphicData>
            </a:graphic>
          </wp:inline>
        </w:drawing>
      </w:r>
    </w:p>
    <w:p w14:paraId="7022708F" w14:textId="402B2D1B" w:rsidR="00057701" w:rsidRDefault="000A5DAF" w:rsidP="000A5DAF">
      <w:pPr>
        <w:pStyle w:val="Caption"/>
      </w:pPr>
      <w:bookmarkStart w:id="57" w:name="_Toc133098624"/>
      <w:r>
        <w:t xml:space="preserve">Hình </w:t>
      </w:r>
      <w:fldSimple w:instr=" SEQ Hình \* ARABIC ">
        <w:r w:rsidR="002730C6">
          <w:rPr>
            <w:noProof/>
          </w:rPr>
          <w:t>14</w:t>
        </w:r>
      </w:fldSimple>
      <w:r>
        <w:t xml:space="preserve"> Sửa thông phim - Admin</w:t>
      </w:r>
      <w:bookmarkEnd w:id="57"/>
    </w:p>
    <w:p w14:paraId="34A19B8D" w14:textId="77777777" w:rsidR="000A5DAF" w:rsidRDefault="00E12171" w:rsidP="000A5DAF">
      <w:pPr>
        <w:keepNext/>
        <w:jc w:val="center"/>
      </w:pPr>
      <w:r>
        <w:rPr>
          <w:noProof/>
        </w:rPr>
        <w:lastRenderedPageBreak/>
        <w:drawing>
          <wp:inline distT="0" distB="0" distL="0" distR="0" wp14:anchorId="00A3D483" wp14:editId="474C249B">
            <wp:extent cx="5271829" cy="3419475"/>
            <wp:effectExtent l="0" t="0" r="508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8429" cy="3423756"/>
                    </a:xfrm>
                    <a:prstGeom prst="rect">
                      <a:avLst/>
                    </a:prstGeom>
                    <a:noFill/>
                    <a:ln>
                      <a:noFill/>
                    </a:ln>
                  </pic:spPr>
                </pic:pic>
              </a:graphicData>
            </a:graphic>
          </wp:inline>
        </w:drawing>
      </w:r>
    </w:p>
    <w:p w14:paraId="527849BA" w14:textId="7F52005A" w:rsidR="00057701" w:rsidRDefault="000A5DAF" w:rsidP="000A5DAF">
      <w:pPr>
        <w:pStyle w:val="Caption"/>
      </w:pPr>
      <w:bookmarkStart w:id="58" w:name="_Toc133098625"/>
      <w:r>
        <w:t xml:space="preserve">Hình </w:t>
      </w:r>
      <w:fldSimple w:instr=" SEQ Hình \* ARABIC ">
        <w:r w:rsidR="002730C6">
          <w:rPr>
            <w:noProof/>
          </w:rPr>
          <w:t>15</w:t>
        </w:r>
      </w:fldSimple>
      <w:r>
        <w:t xml:space="preserve"> Thêm phim - Admin</w:t>
      </w:r>
      <w:bookmarkEnd w:id="58"/>
    </w:p>
    <w:p w14:paraId="745D23AD" w14:textId="1A36A93F" w:rsidR="00E12171" w:rsidRPr="00154A40" w:rsidRDefault="00154A40" w:rsidP="003E383F">
      <w:pPr>
        <w:pStyle w:val="Nidungvnbn"/>
        <w:ind w:firstLine="0"/>
        <w:rPr>
          <w:sz w:val="28"/>
        </w:rPr>
      </w:pPr>
      <w:r>
        <w:t xml:space="preserve">4.2.3  </w:t>
      </w:r>
      <w:r w:rsidR="00E12171">
        <w:t>Quản lý đặt vé – Thêm, sửa vé</w:t>
      </w:r>
    </w:p>
    <w:p w14:paraId="5B426310" w14:textId="77777777" w:rsidR="000A5DAF" w:rsidRDefault="00E12171" w:rsidP="000A5DAF">
      <w:pPr>
        <w:keepNext/>
        <w:jc w:val="center"/>
      </w:pPr>
      <w:r>
        <w:rPr>
          <w:noProof/>
        </w:rPr>
        <w:drawing>
          <wp:inline distT="0" distB="0" distL="0" distR="0" wp14:anchorId="603EAD9E" wp14:editId="27B0DE47">
            <wp:extent cx="5359940" cy="347662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2313" cy="3491137"/>
                    </a:xfrm>
                    <a:prstGeom prst="rect">
                      <a:avLst/>
                    </a:prstGeom>
                    <a:noFill/>
                    <a:ln>
                      <a:noFill/>
                    </a:ln>
                  </pic:spPr>
                </pic:pic>
              </a:graphicData>
            </a:graphic>
          </wp:inline>
        </w:drawing>
      </w:r>
    </w:p>
    <w:p w14:paraId="5E18C79E" w14:textId="6772E3F7" w:rsidR="00057701" w:rsidRDefault="000A5DAF" w:rsidP="000A5DAF">
      <w:pPr>
        <w:pStyle w:val="Caption"/>
      </w:pPr>
      <w:bookmarkStart w:id="59" w:name="_Toc133098626"/>
      <w:r>
        <w:t xml:space="preserve">Hình </w:t>
      </w:r>
      <w:fldSimple w:instr=" SEQ Hình \* ARABIC ">
        <w:r w:rsidR="002730C6">
          <w:rPr>
            <w:noProof/>
          </w:rPr>
          <w:t>16</w:t>
        </w:r>
      </w:fldSimple>
      <w:r>
        <w:t xml:space="preserve"> Hiển thị lịch sử đặt vé - Admin</w:t>
      </w:r>
      <w:bookmarkEnd w:id="59"/>
    </w:p>
    <w:p w14:paraId="5E3C4FE7" w14:textId="77777777" w:rsidR="000A5DAF" w:rsidRDefault="00E12171" w:rsidP="000A5DAF">
      <w:pPr>
        <w:keepNext/>
        <w:jc w:val="center"/>
      </w:pPr>
      <w:r>
        <w:rPr>
          <w:noProof/>
        </w:rPr>
        <w:lastRenderedPageBreak/>
        <w:drawing>
          <wp:inline distT="0" distB="0" distL="0" distR="0" wp14:anchorId="5057A312" wp14:editId="2939C114">
            <wp:extent cx="5492100" cy="356235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3357" cy="3569652"/>
                    </a:xfrm>
                    <a:prstGeom prst="rect">
                      <a:avLst/>
                    </a:prstGeom>
                    <a:noFill/>
                    <a:ln>
                      <a:noFill/>
                    </a:ln>
                  </pic:spPr>
                </pic:pic>
              </a:graphicData>
            </a:graphic>
          </wp:inline>
        </w:drawing>
      </w:r>
    </w:p>
    <w:p w14:paraId="5D72DFE7" w14:textId="42A25E75" w:rsidR="00057701" w:rsidRDefault="000A5DAF" w:rsidP="000A5DAF">
      <w:pPr>
        <w:pStyle w:val="Caption"/>
      </w:pPr>
      <w:bookmarkStart w:id="60" w:name="_Toc133098627"/>
      <w:r>
        <w:t xml:space="preserve">Hình </w:t>
      </w:r>
      <w:fldSimple w:instr=" SEQ Hình \* ARABIC ">
        <w:r w:rsidR="002730C6">
          <w:rPr>
            <w:noProof/>
          </w:rPr>
          <w:t>17</w:t>
        </w:r>
      </w:fldSimple>
      <w:r>
        <w:t xml:space="preserve"> Sửa thông tin vé - Admin</w:t>
      </w:r>
      <w:bookmarkEnd w:id="60"/>
    </w:p>
    <w:p w14:paraId="03AD6B72" w14:textId="77777777" w:rsidR="000A5DAF" w:rsidRDefault="00E12171" w:rsidP="000A5DAF">
      <w:pPr>
        <w:keepNext/>
        <w:jc w:val="center"/>
      </w:pPr>
      <w:r>
        <w:rPr>
          <w:noProof/>
        </w:rPr>
        <w:drawing>
          <wp:inline distT="0" distB="0" distL="0" distR="0" wp14:anchorId="23FFAE4B" wp14:editId="22F84347">
            <wp:extent cx="5514975" cy="3577186"/>
            <wp:effectExtent l="0" t="0" r="0" b="444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4061" cy="3583079"/>
                    </a:xfrm>
                    <a:prstGeom prst="rect">
                      <a:avLst/>
                    </a:prstGeom>
                    <a:noFill/>
                    <a:ln>
                      <a:noFill/>
                    </a:ln>
                  </pic:spPr>
                </pic:pic>
              </a:graphicData>
            </a:graphic>
          </wp:inline>
        </w:drawing>
      </w:r>
    </w:p>
    <w:p w14:paraId="6FD201A5" w14:textId="282ED53C" w:rsidR="00E12171" w:rsidRDefault="000A5DAF" w:rsidP="000A5DAF">
      <w:pPr>
        <w:pStyle w:val="Caption"/>
      </w:pPr>
      <w:bookmarkStart w:id="61" w:name="_Toc133098628"/>
      <w:r>
        <w:t xml:space="preserve">Hình </w:t>
      </w:r>
      <w:fldSimple w:instr=" SEQ Hình \* ARABIC ">
        <w:r w:rsidR="002730C6">
          <w:rPr>
            <w:noProof/>
          </w:rPr>
          <w:t>18</w:t>
        </w:r>
      </w:fldSimple>
      <w:r>
        <w:t xml:space="preserve"> Thêm vé - Admin</w:t>
      </w:r>
      <w:bookmarkEnd w:id="61"/>
    </w:p>
    <w:p w14:paraId="24FA6FAC" w14:textId="04DB8881" w:rsidR="00E12171" w:rsidRDefault="00154A40" w:rsidP="003E383F">
      <w:pPr>
        <w:pStyle w:val="Nidungvnbn"/>
        <w:ind w:firstLine="0"/>
      </w:pPr>
      <w:r>
        <w:lastRenderedPageBreak/>
        <w:t xml:space="preserve">4.2.4 </w:t>
      </w:r>
      <w:r w:rsidR="00E12171">
        <w:t>Quản lý lịch chiếu, Thêm, sửa lịch chiếu</w:t>
      </w:r>
    </w:p>
    <w:p w14:paraId="3818ED19" w14:textId="77777777" w:rsidR="000A5DAF" w:rsidRDefault="00E12171" w:rsidP="000A5DAF">
      <w:pPr>
        <w:pStyle w:val="Nidungvnbn"/>
        <w:keepNext/>
      </w:pPr>
      <w:r>
        <w:rPr>
          <w:noProof/>
        </w:rPr>
        <w:drawing>
          <wp:inline distT="0" distB="0" distL="0" distR="0" wp14:anchorId="59939A2C" wp14:editId="68DA8A4B">
            <wp:extent cx="5036875" cy="3267075"/>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3419" cy="3277806"/>
                    </a:xfrm>
                    <a:prstGeom prst="rect">
                      <a:avLst/>
                    </a:prstGeom>
                    <a:noFill/>
                    <a:ln>
                      <a:noFill/>
                    </a:ln>
                  </pic:spPr>
                </pic:pic>
              </a:graphicData>
            </a:graphic>
          </wp:inline>
        </w:drawing>
      </w:r>
    </w:p>
    <w:p w14:paraId="5241B93E" w14:textId="33823BAC" w:rsidR="00057701" w:rsidRDefault="000A5DAF" w:rsidP="000A5DAF">
      <w:pPr>
        <w:pStyle w:val="Caption"/>
      </w:pPr>
      <w:bookmarkStart w:id="62" w:name="_Toc133098629"/>
      <w:r>
        <w:t xml:space="preserve">Hình </w:t>
      </w:r>
      <w:fldSimple w:instr=" SEQ Hình \* ARABIC ">
        <w:r w:rsidR="002730C6">
          <w:rPr>
            <w:noProof/>
          </w:rPr>
          <w:t>19</w:t>
        </w:r>
      </w:fldSimple>
      <w:r>
        <w:t xml:space="preserve"> Danh sách lịch chiếu - Admin</w:t>
      </w:r>
      <w:bookmarkEnd w:id="62"/>
    </w:p>
    <w:p w14:paraId="13E9EC10" w14:textId="77777777" w:rsidR="000A5DAF" w:rsidRDefault="00E12171" w:rsidP="000A5DAF">
      <w:pPr>
        <w:pStyle w:val="Nidungvnbn"/>
        <w:keepNext/>
      </w:pPr>
      <w:r>
        <w:rPr>
          <w:noProof/>
        </w:rPr>
        <w:drawing>
          <wp:inline distT="0" distB="0" distL="0" distR="0" wp14:anchorId="07F46331" wp14:editId="622A9497">
            <wp:extent cx="5036873" cy="326707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50738" cy="3276068"/>
                    </a:xfrm>
                    <a:prstGeom prst="rect">
                      <a:avLst/>
                    </a:prstGeom>
                    <a:noFill/>
                    <a:ln>
                      <a:noFill/>
                    </a:ln>
                  </pic:spPr>
                </pic:pic>
              </a:graphicData>
            </a:graphic>
          </wp:inline>
        </w:drawing>
      </w:r>
    </w:p>
    <w:p w14:paraId="1B39B72B" w14:textId="45C3A75C" w:rsidR="00057701" w:rsidRDefault="000A5DAF" w:rsidP="000A5DAF">
      <w:pPr>
        <w:pStyle w:val="Caption"/>
      </w:pPr>
      <w:bookmarkStart w:id="63" w:name="_Toc133098630"/>
      <w:r>
        <w:t xml:space="preserve">Hình </w:t>
      </w:r>
      <w:fldSimple w:instr=" SEQ Hình \* ARABIC ">
        <w:r w:rsidR="002730C6">
          <w:rPr>
            <w:noProof/>
          </w:rPr>
          <w:t>20</w:t>
        </w:r>
      </w:fldSimple>
      <w:r>
        <w:t xml:space="preserve"> Sửa thông tin lịch chiếu - Admin</w:t>
      </w:r>
      <w:bookmarkEnd w:id="63"/>
    </w:p>
    <w:p w14:paraId="79A24F61" w14:textId="77777777" w:rsidR="000A5DAF" w:rsidRDefault="00E12171" w:rsidP="000A5DAF">
      <w:pPr>
        <w:pStyle w:val="Nidungvnbn"/>
        <w:keepNext/>
      </w:pPr>
      <w:r>
        <w:rPr>
          <w:noProof/>
        </w:rPr>
        <w:lastRenderedPageBreak/>
        <w:drawing>
          <wp:inline distT="0" distB="0" distL="0" distR="0" wp14:anchorId="71650D35" wp14:editId="604597B9">
            <wp:extent cx="5139667" cy="3333750"/>
            <wp:effectExtent l="0" t="0" r="4445"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100" cy="3348301"/>
                    </a:xfrm>
                    <a:prstGeom prst="rect">
                      <a:avLst/>
                    </a:prstGeom>
                    <a:noFill/>
                    <a:ln>
                      <a:noFill/>
                    </a:ln>
                  </pic:spPr>
                </pic:pic>
              </a:graphicData>
            </a:graphic>
          </wp:inline>
        </w:drawing>
      </w:r>
    </w:p>
    <w:p w14:paraId="13FE57F8" w14:textId="6D228481" w:rsidR="00057701" w:rsidRDefault="000A5DAF" w:rsidP="000A5DAF">
      <w:pPr>
        <w:pStyle w:val="Caption"/>
      </w:pPr>
      <w:bookmarkStart w:id="64" w:name="_Toc133098631"/>
      <w:r>
        <w:t xml:space="preserve">Hình </w:t>
      </w:r>
      <w:fldSimple w:instr=" SEQ Hình \* ARABIC ">
        <w:r w:rsidR="002730C6">
          <w:rPr>
            <w:noProof/>
          </w:rPr>
          <w:t>21</w:t>
        </w:r>
      </w:fldSimple>
      <w:r>
        <w:t xml:space="preserve"> Thêm lịch chiếu - Admin</w:t>
      </w:r>
      <w:bookmarkEnd w:id="64"/>
    </w:p>
    <w:p w14:paraId="5368FE1C" w14:textId="1FD86430" w:rsidR="00154A40" w:rsidRDefault="00154A40" w:rsidP="003E383F">
      <w:pPr>
        <w:pStyle w:val="Nidungvnbn"/>
        <w:ind w:firstLine="0"/>
      </w:pPr>
      <w:r>
        <w:t xml:space="preserve">4.2.5 </w:t>
      </w:r>
      <w:r w:rsidR="00E12171">
        <w:t>Quản lý menu – Thêm, sửa menu</w:t>
      </w:r>
    </w:p>
    <w:p w14:paraId="0BB84727" w14:textId="77777777" w:rsidR="000A5DAF" w:rsidRDefault="00E12171" w:rsidP="000A5DAF">
      <w:pPr>
        <w:pStyle w:val="Nidungvnbn"/>
        <w:keepNext/>
      </w:pPr>
      <w:r>
        <w:rPr>
          <w:noProof/>
        </w:rPr>
        <w:drawing>
          <wp:inline distT="0" distB="0" distL="0" distR="0" wp14:anchorId="61AFB06C" wp14:editId="267B38FA">
            <wp:extent cx="5191125" cy="3367127"/>
            <wp:effectExtent l="0" t="0" r="0" b="508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3217" cy="3381457"/>
                    </a:xfrm>
                    <a:prstGeom prst="rect">
                      <a:avLst/>
                    </a:prstGeom>
                    <a:noFill/>
                    <a:ln>
                      <a:noFill/>
                    </a:ln>
                  </pic:spPr>
                </pic:pic>
              </a:graphicData>
            </a:graphic>
          </wp:inline>
        </w:drawing>
      </w:r>
    </w:p>
    <w:p w14:paraId="4963EFC1" w14:textId="2486850C" w:rsidR="00057701" w:rsidRDefault="000A5DAF" w:rsidP="000A5DAF">
      <w:pPr>
        <w:pStyle w:val="Caption"/>
      </w:pPr>
      <w:bookmarkStart w:id="65" w:name="_Toc133098632"/>
      <w:r>
        <w:t xml:space="preserve">Hình </w:t>
      </w:r>
      <w:fldSimple w:instr=" SEQ Hình \* ARABIC ">
        <w:r w:rsidR="002730C6">
          <w:rPr>
            <w:noProof/>
          </w:rPr>
          <w:t>22</w:t>
        </w:r>
      </w:fldSimple>
      <w:r>
        <w:t xml:space="preserve"> Danh sách combo - Admin</w:t>
      </w:r>
      <w:bookmarkEnd w:id="65"/>
    </w:p>
    <w:p w14:paraId="669E426C" w14:textId="77777777" w:rsidR="000A5DAF" w:rsidRDefault="003E383F" w:rsidP="000A5DAF">
      <w:pPr>
        <w:pStyle w:val="Nidungvnbn"/>
        <w:keepNext/>
      </w:pPr>
      <w:r>
        <w:rPr>
          <w:noProof/>
        </w:rPr>
        <w:lastRenderedPageBreak/>
        <w:drawing>
          <wp:inline distT="0" distB="0" distL="0" distR="0" wp14:anchorId="59285415" wp14:editId="10B9948F">
            <wp:extent cx="5330722" cy="34575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205" cy="3464374"/>
                    </a:xfrm>
                    <a:prstGeom prst="rect">
                      <a:avLst/>
                    </a:prstGeom>
                  </pic:spPr>
                </pic:pic>
              </a:graphicData>
            </a:graphic>
          </wp:inline>
        </w:drawing>
      </w:r>
    </w:p>
    <w:p w14:paraId="76CA7EF2" w14:textId="38A7384C" w:rsidR="00057701" w:rsidRDefault="000A5DAF" w:rsidP="000A5DAF">
      <w:pPr>
        <w:pStyle w:val="Caption"/>
      </w:pPr>
      <w:bookmarkStart w:id="66" w:name="_Toc133098633"/>
      <w:r>
        <w:t xml:space="preserve">Hình </w:t>
      </w:r>
      <w:fldSimple w:instr=" SEQ Hình \* ARABIC ">
        <w:r w:rsidR="002730C6">
          <w:rPr>
            <w:noProof/>
          </w:rPr>
          <w:t>23</w:t>
        </w:r>
      </w:fldSimple>
      <w:r>
        <w:t xml:space="preserve"> Sửa thông tin combo - Admin</w:t>
      </w:r>
      <w:bookmarkEnd w:id="66"/>
    </w:p>
    <w:p w14:paraId="607B7CE3" w14:textId="77777777" w:rsidR="000A5DAF" w:rsidRDefault="00E12171" w:rsidP="000A5DAF">
      <w:pPr>
        <w:pStyle w:val="Nidungvnbn"/>
        <w:keepNext/>
      </w:pPr>
      <w:r>
        <w:rPr>
          <w:noProof/>
        </w:rPr>
        <w:drawing>
          <wp:inline distT="0" distB="0" distL="0" distR="0" wp14:anchorId="7A55C149" wp14:editId="1D5A2647">
            <wp:extent cx="5391150" cy="3496871"/>
            <wp:effectExtent l="0" t="0" r="0" b="889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8258" cy="3507968"/>
                    </a:xfrm>
                    <a:prstGeom prst="rect">
                      <a:avLst/>
                    </a:prstGeom>
                    <a:noFill/>
                    <a:ln>
                      <a:noFill/>
                    </a:ln>
                  </pic:spPr>
                </pic:pic>
              </a:graphicData>
            </a:graphic>
          </wp:inline>
        </w:drawing>
      </w:r>
    </w:p>
    <w:p w14:paraId="6DBD3CF8" w14:textId="5B5C09E2" w:rsidR="00057701" w:rsidRDefault="000A5DAF" w:rsidP="000A5DAF">
      <w:pPr>
        <w:pStyle w:val="Caption"/>
      </w:pPr>
      <w:bookmarkStart w:id="67" w:name="_Toc133098634"/>
      <w:r>
        <w:t xml:space="preserve">Hình </w:t>
      </w:r>
      <w:fldSimple w:instr=" SEQ Hình \* ARABIC ">
        <w:r w:rsidR="002730C6">
          <w:rPr>
            <w:noProof/>
          </w:rPr>
          <w:t>24</w:t>
        </w:r>
      </w:fldSimple>
      <w:r>
        <w:t xml:space="preserve"> Thêm combo - Admin</w:t>
      </w:r>
      <w:bookmarkEnd w:id="67"/>
    </w:p>
    <w:p w14:paraId="10ED6E29" w14:textId="2513BCAC" w:rsidR="00E12171" w:rsidRDefault="003E383F" w:rsidP="003E383F">
      <w:pPr>
        <w:pStyle w:val="Nidungvnbn"/>
        <w:ind w:firstLine="0"/>
      </w:pPr>
      <w:r>
        <w:lastRenderedPageBreak/>
        <w:t xml:space="preserve">4.2.5 </w:t>
      </w:r>
      <w:r w:rsidR="00E12171">
        <w:t>Thống kê</w:t>
      </w:r>
    </w:p>
    <w:p w14:paraId="14BA610C" w14:textId="77777777" w:rsidR="000A5DAF" w:rsidRDefault="00E12171" w:rsidP="000A5DAF">
      <w:pPr>
        <w:pStyle w:val="Nidungvnbn"/>
        <w:keepNext/>
      </w:pPr>
      <w:r>
        <w:rPr>
          <w:noProof/>
        </w:rPr>
        <w:drawing>
          <wp:inline distT="0" distB="0" distL="0" distR="0" wp14:anchorId="5870E057" wp14:editId="3277147F">
            <wp:extent cx="5153025" cy="334241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062" cy="3356709"/>
                    </a:xfrm>
                    <a:prstGeom prst="rect">
                      <a:avLst/>
                    </a:prstGeom>
                    <a:noFill/>
                    <a:ln>
                      <a:noFill/>
                    </a:ln>
                  </pic:spPr>
                </pic:pic>
              </a:graphicData>
            </a:graphic>
          </wp:inline>
        </w:drawing>
      </w:r>
    </w:p>
    <w:p w14:paraId="637DE7AF" w14:textId="122BE5D5" w:rsidR="00057701" w:rsidRDefault="000A5DAF" w:rsidP="000A5DAF">
      <w:pPr>
        <w:pStyle w:val="Caption"/>
      </w:pPr>
      <w:bookmarkStart w:id="68" w:name="_Toc133098635"/>
      <w:r>
        <w:t xml:space="preserve">Hình </w:t>
      </w:r>
      <w:fldSimple w:instr=" SEQ Hình \* ARABIC ">
        <w:r w:rsidR="002730C6">
          <w:rPr>
            <w:noProof/>
          </w:rPr>
          <w:t>25</w:t>
        </w:r>
      </w:fldSimple>
      <w:r>
        <w:t xml:space="preserve"> Giao diện thống kê - Admin</w:t>
      </w:r>
      <w:bookmarkEnd w:id="68"/>
    </w:p>
    <w:p w14:paraId="47496A5E" w14:textId="77777777" w:rsidR="000A5DAF" w:rsidRDefault="00E12171" w:rsidP="000A5DAF">
      <w:pPr>
        <w:pStyle w:val="Nidungvnbn"/>
        <w:keepNext/>
      </w:pPr>
      <w:r>
        <w:rPr>
          <w:noProof/>
        </w:rPr>
        <w:drawing>
          <wp:inline distT="0" distB="0" distL="0" distR="0" wp14:anchorId="31179F82" wp14:editId="28788445">
            <wp:extent cx="5200650" cy="337330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11680" cy="3380459"/>
                    </a:xfrm>
                    <a:prstGeom prst="rect">
                      <a:avLst/>
                    </a:prstGeom>
                    <a:noFill/>
                    <a:ln>
                      <a:noFill/>
                    </a:ln>
                  </pic:spPr>
                </pic:pic>
              </a:graphicData>
            </a:graphic>
          </wp:inline>
        </w:drawing>
      </w:r>
    </w:p>
    <w:p w14:paraId="21CC5DAC" w14:textId="0F2B1F5F" w:rsidR="00057701" w:rsidRDefault="000A5DAF" w:rsidP="000A5DAF">
      <w:pPr>
        <w:pStyle w:val="Caption"/>
      </w:pPr>
      <w:bookmarkStart w:id="69" w:name="_Toc133098636"/>
      <w:r>
        <w:t xml:space="preserve">Hình </w:t>
      </w:r>
      <w:fldSimple w:instr=" SEQ Hình \* ARABIC ">
        <w:r w:rsidR="002730C6">
          <w:rPr>
            <w:noProof/>
          </w:rPr>
          <w:t>26</w:t>
        </w:r>
      </w:fldSimple>
      <w:r>
        <w:t xml:space="preserve"> Thống kê theo năm - Admin</w:t>
      </w:r>
      <w:bookmarkEnd w:id="69"/>
    </w:p>
    <w:p w14:paraId="6183271A" w14:textId="77777777" w:rsidR="000A5DAF" w:rsidRDefault="00E12171" w:rsidP="000A5DAF">
      <w:pPr>
        <w:pStyle w:val="Nidungvnbn"/>
        <w:keepNext/>
      </w:pPr>
      <w:r>
        <w:rPr>
          <w:noProof/>
        </w:rPr>
        <w:lastRenderedPageBreak/>
        <w:drawing>
          <wp:inline distT="0" distB="0" distL="0" distR="0" wp14:anchorId="60580A77" wp14:editId="22D38A97">
            <wp:extent cx="5029200" cy="3262098"/>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3870" cy="3271613"/>
                    </a:xfrm>
                    <a:prstGeom prst="rect">
                      <a:avLst/>
                    </a:prstGeom>
                    <a:noFill/>
                    <a:ln>
                      <a:noFill/>
                    </a:ln>
                  </pic:spPr>
                </pic:pic>
              </a:graphicData>
            </a:graphic>
          </wp:inline>
        </w:drawing>
      </w:r>
    </w:p>
    <w:p w14:paraId="1447DBB0" w14:textId="235F12DC" w:rsidR="00057701" w:rsidRDefault="000A5DAF" w:rsidP="000A5DAF">
      <w:pPr>
        <w:pStyle w:val="Caption"/>
      </w:pPr>
      <w:bookmarkStart w:id="70" w:name="_Toc133098637"/>
      <w:r>
        <w:t xml:space="preserve">Hình </w:t>
      </w:r>
      <w:fldSimple w:instr=" SEQ Hình \* ARABIC ">
        <w:r w:rsidR="002730C6">
          <w:rPr>
            <w:noProof/>
          </w:rPr>
          <w:t>27</w:t>
        </w:r>
      </w:fldSimple>
      <w:r>
        <w:t xml:space="preserve"> Thống kê theo quý – Admin</w:t>
      </w:r>
      <w:bookmarkEnd w:id="70"/>
    </w:p>
    <w:p w14:paraId="6FC11F6D" w14:textId="1F944571" w:rsidR="00E12171" w:rsidRDefault="003E383F" w:rsidP="003E383F">
      <w:pPr>
        <w:pStyle w:val="Tiumccp1"/>
      </w:pPr>
      <w:bookmarkStart w:id="71" w:name="_Toc133099180"/>
      <w:r>
        <w:t>4.3 Phần chung : Thông tin tài khảo, đổi mật khẩu</w:t>
      </w:r>
      <w:bookmarkEnd w:id="71"/>
    </w:p>
    <w:p w14:paraId="157C46F2" w14:textId="77777777" w:rsidR="000A5DAF" w:rsidRDefault="00E12171" w:rsidP="000A5DAF">
      <w:pPr>
        <w:pStyle w:val="Nidungvnbn"/>
        <w:keepNext/>
      </w:pPr>
      <w:r>
        <w:rPr>
          <w:noProof/>
        </w:rPr>
        <w:drawing>
          <wp:inline distT="0" distB="0" distL="0" distR="0" wp14:anchorId="20CA4D85" wp14:editId="41EFAD2E">
            <wp:extent cx="4914900" cy="3430989"/>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5772" cy="3501406"/>
                    </a:xfrm>
                    <a:prstGeom prst="rect">
                      <a:avLst/>
                    </a:prstGeom>
                    <a:noFill/>
                    <a:ln>
                      <a:noFill/>
                    </a:ln>
                  </pic:spPr>
                </pic:pic>
              </a:graphicData>
            </a:graphic>
          </wp:inline>
        </w:drawing>
      </w:r>
    </w:p>
    <w:p w14:paraId="1C32C510" w14:textId="67B654F2" w:rsidR="00057701" w:rsidRDefault="000A5DAF" w:rsidP="000A5DAF">
      <w:pPr>
        <w:pStyle w:val="Caption"/>
      </w:pPr>
      <w:bookmarkStart w:id="72" w:name="_Toc133098638"/>
      <w:r>
        <w:t xml:space="preserve">Hình </w:t>
      </w:r>
      <w:fldSimple w:instr=" SEQ Hình \* ARABIC ">
        <w:r w:rsidR="002730C6">
          <w:rPr>
            <w:noProof/>
          </w:rPr>
          <w:t>28</w:t>
        </w:r>
      </w:fldSimple>
      <w:r>
        <w:t xml:space="preserve"> Thông tin chung</w:t>
      </w:r>
      <w:bookmarkEnd w:id="72"/>
    </w:p>
    <w:p w14:paraId="0136FA7A" w14:textId="77777777" w:rsidR="000A5DAF" w:rsidRDefault="00E12171" w:rsidP="000A5DAF">
      <w:pPr>
        <w:pStyle w:val="Nidungvnbn"/>
        <w:keepNext/>
      </w:pPr>
      <w:r>
        <w:rPr>
          <w:noProof/>
        </w:rPr>
        <w:lastRenderedPageBreak/>
        <w:drawing>
          <wp:inline distT="0" distB="0" distL="0" distR="0" wp14:anchorId="5C8F58EA" wp14:editId="31812185">
            <wp:extent cx="5457825" cy="4081879"/>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60698" cy="4084028"/>
                    </a:xfrm>
                    <a:prstGeom prst="rect">
                      <a:avLst/>
                    </a:prstGeom>
                    <a:noFill/>
                    <a:ln>
                      <a:noFill/>
                    </a:ln>
                  </pic:spPr>
                </pic:pic>
              </a:graphicData>
            </a:graphic>
          </wp:inline>
        </w:drawing>
      </w:r>
    </w:p>
    <w:p w14:paraId="6F897BDD" w14:textId="5DF561D2" w:rsidR="00057701" w:rsidRDefault="000A5DAF" w:rsidP="000A5DAF">
      <w:pPr>
        <w:pStyle w:val="Caption"/>
      </w:pPr>
      <w:bookmarkStart w:id="73" w:name="_Toc133098639"/>
      <w:r>
        <w:t xml:space="preserve">Hình </w:t>
      </w:r>
      <w:fldSimple w:instr=" SEQ Hình \* ARABIC ">
        <w:r w:rsidR="002730C6">
          <w:rPr>
            <w:noProof/>
          </w:rPr>
          <w:t>29</w:t>
        </w:r>
      </w:fldSimple>
      <w:r>
        <w:t xml:space="preserve"> Đổi mật khẩu</w:t>
      </w:r>
      <w:bookmarkEnd w:id="73"/>
    </w:p>
    <w:p w14:paraId="7B9A2394" w14:textId="3BA779DD" w:rsidR="00E12171" w:rsidRDefault="00C476D0" w:rsidP="00C476D0">
      <w:pPr>
        <w:pStyle w:val="Tiumccp1"/>
      </w:pPr>
      <w:bookmarkStart w:id="74" w:name="_Toc133099181"/>
      <w:r>
        <w:t xml:space="preserve">4.4 </w:t>
      </w:r>
      <w:r w:rsidR="00E12171">
        <w:t>Khách hàng</w:t>
      </w:r>
      <w:bookmarkEnd w:id="74"/>
    </w:p>
    <w:p w14:paraId="6353E052" w14:textId="5A6CCD98" w:rsidR="00E12171" w:rsidRDefault="00C476D0" w:rsidP="00C476D0">
      <w:pPr>
        <w:pStyle w:val="Nidungvnbn"/>
        <w:ind w:firstLine="0"/>
      </w:pPr>
      <w:r>
        <w:t>4.4.1</w:t>
      </w:r>
      <w:r w:rsidR="00E12171">
        <w:t>Trang chủ</w:t>
      </w:r>
    </w:p>
    <w:p w14:paraId="73E6FBC1" w14:textId="77777777" w:rsidR="000A5DAF" w:rsidRDefault="00E12171" w:rsidP="000A5DAF">
      <w:pPr>
        <w:pStyle w:val="Nidungvnbn"/>
        <w:keepNext/>
        <w:jc w:val="center"/>
      </w:pPr>
      <w:r>
        <w:rPr>
          <w:noProof/>
        </w:rPr>
        <w:lastRenderedPageBreak/>
        <w:drawing>
          <wp:inline distT="0" distB="0" distL="0" distR="0" wp14:anchorId="428A5CD9" wp14:editId="5FC4854B">
            <wp:extent cx="3080371" cy="740092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00038" cy="7448177"/>
                    </a:xfrm>
                    <a:prstGeom prst="rect">
                      <a:avLst/>
                    </a:prstGeom>
                    <a:noFill/>
                    <a:ln>
                      <a:noFill/>
                    </a:ln>
                  </pic:spPr>
                </pic:pic>
              </a:graphicData>
            </a:graphic>
          </wp:inline>
        </w:drawing>
      </w:r>
    </w:p>
    <w:p w14:paraId="1E4AE045" w14:textId="1E256404" w:rsidR="00057701" w:rsidRDefault="000A5DAF" w:rsidP="000A5DAF">
      <w:pPr>
        <w:pStyle w:val="Caption"/>
      </w:pPr>
      <w:bookmarkStart w:id="75" w:name="_Toc133098640"/>
      <w:r>
        <w:t xml:space="preserve">Hình </w:t>
      </w:r>
      <w:fldSimple w:instr=" SEQ Hình \* ARABIC ">
        <w:r w:rsidR="002730C6">
          <w:rPr>
            <w:noProof/>
          </w:rPr>
          <w:t>30</w:t>
        </w:r>
      </w:fldSimple>
      <w:r>
        <w:t xml:space="preserve"> Trang chủ - Khách hàng</w:t>
      </w:r>
      <w:bookmarkEnd w:id="75"/>
    </w:p>
    <w:p w14:paraId="3ABBA63E" w14:textId="1D5B0C72" w:rsidR="00E12171" w:rsidRDefault="00C476D0" w:rsidP="00C476D0">
      <w:pPr>
        <w:pStyle w:val="Nidungvnbn"/>
        <w:ind w:firstLine="0"/>
      </w:pPr>
      <w:r>
        <w:lastRenderedPageBreak/>
        <w:t xml:space="preserve">4.4.2 </w:t>
      </w:r>
      <w:r w:rsidR="00E12171">
        <w:t>Chi tiết phim</w:t>
      </w:r>
    </w:p>
    <w:p w14:paraId="33A409C6" w14:textId="77777777" w:rsidR="00AF5A72" w:rsidRDefault="00E12171" w:rsidP="00AF5A72">
      <w:pPr>
        <w:pStyle w:val="Nidungvnbn"/>
        <w:keepNext/>
        <w:jc w:val="center"/>
      </w:pPr>
      <w:r>
        <w:rPr>
          <w:noProof/>
        </w:rPr>
        <w:drawing>
          <wp:inline distT="0" distB="0" distL="0" distR="0" wp14:anchorId="3D2FE7AA" wp14:editId="6D2402B7">
            <wp:extent cx="3909630" cy="7105650"/>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09630" cy="7105650"/>
                    </a:xfrm>
                    <a:prstGeom prst="rect">
                      <a:avLst/>
                    </a:prstGeom>
                    <a:noFill/>
                    <a:ln>
                      <a:noFill/>
                    </a:ln>
                  </pic:spPr>
                </pic:pic>
              </a:graphicData>
            </a:graphic>
          </wp:inline>
        </w:drawing>
      </w:r>
    </w:p>
    <w:p w14:paraId="32F61A8E" w14:textId="45FCC9DA" w:rsidR="00057701" w:rsidRDefault="00AF5A72" w:rsidP="00AF5A72">
      <w:pPr>
        <w:pStyle w:val="Caption"/>
      </w:pPr>
      <w:bookmarkStart w:id="76" w:name="_Toc133098641"/>
      <w:r>
        <w:t xml:space="preserve">Hình </w:t>
      </w:r>
      <w:fldSimple w:instr=" SEQ Hình \* ARABIC ">
        <w:r w:rsidR="002730C6">
          <w:rPr>
            <w:noProof/>
          </w:rPr>
          <w:t>31</w:t>
        </w:r>
      </w:fldSimple>
      <w:r>
        <w:t xml:space="preserve"> Chi tiết phim – Khách hàng</w:t>
      </w:r>
      <w:bookmarkEnd w:id="76"/>
    </w:p>
    <w:p w14:paraId="3C4A2C7E" w14:textId="0EDC245D" w:rsidR="00E12171" w:rsidRDefault="00C476D0" w:rsidP="00C476D0">
      <w:pPr>
        <w:pStyle w:val="Nidungvnbn"/>
        <w:ind w:firstLine="0"/>
      </w:pPr>
      <w:r>
        <w:lastRenderedPageBreak/>
        <w:t xml:space="preserve">4.4.3 </w:t>
      </w:r>
      <w:r w:rsidR="00E12171">
        <w:t>Lịch chiếu</w:t>
      </w:r>
    </w:p>
    <w:p w14:paraId="30757F69" w14:textId="77777777" w:rsidR="00AF5A72" w:rsidRDefault="00E12171" w:rsidP="00AF5A72">
      <w:pPr>
        <w:pStyle w:val="Nidungvnbn"/>
        <w:keepNext/>
        <w:jc w:val="center"/>
      </w:pPr>
      <w:r>
        <w:rPr>
          <w:noProof/>
        </w:rPr>
        <w:drawing>
          <wp:inline distT="0" distB="0" distL="0" distR="0" wp14:anchorId="66560A1C" wp14:editId="75C0DDF2">
            <wp:extent cx="3920111" cy="7124700"/>
            <wp:effectExtent l="0" t="0" r="4445"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30613" cy="7143787"/>
                    </a:xfrm>
                    <a:prstGeom prst="rect">
                      <a:avLst/>
                    </a:prstGeom>
                    <a:noFill/>
                    <a:ln>
                      <a:noFill/>
                    </a:ln>
                  </pic:spPr>
                </pic:pic>
              </a:graphicData>
            </a:graphic>
          </wp:inline>
        </w:drawing>
      </w:r>
    </w:p>
    <w:p w14:paraId="63AF5300" w14:textId="7B35354D" w:rsidR="00057701" w:rsidRDefault="00AF5A72" w:rsidP="005B1C6A">
      <w:pPr>
        <w:pStyle w:val="Caption"/>
      </w:pPr>
      <w:bookmarkStart w:id="77" w:name="_Toc133098642"/>
      <w:r>
        <w:t xml:space="preserve">Hình </w:t>
      </w:r>
      <w:fldSimple w:instr=" SEQ Hình \* ARABIC ">
        <w:r w:rsidR="002730C6">
          <w:rPr>
            <w:noProof/>
          </w:rPr>
          <w:t>32</w:t>
        </w:r>
      </w:fldSimple>
      <w:r w:rsidR="005B1C6A">
        <w:t xml:space="preserve"> Giao diện lịch chiếu – Khách hàng</w:t>
      </w:r>
      <w:bookmarkEnd w:id="77"/>
    </w:p>
    <w:p w14:paraId="17459DCC" w14:textId="21DAB436" w:rsidR="00E12171" w:rsidRDefault="00C476D0" w:rsidP="00C476D0">
      <w:pPr>
        <w:pStyle w:val="Nidungvnbn"/>
        <w:ind w:firstLine="0"/>
      </w:pPr>
      <w:r>
        <w:lastRenderedPageBreak/>
        <w:t xml:space="preserve">4.4.4 </w:t>
      </w:r>
      <w:r w:rsidR="00E12171">
        <w:t>Listfilm</w:t>
      </w:r>
    </w:p>
    <w:p w14:paraId="165888ED" w14:textId="77777777" w:rsidR="00FB49BD" w:rsidRDefault="00E12171" w:rsidP="00FB49BD">
      <w:pPr>
        <w:pStyle w:val="Nidungvnbn"/>
        <w:keepNext/>
        <w:jc w:val="center"/>
      </w:pPr>
      <w:r>
        <w:rPr>
          <w:noProof/>
        </w:rPr>
        <w:drawing>
          <wp:inline distT="0" distB="0" distL="0" distR="0" wp14:anchorId="507192AC" wp14:editId="4E817577">
            <wp:extent cx="2937510" cy="7057686"/>
            <wp:effectExtent l="0" t="0" r="0" b="0"/>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0387" cy="7064598"/>
                    </a:xfrm>
                    <a:prstGeom prst="rect">
                      <a:avLst/>
                    </a:prstGeom>
                    <a:noFill/>
                    <a:ln>
                      <a:noFill/>
                    </a:ln>
                  </pic:spPr>
                </pic:pic>
              </a:graphicData>
            </a:graphic>
          </wp:inline>
        </w:drawing>
      </w:r>
    </w:p>
    <w:p w14:paraId="7DB90FE4" w14:textId="4D38C874" w:rsidR="00FB49BD" w:rsidRDefault="00FB49BD" w:rsidP="00FB49BD">
      <w:pPr>
        <w:pStyle w:val="Caption"/>
      </w:pPr>
      <w:bookmarkStart w:id="78" w:name="_Toc133098643"/>
      <w:r>
        <w:t xml:space="preserve">Hình </w:t>
      </w:r>
      <w:fldSimple w:instr=" SEQ Hình \* ARABIC ">
        <w:r w:rsidR="002730C6">
          <w:rPr>
            <w:noProof/>
          </w:rPr>
          <w:t>33</w:t>
        </w:r>
      </w:fldSimple>
      <w:r>
        <w:t xml:space="preserve"> Giao diện listfilm – Khách hàng</w:t>
      </w:r>
      <w:bookmarkEnd w:id="78"/>
    </w:p>
    <w:p w14:paraId="0BCAE116" w14:textId="680AB470" w:rsidR="00C476D0" w:rsidRDefault="00C476D0" w:rsidP="00C476D0">
      <w:pPr>
        <w:pStyle w:val="Nidungvnbn"/>
        <w:ind w:firstLine="0"/>
      </w:pPr>
      <w:r>
        <w:lastRenderedPageBreak/>
        <w:t xml:space="preserve">4.4.5 </w:t>
      </w:r>
      <w:r w:rsidR="00E12171">
        <w:t>Đặt vé</w:t>
      </w:r>
    </w:p>
    <w:p w14:paraId="53036F5F" w14:textId="77777777" w:rsidR="00FB49BD" w:rsidRDefault="00E12171" w:rsidP="00FB49BD">
      <w:pPr>
        <w:pStyle w:val="Nidungvnbn"/>
        <w:keepNext/>
        <w:jc w:val="center"/>
      </w:pPr>
      <w:r>
        <w:rPr>
          <w:noProof/>
        </w:rPr>
        <w:drawing>
          <wp:inline distT="0" distB="0" distL="0" distR="0" wp14:anchorId="220B1885" wp14:editId="48A5DAC5">
            <wp:extent cx="4832350" cy="7140902"/>
            <wp:effectExtent l="0" t="0" r="6350" b="3175"/>
            <wp:docPr id="33" name="Picture 3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49608" cy="7166404"/>
                    </a:xfrm>
                    <a:prstGeom prst="rect">
                      <a:avLst/>
                    </a:prstGeom>
                    <a:noFill/>
                    <a:ln>
                      <a:noFill/>
                    </a:ln>
                  </pic:spPr>
                </pic:pic>
              </a:graphicData>
            </a:graphic>
          </wp:inline>
        </w:drawing>
      </w:r>
    </w:p>
    <w:p w14:paraId="26EA032B" w14:textId="2B5B2739" w:rsidR="00057701" w:rsidRDefault="00FB49BD" w:rsidP="00FB49BD">
      <w:pPr>
        <w:pStyle w:val="Caption"/>
      </w:pPr>
      <w:bookmarkStart w:id="79" w:name="_Toc133098644"/>
      <w:r>
        <w:t xml:space="preserve">Hình </w:t>
      </w:r>
      <w:fldSimple w:instr=" SEQ Hình \* ARABIC ">
        <w:r w:rsidR="002730C6">
          <w:rPr>
            <w:noProof/>
          </w:rPr>
          <w:t>34</w:t>
        </w:r>
      </w:fldSimple>
      <w:r>
        <w:t xml:space="preserve"> Giao diện đặt vé – Khách hàng</w:t>
      </w:r>
      <w:bookmarkEnd w:id="79"/>
    </w:p>
    <w:p w14:paraId="1D0FDAA7" w14:textId="07733F1E" w:rsidR="00E12171" w:rsidRDefault="00C476D0" w:rsidP="00C476D0">
      <w:pPr>
        <w:pStyle w:val="Nidungvnbn"/>
        <w:ind w:firstLine="0"/>
      </w:pPr>
      <w:r>
        <w:lastRenderedPageBreak/>
        <w:t xml:space="preserve">4.4.6 </w:t>
      </w:r>
      <w:r w:rsidR="00E12171">
        <w:t>Chọn combo</w:t>
      </w:r>
    </w:p>
    <w:p w14:paraId="3DE040E0" w14:textId="77777777" w:rsidR="00FB49BD" w:rsidRDefault="00E12171" w:rsidP="00FB49BD">
      <w:pPr>
        <w:keepNext/>
        <w:jc w:val="center"/>
      </w:pPr>
      <w:r>
        <w:rPr>
          <w:noProof/>
        </w:rPr>
        <w:drawing>
          <wp:inline distT="0" distB="0" distL="0" distR="0" wp14:anchorId="225C46C8" wp14:editId="4D863A8D">
            <wp:extent cx="4135277" cy="330517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6935" cy="3322485"/>
                    </a:xfrm>
                    <a:prstGeom prst="rect">
                      <a:avLst/>
                    </a:prstGeom>
                    <a:noFill/>
                    <a:ln>
                      <a:noFill/>
                    </a:ln>
                  </pic:spPr>
                </pic:pic>
              </a:graphicData>
            </a:graphic>
          </wp:inline>
        </w:drawing>
      </w:r>
    </w:p>
    <w:p w14:paraId="41E14F11" w14:textId="48D49B94" w:rsidR="00057701" w:rsidRDefault="00FB49BD" w:rsidP="00FB49BD">
      <w:pPr>
        <w:pStyle w:val="Caption"/>
      </w:pPr>
      <w:bookmarkStart w:id="80" w:name="_Toc133098645"/>
      <w:r>
        <w:t xml:space="preserve">Hình </w:t>
      </w:r>
      <w:fldSimple w:instr=" SEQ Hình \* ARABIC ">
        <w:r w:rsidR="002730C6">
          <w:rPr>
            <w:noProof/>
          </w:rPr>
          <w:t>35</w:t>
        </w:r>
      </w:fldSimple>
      <w:r>
        <w:t xml:space="preserve"> Giao diện chọn combo – Khách hàng</w:t>
      </w:r>
      <w:bookmarkEnd w:id="80"/>
    </w:p>
    <w:p w14:paraId="3EEF0048" w14:textId="634B0C08" w:rsidR="00E12171" w:rsidRDefault="00C476D0" w:rsidP="00C476D0">
      <w:pPr>
        <w:pStyle w:val="Nidungvnbn"/>
        <w:ind w:firstLine="0"/>
      </w:pPr>
      <w:r>
        <w:t xml:space="preserve">4.4.7 </w:t>
      </w:r>
      <w:r w:rsidR="00E12171">
        <w:t>Thanh toán – Thanh toán thành công</w:t>
      </w:r>
    </w:p>
    <w:p w14:paraId="301A41BC" w14:textId="77777777" w:rsidR="00FB49BD" w:rsidRDefault="00E12171" w:rsidP="00FB49BD">
      <w:pPr>
        <w:keepNext/>
        <w:jc w:val="center"/>
      </w:pPr>
      <w:r>
        <w:rPr>
          <w:noProof/>
        </w:rPr>
        <w:drawing>
          <wp:inline distT="0" distB="0" distL="0" distR="0" wp14:anchorId="2512C6D1" wp14:editId="6017AC6C">
            <wp:extent cx="3971925" cy="3329310"/>
            <wp:effectExtent l="0" t="0" r="0" b="444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8861" cy="3360270"/>
                    </a:xfrm>
                    <a:prstGeom prst="rect">
                      <a:avLst/>
                    </a:prstGeom>
                    <a:noFill/>
                    <a:ln>
                      <a:noFill/>
                    </a:ln>
                  </pic:spPr>
                </pic:pic>
              </a:graphicData>
            </a:graphic>
          </wp:inline>
        </w:drawing>
      </w:r>
    </w:p>
    <w:p w14:paraId="7995BB4F" w14:textId="77BFD6D3" w:rsidR="00057701" w:rsidRDefault="00FB49BD" w:rsidP="00FB49BD">
      <w:pPr>
        <w:pStyle w:val="Caption"/>
      </w:pPr>
      <w:bookmarkStart w:id="81" w:name="_Toc133098646"/>
      <w:r>
        <w:t xml:space="preserve">Hình </w:t>
      </w:r>
      <w:fldSimple w:instr=" SEQ Hình \* ARABIC ">
        <w:r w:rsidR="002730C6">
          <w:rPr>
            <w:noProof/>
          </w:rPr>
          <w:t>36</w:t>
        </w:r>
      </w:fldSimple>
      <w:r>
        <w:t xml:space="preserve"> Giao diện thanh toán – Khách hàng</w:t>
      </w:r>
      <w:bookmarkEnd w:id="81"/>
    </w:p>
    <w:p w14:paraId="23BF965E" w14:textId="77777777" w:rsidR="00F3242C" w:rsidRDefault="00E12171" w:rsidP="00F3242C">
      <w:pPr>
        <w:keepNext/>
        <w:jc w:val="center"/>
      </w:pPr>
      <w:r>
        <w:rPr>
          <w:noProof/>
        </w:rPr>
        <w:lastRenderedPageBreak/>
        <w:drawing>
          <wp:inline distT="0" distB="0" distL="0" distR="0" wp14:anchorId="0EC7FB24" wp14:editId="19DDBDAC">
            <wp:extent cx="4286250" cy="3592780"/>
            <wp:effectExtent l="0" t="0" r="0" b="825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06727" cy="3609944"/>
                    </a:xfrm>
                    <a:prstGeom prst="rect">
                      <a:avLst/>
                    </a:prstGeom>
                    <a:noFill/>
                    <a:ln>
                      <a:noFill/>
                    </a:ln>
                  </pic:spPr>
                </pic:pic>
              </a:graphicData>
            </a:graphic>
          </wp:inline>
        </w:drawing>
      </w:r>
    </w:p>
    <w:p w14:paraId="1207D019" w14:textId="34FE86E2" w:rsidR="00CC37CC" w:rsidRDefault="00F3242C" w:rsidP="00F3242C">
      <w:pPr>
        <w:pStyle w:val="Caption"/>
      </w:pPr>
      <w:bookmarkStart w:id="82" w:name="_Toc133098647"/>
      <w:r>
        <w:t xml:space="preserve">Hình </w:t>
      </w:r>
      <w:fldSimple w:instr=" SEQ Hình \* ARABIC ">
        <w:r w:rsidR="002730C6">
          <w:rPr>
            <w:noProof/>
          </w:rPr>
          <w:t>37</w:t>
        </w:r>
      </w:fldSimple>
      <w:r>
        <w:t xml:space="preserve"> Giao diện hiển thị thanh toán thành công</w:t>
      </w:r>
      <w:bookmarkEnd w:id="82"/>
    </w:p>
    <w:p w14:paraId="3DEEB89D" w14:textId="57D34625" w:rsidR="00E12171" w:rsidRPr="00C476D0" w:rsidRDefault="00E12171" w:rsidP="00CC37CC">
      <w:pPr>
        <w:pStyle w:val="Caption"/>
      </w:pPr>
      <w:r>
        <w:rPr>
          <w:b/>
          <w:sz w:val="32"/>
          <w:szCs w:val="32"/>
        </w:rPr>
        <w:br w:type="page"/>
      </w:r>
    </w:p>
    <w:p w14:paraId="64D57A2C" w14:textId="2DB1A305" w:rsidR="00781ECA" w:rsidRDefault="00781ECA" w:rsidP="00781ECA">
      <w:pPr>
        <w:pStyle w:val="Chng"/>
      </w:pPr>
      <w:bookmarkStart w:id="83" w:name="_Toc133099182"/>
      <w:r>
        <w:lastRenderedPageBreak/>
        <w:t>CHƯƠNG 5 – KẾT QUẢ ĐẠT ĐƯỢC</w:t>
      </w:r>
      <w:bookmarkEnd w:id="83"/>
    </w:p>
    <w:p w14:paraId="67C7A977" w14:textId="6DD372B6" w:rsidR="00FB0535" w:rsidRDefault="00FB0535" w:rsidP="007348D8">
      <w:pPr>
        <w:pStyle w:val="Nidungvnbn"/>
        <w:numPr>
          <w:ilvl w:val="0"/>
          <w:numId w:val="34"/>
        </w:numPr>
      </w:pPr>
      <w:r>
        <w:t>Kết quả đạt được của nhóm khi hoàn thành đồ án làm website bán vé trực tuyến có thể bao gồm:</w:t>
      </w:r>
    </w:p>
    <w:p w14:paraId="12C7CEDD" w14:textId="683246CD" w:rsidR="00E368B3" w:rsidRDefault="00FB0535" w:rsidP="007348D8">
      <w:pPr>
        <w:pStyle w:val="Nidungvnbn"/>
        <w:numPr>
          <w:ilvl w:val="0"/>
          <w:numId w:val="35"/>
        </w:numPr>
      </w:pPr>
      <w:r>
        <w:t>Website hoạt động tốt: Nhóm đã phát triển một trang web bán vé trực tuyến chuyên nghiệp và hoạt động tốt, cho phép khách hàng dễ dàng đặt vé, thanh toán và nhận vé trực tuyến.</w:t>
      </w:r>
    </w:p>
    <w:p w14:paraId="511890EA" w14:textId="20B18CBE" w:rsidR="00FB0535" w:rsidRDefault="00FB0535" w:rsidP="007348D8">
      <w:pPr>
        <w:pStyle w:val="Nidungvnbn"/>
        <w:numPr>
          <w:ilvl w:val="0"/>
          <w:numId w:val="35"/>
        </w:numPr>
      </w:pPr>
      <w:r>
        <w:t>Nâng cao trải nghiệm khách hàng: Khách hàng có thể dễ dàng tìm kiếm, so sánh và đặt vé trực tuyến thông qua website bán vé, tăng trải nghiệm và sự hài lòng của khách hàng.</w:t>
      </w:r>
    </w:p>
    <w:p w14:paraId="5671232C" w14:textId="10B884B5" w:rsidR="00FB0535" w:rsidRDefault="00FB0535" w:rsidP="007348D8">
      <w:pPr>
        <w:pStyle w:val="Nidungvnbn"/>
        <w:numPr>
          <w:ilvl w:val="0"/>
          <w:numId w:val="35"/>
        </w:numPr>
      </w:pPr>
      <w:r w:rsidRPr="00FB0535">
        <w:t>Thiết kế website: Nhóm đã thiết kế và phát triển một trang web bán vé trực tuyến chuyên nghiệp với giao diện đẹp mắt, dễ sử dụng và thân thiện với người dùng. Việc này giúp tăng khả năng thu hút và giữ chân khách hàng.</w:t>
      </w:r>
    </w:p>
    <w:p w14:paraId="5990C9FB" w14:textId="390F9388" w:rsidR="00FB0535" w:rsidRDefault="00FB0535" w:rsidP="007348D8">
      <w:pPr>
        <w:pStyle w:val="Nidungvnbn"/>
        <w:numPr>
          <w:ilvl w:val="0"/>
          <w:numId w:val="34"/>
        </w:numPr>
      </w:pPr>
      <w:r>
        <w:t>Tuy nhiên, để hoàn thành đồ án này, nhóm cũng đã học được những bài học quý báu, bao gồm:</w:t>
      </w:r>
    </w:p>
    <w:p w14:paraId="2BC8D9B1" w14:textId="4C855E9F" w:rsidR="00FB0535" w:rsidRDefault="00FB0535" w:rsidP="007348D8">
      <w:pPr>
        <w:pStyle w:val="Nidungvnbn"/>
        <w:numPr>
          <w:ilvl w:val="0"/>
          <w:numId w:val="35"/>
        </w:numPr>
      </w:pPr>
      <w:r>
        <w:t>Kiến thức về lập trình web: Nhóm đã phải học và áp dụng các ngôn ngữ lập trình như HTML, CSS, JavaScript, PHP và các công nghệ khác để phát triển trang web bán vé.</w:t>
      </w:r>
    </w:p>
    <w:p w14:paraId="605979D1" w14:textId="3E4BB6F5" w:rsidR="00FB0535" w:rsidRDefault="00FB0535" w:rsidP="007348D8">
      <w:pPr>
        <w:pStyle w:val="Nidungvnbn"/>
        <w:numPr>
          <w:ilvl w:val="0"/>
          <w:numId w:val="35"/>
        </w:numPr>
      </w:pPr>
      <w:r>
        <w:t>Kỹ năng quản lý dự án: Để hoàn thành đồ án, nhóm phải phân công công việc, quản lý thời gian và trao đổi thường xuyên với nhau để đảm bảo tiến độ và chất lượng sản phẩm.</w:t>
      </w:r>
    </w:p>
    <w:p w14:paraId="083D6210" w14:textId="2754EEF4" w:rsidR="00FB0535" w:rsidRDefault="00FB0535" w:rsidP="007348D8">
      <w:pPr>
        <w:pStyle w:val="Nidungvnbn"/>
        <w:numPr>
          <w:ilvl w:val="0"/>
          <w:numId w:val="35"/>
        </w:numPr>
      </w:pPr>
      <w:r>
        <w:t>Khả năng tư duy sáng tạo: Việc phát triển một trang web bán vé trực tuyến chuyên nghiệp đòi hỏi sự sáng tạo trong thiết kế giao diện, tính năng và trải nghiệm người dùng.</w:t>
      </w:r>
    </w:p>
    <w:p w14:paraId="58F9481D" w14:textId="091DA3D0" w:rsidR="00E12171" w:rsidRPr="00C8254B" w:rsidRDefault="00FB0535" w:rsidP="007348D8">
      <w:pPr>
        <w:pStyle w:val="Nidungvnbn"/>
        <w:numPr>
          <w:ilvl w:val="0"/>
          <w:numId w:val="35"/>
        </w:numPr>
      </w:pPr>
      <w:r>
        <w:lastRenderedPageBreak/>
        <w:t>Kỹ năng xử lý sự cố: Trong quá trình phát triển và triển khai, nhóm đã phải đối mặt với các sự cố kỹ thuật và phải có khả năng xử lý nhanh chóng để đảm bảo trang web hoạt động tốt.</w:t>
      </w:r>
      <w:r w:rsidR="00781ECA">
        <w:br w:type="page"/>
      </w:r>
    </w:p>
    <w:p w14:paraId="7DCB636D" w14:textId="77777777" w:rsidR="007E7FF7" w:rsidRPr="007E6AB9" w:rsidRDefault="007E7FF7" w:rsidP="007E7FF7">
      <w:pPr>
        <w:tabs>
          <w:tab w:val="center" w:pos="6379"/>
        </w:tabs>
        <w:spacing w:after="200" w:line="276" w:lineRule="auto"/>
        <w:jc w:val="center"/>
        <w:rPr>
          <w:b/>
          <w:sz w:val="32"/>
          <w:szCs w:val="32"/>
        </w:rPr>
      </w:pPr>
      <w:r>
        <w:rPr>
          <w:b/>
          <w:sz w:val="32"/>
          <w:szCs w:val="32"/>
        </w:rPr>
        <w:lastRenderedPageBreak/>
        <w:t>TÀI LIỆU THAM KHẢO</w:t>
      </w:r>
    </w:p>
    <w:p w14:paraId="5ECF66C6" w14:textId="77777777" w:rsidR="00781ECA" w:rsidRDefault="00584354" w:rsidP="007348D8">
      <w:pPr>
        <w:pStyle w:val="Nidungvnbn"/>
        <w:numPr>
          <w:ilvl w:val="0"/>
          <w:numId w:val="33"/>
        </w:numPr>
        <w:rPr>
          <w:bCs/>
          <w:iCs/>
        </w:rPr>
      </w:pPr>
      <w:hyperlink r:id="rId57" w:history="1">
        <w:r w:rsidR="00781ECA" w:rsidRPr="000239B6">
          <w:rPr>
            <w:rStyle w:val="Hyperlink"/>
            <w:bCs/>
            <w:iCs/>
          </w:rPr>
          <w:t>https://openai.com/blog/chatgpt</w:t>
        </w:r>
      </w:hyperlink>
    </w:p>
    <w:p w14:paraId="55A6A1A1" w14:textId="77777777" w:rsidR="00781ECA" w:rsidRDefault="00584354" w:rsidP="007348D8">
      <w:pPr>
        <w:pStyle w:val="Nidungvnbn"/>
        <w:numPr>
          <w:ilvl w:val="0"/>
          <w:numId w:val="33"/>
        </w:numPr>
        <w:rPr>
          <w:bCs/>
          <w:iCs/>
        </w:rPr>
      </w:pPr>
      <w:hyperlink r:id="rId58" w:history="1">
        <w:r w:rsidR="00781ECA" w:rsidRPr="000239B6">
          <w:rPr>
            <w:rStyle w:val="Hyperlink"/>
            <w:bCs/>
            <w:iCs/>
          </w:rPr>
          <w:t>https://getbootstrap.com/docs/4.0/getting-started/introduction/</w:t>
        </w:r>
      </w:hyperlink>
    </w:p>
    <w:p w14:paraId="7493864F" w14:textId="77777777" w:rsidR="00781ECA" w:rsidRDefault="00584354" w:rsidP="007348D8">
      <w:pPr>
        <w:pStyle w:val="Nidungvnbn"/>
        <w:numPr>
          <w:ilvl w:val="0"/>
          <w:numId w:val="33"/>
        </w:numPr>
        <w:rPr>
          <w:bCs/>
          <w:iCs/>
        </w:rPr>
      </w:pPr>
      <w:hyperlink r:id="rId59" w:history="1">
        <w:r w:rsidR="00781ECA" w:rsidRPr="000239B6">
          <w:rPr>
            <w:rStyle w:val="Hyperlink"/>
            <w:bCs/>
            <w:iCs/>
          </w:rPr>
          <w:t>https://mona.media/mo-hinh-mvc/</w:t>
        </w:r>
      </w:hyperlink>
    </w:p>
    <w:p w14:paraId="5A948952" w14:textId="77777777" w:rsidR="00781ECA" w:rsidRDefault="00584354" w:rsidP="007348D8">
      <w:pPr>
        <w:pStyle w:val="Nidungvnbn"/>
        <w:numPr>
          <w:ilvl w:val="0"/>
          <w:numId w:val="33"/>
        </w:numPr>
        <w:rPr>
          <w:bCs/>
          <w:iCs/>
        </w:rPr>
      </w:pPr>
      <w:hyperlink r:id="rId60" w:history="1">
        <w:r w:rsidR="00781ECA" w:rsidRPr="000239B6">
          <w:rPr>
            <w:rStyle w:val="Hyperlink"/>
            <w:bCs/>
            <w:iCs/>
          </w:rPr>
          <w:t>https://www.w3schools.com/html/</w:t>
        </w:r>
      </w:hyperlink>
    </w:p>
    <w:p w14:paraId="0F64FC1D" w14:textId="77777777" w:rsidR="00781ECA" w:rsidRDefault="00584354" w:rsidP="007348D8">
      <w:pPr>
        <w:pStyle w:val="Nidungvnbn"/>
        <w:numPr>
          <w:ilvl w:val="0"/>
          <w:numId w:val="33"/>
        </w:numPr>
        <w:rPr>
          <w:bCs/>
          <w:iCs/>
        </w:rPr>
      </w:pPr>
      <w:hyperlink r:id="rId61" w:history="1">
        <w:r w:rsidR="00781ECA" w:rsidRPr="000239B6">
          <w:rPr>
            <w:rStyle w:val="Hyperlink"/>
            <w:bCs/>
            <w:iCs/>
          </w:rPr>
          <w:t>https://www.w3schools.com/css/default.asp</w:t>
        </w:r>
      </w:hyperlink>
    </w:p>
    <w:p w14:paraId="30289889" w14:textId="77777777" w:rsidR="00781ECA" w:rsidRDefault="00584354" w:rsidP="007348D8">
      <w:pPr>
        <w:pStyle w:val="Nidungvnbn"/>
        <w:numPr>
          <w:ilvl w:val="0"/>
          <w:numId w:val="33"/>
        </w:numPr>
        <w:rPr>
          <w:bCs/>
          <w:iCs/>
        </w:rPr>
      </w:pPr>
      <w:hyperlink r:id="rId62" w:history="1">
        <w:r w:rsidR="00781ECA" w:rsidRPr="000239B6">
          <w:rPr>
            <w:rStyle w:val="Hyperlink"/>
            <w:bCs/>
            <w:iCs/>
          </w:rPr>
          <w:t>https://www.w3schools.com/js/default.asp</w:t>
        </w:r>
      </w:hyperlink>
    </w:p>
    <w:p w14:paraId="20709BDC" w14:textId="77777777" w:rsidR="00781ECA" w:rsidRDefault="00584354" w:rsidP="007348D8">
      <w:pPr>
        <w:pStyle w:val="Nidungvnbn"/>
        <w:numPr>
          <w:ilvl w:val="0"/>
          <w:numId w:val="33"/>
        </w:numPr>
        <w:rPr>
          <w:bCs/>
          <w:iCs/>
        </w:rPr>
      </w:pPr>
      <w:hyperlink r:id="rId63" w:history="1">
        <w:r w:rsidR="00781ECA" w:rsidRPr="000239B6">
          <w:rPr>
            <w:rStyle w:val="Hyperlink"/>
            <w:bCs/>
            <w:iCs/>
          </w:rPr>
          <w:t>https://www.w3schools.com/php/default.asp</w:t>
        </w:r>
      </w:hyperlink>
    </w:p>
    <w:p w14:paraId="1B180377" w14:textId="77777777" w:rsidR="00781ECA" w:rsidRDefault="00584354" w:rsidP="007348D8">
      <w:pPr>
        <w:pStyle w:val="Nidungvnbn"/>
        <w:numPr>
          <w:ilvl w:val="0"/>
          <w:numId w:val="33"/>
        </w:numPr>
        <w:rPr>
          <w:bCs/>
          <w:iCs/>
        </w:rPr>
      </w:pPr>
      <w:hyperlink r:id="rId64" w:history="1">
        <w:r w:rsidR="00781ECA" w:rsidRPr="000239B6">
          <w:rPr>
            <w:rStyle w:val="Hyperlink"/>
            <w:bCs/>
            <w:iCs/>
          </w:rPr>
          <w:t>https://www.w3schools.com/bootstrap/bootstrap_ver.asp</w:t>
        </w:r>
      </w:hyperlink>
    </w:p>
    <w:p w14:paraId="0349BD15" w14:textId="77777777" w:rsidR="00781ECA" w:rsidRDefault="00584354" w:rsidP="007348D8">
      <w:pPr>
        <w:pStyle w:val="Nidungvnbn"/>
        <w:numPr>
          <w:ilvl w:val="0"/>
          <w:numId w:val="33"/>
        </w:numPr>
        <w:rPr>
          <w:bCs/>
          <w:iCs/>
        </w:rPr>
      </w:pPr>
      <w:hyperlink r:id="rId65" w:history="1">
        <w:r w:rsidR="00781ECA" w:rsidRPr="000239B6">
          <w:rPr>
            <w:rStyle w:val="Hyperlink"/>
            <w:bCs/>
            <w:iCs/>
          </w:rPr>
          <w:t>https://www.w3schools.com/sql/default.asp</w:t>
        </w:r>
      </w:hyperlink>
    </w:p>
    <w:p w14:paraId="3AEF893B" w14:textId="1DDA2803" w:rsidR="00781ECA" w:rsidRDefault="00781ECA" w:rsidP="007348D8">
      <w:pPr>
        <w:pStyle w:val="Nidungvnbn"/>
        <w:numPr>
          <w:ilvl w:val="0"/>
          <w:numId w:val="33"/>
        </w:numPr>
      </w:pPr>
      <w:r w:rsidRPr="00781ECA">
        <w:t>https://www.figma.com/community</w:t>
      </w:r>
    </w:p>
    <w:p w14:paraId="7D4C7B25" w14:textId="49B1895D" w:rsidR="007E7FF7" w:rsidRDefault="007E7FF7">
      <w:pPr>
        <w:spacing w:after="200" w:line="276" w:lineRule="auto"/>
        <w:rPr>
          <w:sz w:val="26"/>
          <w:szCs w:val="26"/>
        </w:rPr>
      </w:pPr>
      <w:r>
        <w:rPr>
          <w:sz w:val="26"/>
          <w:szCs w:val="26"/>
        </w:rPr>
        <w:br w:type="page"/>
      </w:r>
    </w:p>
    <w:p w14:paraId="7A1D3D6A" w14:textId="77777777" w:rsidR="007E7FF7" w:rsidRPr="007E6AB9" w:rsidRDefault="007E7FF7" w:rsidP="007E7FF7">
      <w:pPr>
        <w:tabs>
          <w:tab w:val="center" w:pos="6379"/>
        </w:tabs>
        <w:spacing w:after="200" w:line="276" w:lineRule="auto"/>
        <w:jc w:val="center"/>
        <w:rPr>
          <w:b/>
          <w:sz w:val="32"/>
          <w:szCs w:val="32"/>
        </w:rPr>
      </w:pPr>
      <w:r>
        <w:rPr>
          <w:b/>
          <w:sz w:val="32"/>
          <w:szCs w:val="32"/>
        </w:rPr>
        <w:lastRenderedPageBreak/>
        <w:t>PHỤ LỤC</w:t>
      </w:r>
    </w:p>
    <w:p w14:paraId="4EC9F8D4" w14:textId="77777777" w:rsidR="00BB2B2A" w:rsidRPr="007E7FF7" w:rsidRDefault="00650D6A" w:rsidP="0064189C">
      <w:pPr>
        <w:pStyle w:val="Nidungvnbn"/>
        <w:rPr>
          <w:b/>
        </w:rPr>
      </w:pPr>
      <w:r w:rsidRPr="00B10E7E">
        <w:t xml:space="preserve">Phần này bao gồm những nội dung cần thiết nhằm minh họa hoặc hỗ trợ cho nội dung luận văn như số liệu, biểu mẫu, tranh ảnh. . . . nếu sử dụng những câu trả lời cho một </w:t>
      </w:r>
      <w:r w:rsidRPr="00B10E7E">
        <w:rPr>
          <w:i/>
        </w:rPr>
        <w:t>bảng câu hỏi thì bảng câu hỏi mẫu này phải được đưa vào phần Phụ lục ở dạng nguyên bản</w:t>
      </w:r>
      <w:r w:rsidRPr="00B10E7E">
        <w:t xml:space="preserve"> đã dùng để điều tra, thăm dò ý kiến; </w:t>
      </w:r>
      <w:r w:rsidRPr="00B10E7E">
        <w:rPr>
          <w:b/>
        </w:rPr>
        <w:t>không được tóm tắt hoặc sửa đổi</w:t>
      </w:r>
      <w:r w:rsidRPr="00B10E7E">
        <w:t>. Các tính toán mẫu trình bày tóm tắt trong các biểu mẫu cũng cần nêu trong Phụ lục của luận văn. Phụ lục không được dày hơn phần chính của luận văn</w:t>
      </w:r>
    </w:p>
    <w:sectPr w:rsidR="00BB2B2A" w:rsidRPr="007E7FF7" w:rsidSect="00DB7595">
      <w:headerReference w:type="default" r:id="rId6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8BA0D" w14:textId="77777777" w:rsidR="00C0249B" w:rsidRDefault="00C0249B" w:rsidP="00453AB1">
      <w:r>
        <w:separator/>
      </w:r>
    </w:p>
  </w:endnote>
  <w:endnote w:type="continuationSeparator" w:id="0">
    <w:p w14:paraId="32339129" w14:textId="77777777" w:rsidR="00C0249B" w:rsidRDefault="00C0249B"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6F510" w14:textId="77777777" w:rsidR="00C0249B" w:rsidRDefault="00C0249B" w:rsidP="00453AB1">
      <w:r>
        <w:separator/>
      </w:r>
    </w:p>
  </w:footnote>
  <w:footnote w:type="continuationSeparator" w:id="0">
    <w:p w14:paraId="7DE5D4EB" w14:textId="77777777" w:rsidR="00C0249B" w:rsidRDefault="00C0249B"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B2C42" w14:textId="77777777" w:rsidR="00D12743" w:rsidRDefault="00D12743">
    <w:pPr>
      <w:pStyle w:val="Header"/>
      <w:jc w:val="center"/>
    </w:pPr>
  </w:p>
  <w:p w14:paraId="074D96FB" w14:textId="77777777" w:rsidR="00D12743" w:rsidRDefault="00D127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666141"/>
      <w:docPartObj>
        <w:docPartGallery w:val="Page Numbers (Top of Page)"/>
        <w:docPartUnique/>
      </w:docPartObj>
    </w:sdtPr>
    <w:sdtEndPr>
      <w:rPr>
        <w:noProof/>
      </w:rPr>
    </w:sdtEndPr>
    <w:sdtContent>
      <w:p w14:paraId="21E06083" w14:textId="03051F7A" w:rsidR="00D12743" w:rsidRDefault="00D12743">
        <w:pPr>
          <w:pStyle w:val="Header"/>
          <w:jc w:val="center"/>
        </w:pPr>
        <w:r>
          <w:fldChar w:fldCharType="begin"/>
        </w:r>
        <w:r>
          <w:instrText xml:space="preserve"> PAGE   \* MERGEFORMAT </w:instrText>
        </w:r>
        <w:r>
          <w:fldChar w:fldCharType="separate"/>
        </w:r>
        <w:r w:rsidR="00BC407F">
          <w:rPr>
            <w:noProof/>
          </w:rPr>
          <w:t>iv</w:t>
        </w:r>
        <w:r>
          <w:rPr>
            <w:noProof/>
          </w:rPr>
          <w:fldChar w:fldCharType="end"/>
        </w:r>
      </w:p>
    </w:sdtContent>
  </w:sdt>
  <w:p w14:paraId="37E34F11" w14:textId="77777777" w:rsidR="00D12743" w:rsidRDefault="00D127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2FEBE899" w14:textId="34A36E1A" w:rsidR="00D12743" w:rsidRDefault="00D12743">
        <w:pPr>
          <w:pStyle w:val="Header"/>
          <w:jc w:val="center"/>
        </w:pPr>
        <w:r>
          <w:fldChar w:fldCharType="begin"/>
        </w:r>
        <w:r>
          <w:instrText xml:space="preserve"> PAGE   \* MERGEFORMAT </w:instrText>
        </w:r>
        <w:r>
          <w:fldChar w:fldCharType="separate"/>
        </w:r>
        <w:r w:rsidR="00BC407F">
          <w:rPr>
            <w:noProof/>
          </w:rPr>
          <w:t>45</w:t>
        </w:r>
        <w:r>
          <w:rPr>
            <w:noProof/>
          </w:rPr>
          <w:fldChar w:fldCharType="end"/>
        </w:r>
      </w:p>
    </w:sdtContent>
  </w:sdt>
  <w:p w14:paraId="0846F3C7" w14:textId="77777777" w:rsidR="00D12743" w:rsidRDefault="00D127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B4AC5"/>
    <w:multiLevelType w:val="hybridMultilevel"/>
    <w:tmpl w:val="354E7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141F7"/>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0B75452F"/>
    <w:multiLevelType w:val="hybridMultilevel"/>
    <w:tmpl w:val="9586D4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55D45"/>
    <w:multiLevelType w:val="hybridMultilevel"/>
    <w:tmpl w:val="8E62A9D0"/>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0FE740EC"/>
    <w:multiLevelType w:val="hybridMultilevel"/>
    <w:tmpl w:val="F9EC8040"/>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C71639"/>
    <w:multiLevelType w:val="hybridMultilevel"/>
    <w:tmpl w:val="81041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AC2CD2"/>
    <w:multiLevelType w:val="hybridMultilevel"/>
    <w:tmpl w:val="F9C20D5A"/>
    <w:lvl w:ilvl="0" w:tplc="04090017">
      <w:start w:val="1"/>
      <w:numFmt w:val="lowerLetter"/>
      <w:lvlText w:val="%1)"/>
      <w:lvlJc w:val="left"/>
      <w:pPr>
        <w:ind w:left="986" w:hanging="360"/>
      </w:pPr>
    </w:lvl>
    <w:lvl w:ilvl="1" w:tplc="04090019" w:tentative="1">
      <w:start w:val="1"/>
      <w:numFmt w:val="lowerLetter"/>
      <w:lvlText w:val="%2."/>
      <w:lvlJc w:val="left"/>
      <w:pPr>
        <w:ind w:left="1706" w:hanging="360"/>
      </w:pPr>
    </w:lvl>
    <w:lvl w:ilvl="2" w:tplc="0409001B" w:tentative="1">
      <w:start w:val="1"/>
      <w:numFmt w:val="lowerRoman"/>
      <w:lvlText w:val="%3."/>
      <w:lvlJc w:val="right"/>
      <w:pPr>
        <w:ind w:left="2426" w:hanging="180"/>
      </w:pPr>
    </w:lvl>
    <w:lvl w:ilvl="3" w:tplc="0409000F" w:tentative="1">
      <w:start w:val="1"/>
      <w:numFmt w:val="decimal"/>
      <w:lvlText w:val="%4."/>
      <w:lvlJc w:val="left"/>
      <w:pPr>
        <w:ind w:left="3146" w:hanging="360"/>
      </w:pPr>
    </w:lvl>
    <w:lvl w:ilvl="4" w:tplc="04090019" w:tentative="1">
      <w:start w:val="1"/>
      <w:numFmt w:val="lowerLetter"/>
      <w:lvlText w:val="%5."/>
      <w:lvlJc w:val="left"/>
      <w:pPr>
        <w:ind w:left="3866" w:hanging="360"/>
      </w:pPr>
    </w:lvl>
    <w:lvl w:ilvl="5" w:tplc="0409001B" w:tentative="1">
      <w:start w:val="1"/>
      <w:numFmt w:val="lowerRoman"/>
      <w:lvlText w:val="%6."/>
      <w:lvlJc w:val="right"/>
      <w:pPr>
        <w:ind w:left="4586" w:hanging="180"/>
      </w:pPr>
    </w:lvl>
    <w:lvl w:ilvl="6" w:tplc="0409000F" w:tentative="1">
      <w:start w:val="1"/>
      <w:numFmt w:val="decimal"/>
      <w:lvlText w:val="%7."/>
      <w:lvlJc w:val="left"/>
      <w:pPr>
        <w:ind w:left="5306" w:hanging="360"/>
      </w:pPr>
    </w:lvl>
    <w:lvl w:ilvl="7" w:tplc="04090019" w:tentative="1">
      <w:start w:val="1"/>
      <w:numFmt w:val="lowerLetter"/>
      <w:lvlText w:val="%8."/>
      <w:lvlJc w:val="left"/>
      <w:pPr>
        <w:ind w:left="6026" w:hanging="360"/>
      </w:pPr>
    </w:lvl>
    <w:lvl w:ilvl="8" w:tplc="0409001B" w:tentative="1">
      <w:start w:val="1"/>
      <w:numFmt w:val="lowerRoman"/>
      <w:lvlText w:val="%9."/>
      <w:lvlJc w:val="right"/>
      <w:pPr>
        <w:ind w:left="6746" w:hanging="180"/>
      </w:pPr>
    </w:lvl>
  </w:abstractNum>
  <w:abstractNum w:abstractNumId="7" w15:restartNumberingAfterBreak="0">
    <w:nsid w:val="15CF5395"/>
    <w:multiLevelType w:val="hybridMultilevel"/>
    <w:tmpl w:val="99AE27C4"/>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1A8506D0"/>
    <w:multiLevelType w:val="hybridMultilevel"/>
    <w:tmpl w:val="27DEE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FA0E9A"/>
    <w:multiLevelType w:val="hybridMultilevel"/>
    <w:tmpl w:val="AE0C80F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204A73F8"/>
    <w:multiLevelType w:val="hybridMultilevel"/>
    <w:tmpl w:val="8EDAB8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203D7A"/>
    <w:multiLevelType w:val="hybridMultilevel"/>
    <w:tmpl w:val="61FEE138"/>
    <w:lvl w:ilvl="0" w:tplc="D2B03156">
      <w:start w:val="1"/>
      <w:numFmt w:val="decimal"/>
      <w:pStyle w:val="headingg1"/>
      <w:lvlText w:val="CHƯƠNG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4822E4"/>
    <w:multiLevelType w:val="hybridMultilevel"/>
    <w:tmpl w:val="50BE1A92"/>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307834E8"/>
    <w:multiLevelType w:val="hybridMultilevel"/>
    <w:tmpl w:val="D1ECFA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79622A"/>
    <w:multiLevelType w:val="hybridMultilevel"/>
    <w:tmpl w:val="44583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9D01175"/>
    <w:multiLevelType w:val="hybridMultilevel"/>
    <w:tmpl w:val="EDBCDB28"/>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3BC54739"/>
    <w:multiLevelType w:val="hybridMultilevel"/>
    <w:tmpl w:val="4A9A6BC2"/>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3D6475B1"/>
    <w:multiLevelType w:val="hybridMultilevel"/>
    <w:tmpl w:val="B53A17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4074E7"/>
    <w:multiLevelType w:val="hybridMultilevel"/>
    <w:tmpl w:val="2734505A"/>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499B78AA"/>
    <w:multiLevelType w:val="hybridMultilevel"/>
    <w:tmpl w:val="C36ED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4E1393"/>
    <w:multiLevelType w:val="hybridMultilevel"/>
    <w:tmpl w:val="6A98D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16D5E23"/>
    <w:multiLevelType w:val="multilevel"/>
    <w:tmpl w:val="5E5A0E7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37A199D"/>
    <w:multiLevelType w:val="hybridMultilevel"/>
    <w:tmpl w:val="8E7A8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1D4472"/>
    <w:multiLevelType w:val="hybridMultilevel"/>
    <w:tmpl w:val="F59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7D1135C"/>
    <w:multiLevelType w:val="hybridMultilevel"/>
    <w:tmpl w:val="BE38E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80B38AC"/>
    <w:multiLevelType w:val="hybridMultilevel"/>
    <w:tmpl w:val="D938F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D4257DC"/>
    <w:multiLevelType w:val="hybridMultilevel"/>
    <w:tmpl w:val="AC969AA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15:restartNumberingAfterBreak="0">
    <w:nsid w:val="70204371"/>
    <w:multiLevelType w:val="hybridMultilevel"/>
    <w:tmpl w:val="36F2448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703D16CF"/>
    <w:multiLevelType w:val="hybridMultilevel"/>
    <w:tmpl w:val="8B606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683995"/>
    <w:multiLevelType w:val="hybridMultilevel"/>
    <w:tmpl w:val="9FFE5A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37D53C0"/>
    <w:multiLevelType w:val="hybridMultilevel"/>
    <w:tmpl w:val="51A482F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4885FED"/>
    <w:multiLevelType w:val="hybridMultilevel"/>
    <w:tmpl w:val="9524F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55F1D7A"/>
    <w:multiLevelType w:val="hybridMultilevel"/>
    <w:tmpl w:val="1D661F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2E205D"/>
    <w:multiLevelType w:val="multilevel"/>
    <w:tmpl w:val="7F72D46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191E5D"/>
    <w:multiLevelType w:val="hybridMultilevel"/>
    <w:tmpl w:val="328CA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CA04EA0"/>
    <w:multiLevelType w:val="hybridMultilevel"/>
    <w:tmpl w:val="27D695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12650700">
    <w:abstractNumId w:val="11"/>
  </w:num>
  <w:num w:numId="2" w16cid:durableId="2129421763">
    <w:abstractNumId w:val="21"/>
  </w:num>
  <w:num w:numId="3" w16cid:durableId="16471887">
    <w:abstractNumId w:val="26"/>
  </w:num>
  <w:num w:numId="4" w16cid:durableId="1388527371">
    <w:abstractNumId w:val="27"/>
  </w:num>
  <w:num w:numId="5" w16cid:durableId="147866210">
    <w:abstractNumId w:val="35"/>
  </w:num>
  <w:num w:numId="6" w16cid:durableId="1280261905">
    <w:abstractNumId w:val="16"/>
  </w:num>
  <w:num w:numId="7" w16cid:durableId="687027980">
    <w:abstractNumId w:val="7"/>
  </w:num>
  <w:num w:numId="8" w16cid:durableId="225072844">
    <w:abstractNumId w:val="1"/>
  </w:num>
  <w:num w:numId="9" w16cid:durableId="1997175871">
    <w:abstractNumId w:val="6"/>
  </w:num>
  <w:num w:numId="10" w16cid:durableId="1095830886">
    <w:abstractNumId w:val="24"/>
  </w:num>
  <w:num w:numId="11" w16cid:durableId="14042784">
    <w:abstractNumId w:val="32"/>
  </w:num>
  <w:num w:numId="12" w16cid:durableId="1568026733">
    <w:abstractNumId w:val="19"/>
  </w:num>
  <w:num w:numId="13" w16cid:durableId="1444811006">
    <w:abstractNumId w:val="10"/>
  </w:num>
  <w:num w:numId="14" w16cid:durableId="1822842082">
    <w:abstractNumId w:val="20"/>
  </w:num>
  <w:num w:numId="15" w16cid:durableId="1425767262">
    <w:abstractNumId w:val="12"/>
  </w:num>
  <w:num w:numId="16" w16cid:durableId="1856114121">
    <w:abstractNumId w:val="25"/>
  </w:num>
  <w:num w:numId="17" w16cid:durableId="1036929816">
    <w:abstractNumId w:val="13"/>
  </w:num>
  <w:num w:numId="18" w16cid:durableId="991908089">
    <w:abstractNumId w:val="3"/>
  </w:num>
  <w:num w:numId="19" w16cid:durableId="240337050">
    <w:abstractNumId w:val="23"/>
  </w:num>
  <w:num w:numId="20" w16cid:durableId="337464898">
    <w:abstractNumId w:val="9"/>
  </w:num>
  <w:num w:numId="21" w16cid:durableId="1931891976">
    <w:abstractNumId w:val="14"/>
  </w:num>
  <w:num w:numId="22" w16cid:durableId="1469782314">
    <w:abstractNumId w:val="22"/>
  </w:num>
  <w:num w:numId="23" w16cid:durableId="1570072475">
    <w:abstractNumId w:val="31"/>
  </w:num>
  <w:num w:numId="24" w16cid:durableId="389427787">
    <w:abstractNumId w:val="4"/>
  </w:num>
  <w:num w:numId="25" w16cid:durableId="407650686">
    <w:abstractNumId w:val="34"/>
  </w:num>
  <w:num w:numId="26" w16cid:durableId="1779524718">
    <w:abstractNumId w:val="8"/>
  </w:num>
  <w:num w:numId="27" w16cid:durableId="1226792499">
    <w:abstractNumId w:val="29"/>
  </w:num>
  <w:num w:numId="28" w16cid:durableId="989017907">
    <w:abstractNumId w:val="17"/>
  </w:num>
  <w:num w:numId="29" w16cid:durableId="1734770387">
    <w:abstractNumId w:val="30"/>
  </w:num>
  <w:num w:numId="30" w16cid:durableId="1948003661">
    <w:abstractNumId w:val="2"/>
  </w:num>
  <w:num w:numId="31" w16cid:durableId="2097239712">
    <w:abstractNumId w:val="28"/>
  </w:num>
  <w:num w:numId="32" w16cid:durableId="1791624757">
    <w:abstractNumId w:val="33"/>
  </w:num>
  <w:num w:numId="33" w16cid:durableId="1917977139">
    <w:abstractNumId w:val="18"/>
  </w:num>
  <w:num w:numId="34" w16cid:durableId="619337263">
    <w:abstractNumId w:val="15"/>
  </w:num>
  <w:num w:numId="35" w16cid:durableId="511191808">
    <w:abstractNumId w:val="0"/>
  </w:num>
  <w:num w:numId="36" w16cid:durableId="901720303">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024"/>
    <w:rsid w:val="00000FCE"/>
    <w:rsid w:val="000108A9"/>
    <w:rsid w:val="00024496"/>
    <w:rsid w:val="00057701"/>
    <w:rsid w:val="00060184"/>
    <w:rsid w:val="00065024"/>
    <w:rsid w:val="0009069B"/>
    <w:rsid w:val="000A5DAF"/>
    <w:rsid w:val="000F54FB"/>
    <w:rsid w:val="00137133"/>
    <w:rsid w:val="00154A40"/>
    <w:rsid w:val="00167A08"/>
    <w:rsid w:val="00184F51"/>
    <w:rsid w:val="00197CB5"/>
    <w:rsid w:val="001D5644"/>
    <w:rsid w:val="001E279D"/>
    <w:rsid w:val="00207DC2"/>
    <w:rsid w:val="00214141"/>
    <w:rsid w:val="002359AB"/>
    <w:rsid w:val="0024071A"/>
    <w:rsid w:val="00252F26"/>
    <w:rsid w:val="00265AE3"/>
    <w:rsid w:val="002730C6"/>
    <w:rsid w:val="00291721"/>
    <w:rsid w:val="002C3FB7"/>
    <w:rsid w:val="002D4629"/>
    <w:rsid w:val="002D76E6"/>
    <w:rsid w:val="002D796D"/>
    <w:rsid w:val="002F08F1"/>
    <w:rsid w:val="003218FF"/>
    <w:rsid w:val="00323CDE"/>
    <w:rsid w:val="0033500D"/>
    <w:rsid w:val="00395693"/>
    <w:rsid w:val="003E383F"/>
    <w:rsid w:val="004213D1"/>
    <w:rsid w:val="00453AB1"/>
    <w:rsid w:val="0047697F"/>
    <w:rsid w:val="0048796E"/>
    <w:rsid w:val="00495482"/>
    <w:rsid w:val="004A7C39"/>
    <w:rsid w:val="004E3C16"/>
    <w:rsid w:val="00505FC2"/>
    <w:rsid w:val="00536E38"/>
    <w:rsid w:val="005635DC"/>
    <w:rsid w:val="00584354"/>
    <w:rsid w:val="00593511"/>
    <w:rsid w:val="00594A25"/>
    <w:rsid w:val="005B1C6A"/>
    <w:rsid w:val="005D4C13"/>
    <w:rsid w:val="005D5C20"/>
    <w:rsid w:val="005E089E"/>
    <w:rsid w:val="0064189C"/>
    <w:rsid w:val="00650D6A"/>
    <w:rsid w:val="006A6613"/>
    <w:rsid w:val="006C6853"/>
    <w:rsid w:val="006D1D4E"/>
    <w:rsid w:val="007348D8"/>
    <w:rsid w:val="00737340"/>
    <w:rsid w:val="00781ECA"/>
    <w:rsid w:val="00791EED"/>
    <w:rsid w:val="007B1A23"/>
    <w:rsid w:val="007B7FF5"/>
    <w:rsid w:val="007E69C8"/>
    <w:rsid w:val="007E6AB9"/>
    <w:rsid w:val="007E7FF7"/>
    <w:rsid w:val="00822C41"/>
    <w:rsid w:val="00867C2D"/>
    <w:rsid w:val="00880D36"/>
    <w:rsid w:val="008E6453"/>
    <w:rsid w:val="00900949"/>
    <w:rsid w:val="009028D7"/>
    <w:rsid w:val="009132D4"/>
    <w:rsid w:val="00942B81"/>
    <w:rsid w:val="00952484"/>
    <w:rsid w:val="009566F4"/>
    <w:rsid w:val="00A02EAA"/>
    <w:rsid w:val="00A2673D"/>
    <w:rsid w:val="00A90D9E"/>
    <w:rsid w:val="00AA4972"/>
    <w:rsid w:val="00AC008B"/>
    <w:rsid w:val="00AC3D06"/>
    <w:rsid w:val="00AC3F02"/>
    <w:rsid w:val="00AF5A72"/>
    <w:rsid w:val="00B118C8"/>
    <w:rsid w:val="00B51D50"/>
    <w:rsid w:val="00B62922"/>
    <w:rsid w:val="00B8489D"/>
    <w:rsid w:val="00BA0B71"/>
    <w:rsid w:val="00BB2B2A"/>
    <w:rsid w:val="00BC407F"/>
    <w:rsid w:val="00BF1102"/>
    <w:rsid w:val="00C01D75"/>
    <w:rsid w:val="00C0249B"/>
    <w:rsid w:val="00C476D0"/>
    <w:rsid w:val="00C56904"/>
    <w:rsid w:val="00C70A1B"/>
    <w:rsid w:val="00C75086"/>
    <w:rsid w:val="00C8254B"/>
    <w:rsid w:val="00CA1C39"/>
    <w:rsid w:val="00CC37CC"/>
    <w:rsid w:val="00CD13EC"/>
    <w:rsid w:val="00CE056A"/>
    <w:rsid w:val="00CE5555"/>
    <w:rsid w:val="00D12743"/>
    <w:rsid w:val="00D34D21"/>
    <w:rsid w:val="00D442F4"/>
    <w:rsid w:val="00D802CF"/>
    <w:rsid w:val="00D82EE5"/>
    <w:rsid w:val="00DB7595"/>
    <w:rsid w:val="00DC2276"/>
    <w:rsid w:val="00DD74FD"/>
    <w:rsid w:val="00E12171"/>
    <w:rsid w:val="00E368B3"/>
    <w:rsid w:val="00E73E69"/>
    <w:rsid w:val="00E766EA"/>
    <w:rsid w:val="00F11A40"/>
    <w:rsid w:val="00F3242C"/>
    <w:rsid w:val="00F6183C"/>
    <w:rsid w:val="00FA0719"/>
    <w:rsid w:val="00FA1B41"/>
    <w:rsid w:val="00FB0535"/>
    <w:rsid w:val="00FB4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5063784B"/>
  <w15:docId w15:val="{7241659F-4B29-43F3-83CE-C6C20817D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numPr>
        <w:numId w:val="8"/>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numPr>
        <w:ilvl w:val="1"/>
        <w:numId w:val="8"/>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numPr>
        <w:ilvl w:val="2"/>
        <w:numId w:val="8"/>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numPr>
        <w:ilvl w:val="3"/>
        <w:numId w:val="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F54FB"/>
    <w:pPr>
      <w:keepNext/>
      <w:keepLines/>
      <w:numPr>
        <w:ilvl w:val="4"/>
        <w:numId w:val="8"/>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F54FB"/>
    <w:pPr>
      <w:keepNext/>
      <w:keepLines/>
      <w:numPr>
        <w:ilvl w:val="5"/>
        <w:numId w:val="8"/>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F54FB"/>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F54FB"/>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54FB"/>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065024"/>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065024"/>
    <w:rPr>
      <w:rFonts w:eastAsia="Times New Roman" w:cs="Times New Roman"/>
      <w:sz w:val="26"/>
      <w:szCs w:val="26"/>
      <w:lang w:val="vi"/>
    </w:rPr>
  </w:style>
  <w:style w:type="paragraph" w:customStyle="1" w:styleId="headingg1">
    <w:name w:val="headingg1"/>
    <w:basedOn w:val="Normal"/>
    <w:link w:val="headingg1Char"/>
    <w:autoRedefine/>
    <w:qFormat/>
    <w:rsid w:val="00065024"/>
    <w:pPr>
      <w:widowControl w:val="0"/>
      <w:numPr>
        <w:numId w:val="1"/>
      </w:numPr>
      <w:autoSpaceDE w:val="0"/>
      <w:autoSpaceDN w:val="0"/>
    </w:pPr>
    <w:rPr>
      <w:b/>
      <w:sz w:val="32"/>
      <w:szCs w:val="22"/>
      <w:lang w:val="vi"/>
    </w:rPr>
  </w:style>
  <w:style w:type="character" w:customStyle="1" w:styleId="headingg1Char">
    <w:name w:val="headingg1 Char"/>
    <w:basedOn w:val="DefaultParagraphFont"/>
    <w:link w:val="headingg1"/>
    <w:rsid w:val="00065024"/>
    <w:rPr>
      <w:rFonts w:eastAsia="Times New Roman" w:cs="Times New Roman"/>
      <w:b/>
      <w:sz w:val="32"/>
      <w:lang w:val="vi"/>
    </w:rPr>
  </w:style>
  <w:style w:type="paragraph" w:styleId="TOCHeading">
    <w:name w:val="TOC Heading"/>
    <w:basedOn w:val="Heading1"/>
    <w:next w:val="Normal"/>
    <w:uiPriority w:val="39"/>
    <w:semiHidden/>
    <w:unhideWhenUsed/>
    <w:qFormat/>
    <w:rsid w:val="00065024"/>
    <w:pPr>
      <w:spacing w:before="240"/>
      <w:outlineLvl w:val="9"/>
    </w:pPr>
    <w:rPr>
      <w:b w:val="0"/>
      <w:bCs w:val="0"/>
      <w:sz w:val="32"/>
      <w:szCs w:val="32"/>
    </w:rPr>
  </w:style>
  <w:style w:type="paragraph" w:styleId="ListParagraph">
    <w:name w:val="List Paragraph"/>
    <w:basedOn w:val="Normal"/>
    <w:uiPriority w:val="1"/>
    <w:qFormat/>
    <w:rsid w:val="000F54FB"/>
    <w:pPr>
      <w:widowControl w:val="0"/>
      <w:autoSpaceDE w:val="0"/>
      <w:autoSpaceDN w:val="0"/>
      <w:ind w:left="1136" w:hanging="150"/>
    </w:pPr>
    <w:rPr>
      <w:sz w:val="22"/>
      <w:szCs w:val="22"/>
      <w:lang w:val="vi"/>
    </w:rPr>
  </w:style>
  <w:style w:type="character" w:customStyle="1" w:styleId="Heading5Char">
    <w:name w:val="Heading 5 Char"/>
    <w:basedOn w:val="DefaultParagraphFont"/>
    <w:link w:val="Heading5"/>
    <w:uiPriority w:val="9"/>
    <w:semiHidden/>
    <w:rsid w:val="000F54FB"/>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0F54FB"/>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0F54FB"/>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0F54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54FB"/>
    <w:rPr>
      <w:rFonts w:asciiTheme="majorHAnsi" w:eastAsiaTheme="majorEastAsia" w:hAnsiTheme="majorHAnsi" w:cstheme="majorBidi"/>
      <w:i/>
      <w:iCs/>
      <w:color w:val="272727" w:themeColor="text1" w:themeTint="D8"/>
      <w:sz w:val="21"/>
      <w:szCs w:val="21"/>
    </w:rPr>
  </w:style>
  <w:style w:type="paragraph" w:customStyle="1" w:styleId="heading22">
    <w:name w:val="heading22"/>
    <w:basedOn w:val="Heading2"/>
    <w:next w:val="Normal"/>
    <w:link w:val="heading22Char"/>
    <w:qFormat/>
    <w:rsid w:val="00E12171"/>
    <w:pPr>
      <w:keepNext w:val="0"/>
      <w:keepLines w:val="0"/>
      <w:widowControl w:val="0"/>
      <w:numPr>
        <w:ilvl w:val="0"/>
        <w:numId w:val="0"/>
      </w:numPr>
      <w:tabs>
        <w:tab w:val="left" w:pos="686"/>
      </w:tabs>
      <w:autoSpaceDE w:val="0"/>
      <w:autoSpaceDN w:val="0"/>
      <w:spacing w:before="0"/>
      <w:jc w:val="both"/>
    </w:pPr>
    <w:rPr>
      <w:rFonts w:eastAsia="Times New Roman" w:cs="Times New Roman"/>
      <w:sz w:val="28"/>
      <w:szCs w:val="28"/>
      <w:lang w:val="vi"/>
    </w:rPr>
  </w:style>
  <w:style w:type="character" w:customStyle="1" w:styleId="heading22Char">
    <w:name w:val="heading22 Char"/>
    <w:basedOn w:val="Heading2Char"/>
    <w:link w:val="heading22"/>
    <w:rsid w:val="00E12171"/>
    <w:rPr>
      <w:rFonts w:asciiTheme="majorHAnsi" w:eastAsia="Times New Roman" w:hAnsiTheme="majorHAnsi" w:cs="Times New Roman"/>
      <w:b/>
      <w:bCs/>
      <w:color w:val="4F81BD" w:themeColor="accent1"/>
      <w:sz w:val="28"/>
      <w:szCs w:val="28"/>
      <w:lang w:val="vi"/>
    </w:rPr>
  </w:style>
  <w:style w:type="paragraph" w:customStyle="1" w:styleId="heading30">
    <w:name w:val="heading3"/>
    <w:basedOn w:val="Heading3"/>
    <w:link w:val="heading3Char0"/>
    <w:qFormat/>
    <w:rsid w:val="00E12171"/>
    <w:pPr>
      <w:keepNext w:val="0"/>
      <w:keepLines w:val="0"/>
      <w:widowControl w:val="0"/>
      <w:numPr>
        <w:ilvl w:val="0"/>
        <w:numId w:val="0"/>
      </w:numPr>
      <w:tabs>
        <w:tab w:val="left" w:pos="896"/>
      </w:tabs>
      <w:autoSpaceDE w:val="0"/>
      <w:autoSpaceDN w:val="0"/>
      <w:spacing w:before="163"/>
    </w:pPr>
    <w:rPr>
      <w:rFonts w:eastAsia="Times New Roman" w:cs="Times New Roman"/>
      <w:i/>
      <w:sz w:val="28"/>
      <w:szCs w:val="28"/>
      <w:lang w:val="vi"/>
    </w:rPr>
  </w:style>
  <w:style w:type="character" w:customStyle="1" w:styleId="heading3Char0">
    <w:name w:val="heading3 Char"/>
    <w:basedOn w:val="Heading3Char"/>
    <w:link w:val="heading30"/>
    <w:rsid w:val="00E12171"/>
    <w:rPr>
      <w:rFonts w:asciiTheme="majorHAnsi" w:eastAsia="Times New Roman" w:hAnsiTheme="majorHAnsi" w:cs="Times New Roman"/>
      <w:b/>
      <w:bCs/>
      <w:i/>
      <w:color w:val="4F81BD" w:themeColor="accent1"/>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64465">
      <w:bodyDiv w:val="1"/>
      <w:marLeft w:val="0"/>
      <w:marRight w:val="0"/>
      <w:marTop w:val="0"/>
      <w:marBottom w:val="0"/>
      <w:divBdr>
        <w:top w:val="none" w:sz="0" w:space="0" w:color="auto"/>
        <w:left w:val="none" w:sz="0" w:space="0" w:color="auto"/>
        <w:bottom w:val="none" w:sz="0" w:space="0" w:color="auto"/>
        <w:right w:val="none" w:sz="0" w:space="0" w:color="auto"/>
      </w:divBdr>
      <w:divsChild>
        <w:div w:id="1736081057">
          <w:marLeft w:val="-108"/>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w3schools.com/php/default.asp"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getbootstrap.com/docs/4.0/getting-started/introduction/" TargetMode="External"/><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hyperlink" Target="https://www.w3schools.com/css/default.asp"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w3schools.com/bootstrap/bootstrap_ver.asp"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ona.media/mo-hinh-mvc/"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figma.com/file/drAUlXvBdLrtNXzq1IJLyj/Untitled?node-id=0-1&amp;t=ivgtACYNFgGTBaKr-0"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openai.com/blog/chatgpt"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w3schools.com/html/" TargetMode="External"/><Relationship Id="rId65" Type="http://schemas.openxmlformats.org/officeDocument/2006/relationships/hyperlink" Target="https://www.w3schools.com/sql/default.as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eader" Target="header2.xml"/><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wnloads\Template_TrinhbayDoAnCuoiKi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25AA50AFD676A4CBD93175A1FA1D78D" ma:contentTypeVersion="2" ma:contentTypeDescription="Create a new document." ma:contentTypeScope="" ma:versionID="39530925b2fc3444bfd6cc84454c3eaf">
  <xsd:schema xmlns:xsd="http://www.w3.org/2001/XMLSchema" xmlns:xs="http://www.w3.org/2001/XMLSchema" xmlns:p="http://schemas.microsoft.com/office/2006/metadata/properties" xmlns:ns3="de00e1c9-6805-4482-8a10-b6e0a1d8fbde" targetNamespace="http://schemas.microsoft.com/office/2006/metadata/properties" ma:root="true" ma:fieldsID="681c8c9c93ac1d241c1a56298be2ff26" ns3:_="">
    <xsd:import namespace="de00e1c9-6805-4482-8a10-b6e0a1d8fbd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0e1c9-6805-4482-8a10-b6e0a1d8fb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A55F605-9FBA-4F44-8BCE-0988ADDCFF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0e1c9-6805-4482-8a10-b6e0a1d8fb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DFEB3A-00D6-4FFB-BB05-9B8F58802DE5}">
  <ds:schemaRefs>
    <ds:schemaRef ds:uri="http://schemas.openxmlformats.org/officeDocument/2006/bibliography"/>
  </ds:schemaRefs>
</ds:datastoreItem>
</file>

<file path=customXml/itemProps3.xml><?xml version="1.0" encoding="utf-8"?>
<ds:datastoreItem xmlns:ds="http://schemas.openxmlformats.org/officeDocument/2006/customXml" ds:itemID="{AC2AD442-9886-4C2B-86BF-77C22B533FB8}">
  <ds:schemaRefs>
    <ds:schemaRef ds:uri="http://schemas.microsoft.com/sharepoint/v3/contenttype/forms"/>
  </ds:schemaRefs>
</ds:datastoreItem>
</file>

<file path=customXml/itemProps4.xml><?xml version="1.0" encoding="utf-8"?>
<ds:datastoreItem xmlns:ds="http://schemas.openxmlformats.org/officeDocument/2006/customXml" ds:itemID="{81B89694-5317-476D-8FF9-E960BAB0E3B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Template_TrinhbayDoAnCuoiKiBaiTapLonCacMon.dotx</Template>
  <TotalTime>99</TotalTime>
  <Pages>56</Pages>
  <Words>6377</Words>
  <Characters>36354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TGL</dc:creator>
  <cp:keywords/>
  <dc:description/>
  <cp:lastModifiedBy>Ngô Cường</cp:lastModifiedBy>
  <cp:revision>1</cp:revision>
  <cp:lastPrinted>2023-04-22T16:30:00Z</cp:lastPrinted>
  <dcterms:created xsi:type="dcterms:W3CDTF">2023-04-22T15:54:00Z</dcterms:created>
  <dcterms:modified xsi:type="dcterms:W3CDTF">2023-10-28T09:07:00Z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0x010100425AA50AFD676A4CBD93175A1FA1D78D</vt:lpwstr>
  </property>
</Properties>
</file>